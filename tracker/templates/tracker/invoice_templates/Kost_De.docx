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5"/>
      </w:tblGrid>
      <w:tr w:rsidR="009063C9" w14:paraId="735C1840" w14:textId="77777777" w:rsidTr="00AC4F41">
        <w:tc>
          <w:tcPr>
            <w:tcW w:w="4425" w:type="dxa"/>
            <w:shd w:val="clear" w:color="auto" w:fill="auto"/>
          </w:tcPr>
          <w:p w14:paraId="5B94B7CD" w14:textId="77777777" w:rsidR="009063C9" w:rsidRDefault="005D211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2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 xml:space="preserve">BCK </w:t>
            </w:r>
            <w:r>
              <w:rPr>
                <w:rFonts w:ascii="Neue Hans Kendrick Light" w:eastAsia="Neue Hans Kendrick Light" w:hAnsi="Neue Hans Kendrick Light" w:cs="Neue Hans Kendrick Light"/>
                <w:color w:val="7E7E7E"/>
                <w:sz w:val="12"/>
                <w:lang w:val="de-DE" w:eastAsia="de-DE" w:bidi="de-DE"/>
              </w:rPr>
              <w:t xml:space="preserve">ARCHITEKTUR Münzstr. 10 </w:t>
            </w: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 xml:space="preserve">• </w:t>
            </w:r>
            <w:r>
              <w:rPr>
                <w:rFonts w:ascii="Neue Hans Kendrick Light" w:eastAsia="Neue Hans Kendrick Light" w:hAnsi="Neue Hans Kendrick Light" w:cs="Neue Hans Kendrick Light"/>
                <w:color w:val="7E7E7E"/>
                <w:sz w:val="12"/>
                <w:lang w:val="de-DE" w:eastAsia="de-DE" w:bidi="de-DE"/>
              </w:rPr>
              <w:t>D-10178 Berlin</w:t>
            </w:r>
          </w:p>
        </w:tc>
      </w:tr>
      <w:tr w:rsidR="009063C9" w14:paraId="1706EB9D" w14:textId="77777777" w:rsidTr="00AC4F41">
        <w:tc>
          <w:tcPr>
            <w:tcW w:w="4425" w:type="dxa"/>
            <w:shd w:val="clear" w:color="auto" w:fill="auto"/>
          </w:tcPr>
          <w:p w14:paraId="65BF2030" w14:textId="77777777" w:rsidR="006E4B0D" w:rsidRDefault="006E4B0D" w:rsidP="006E4B0D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{{ client_</w:t>
            </w:r>
            <w:r>
              <w:rPr>
                <w:rFonts w:ascii="Neue Hans Kendrick" w:hAnsi="Neue Hans Kendrick"/>
                <w:sz w:val="16"/>
                <w:szCs w:val="16"/>
                <w:lang w:val="en-US"/>
              </w:rPr>
              <w:t>name</w:t>
            </w:r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7042B491" w14:textId="77777777" w:rsidR="006E4B0D" w:rsidRPr="00F8708E" w:rsidRDefault="006E4B0D" w:rsidP="006E4B0D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sz w:val="8"/>
                <w:szCs w:val="8"/>
                <w:lang w:val="en-US" w:eastAsia="de-DE" w:bidi="de-DE"/>
              </w:rPr>
            </w:pPr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 client_address }}</w:t>
            </w:r>
          </w:p>
          <w:p w14:paraId="41C774B9" w14:textId="77777777" w:rsidR="009063C9" w:rsidRDefault="009063C9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1BD5BBC5" w14:textId="77777777" w:rsidR="009063C9" w:rsidRDefault="009063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719130E2" w14:textId="77777777" w:rsidR="009063C9" w:rsidRDefault="005D211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  <w:p w14:paraId="6A0D3068" w14:textId="77777777" w:rsidR="009063C9" w:rsidRDefault="009063C9">
            <w:pPr>
              <w:pStyle w:val="Tabelleninhalt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</w:tbl>
    <w:p w14:paraId="7F8993BD" w14:textId="72BC122E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5BF5B238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7BC2F238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00D3536C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0BD330C3" w14:textId="71960317" w:rsidR="009063C9" w:rsidRDefault="009063C9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tbl>
      <w:tblPr>
        <w:tblW w:w="9135" w:type="dxa"/>
        <w:tblInd w:w="221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5"/>
        <w:gridCol w:w="2296"/>
        <w:gridCol w:w="425"/>
        <w:gridCol w:w="3685"/>
        <w:gridCol w:w="284"/>
      </w:tblGrid>
      <w:tr w:rsidR="006E4B0D" w14:paraId="7857478B" w14:textId="77777777" w:rsidTr="005827F8">
        <w:tc>
          <w:tcPr>
            <w:tcW w:w="2445" w:type="dxa"/>
            <w:tcBorders>
              <w:bottom w:val="nil"/>
            </w:tcBorders>
            <w:shd w:val="clear" w:color="auto" w:fill="auto"/>
          </w:tcPr>
          <w:p w14:paraId="09C3C5E3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368B46FE" w14:textId="77777777" w:rsidR="006E4B0D" w:rsidRPr="00130AD1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today_date</w:t>
            </w: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182F5A96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  <w:shd w:val="clear" w:color="auto" w:fill="auto"/>
          </w:tcPr>
          <w:p w14:paraId="6BB2FDF0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BETREFF</w:t>
            </w:r>
          </w:p>
          <w:p w14:paraId="4CC4CB09" w14:textId="77777777" w:rsidR="006E4B0D" w:rsidRPr="00E6396B" w:rsidRDefault="006E4B0D" w:rsidP="00A7147B">
            <w:pPr>
              <w:pStyle w:val="Tabelleninhalt"/>
              <w:rPr>
                <w:rFonts w:ascii="Neue Hans Kendrick SemiBold" w:hAnsi="Neue Hans Kendrick SemiBold"/>
                <w:sz w:val="16"/>
                <w:szCs w:val="16"/>
                <w:lang w:val="de-DE"/>
              </w:rPr>
            </w:pPr>
            <w:r w:rsidRPr="00E6396B">
              <w:rPr>
                <w:rFonts w:ascii="Neue Hans Kendrick SemiBold" w:hAnsi="Neue Hans Kendrick SemiBold"/>
                <w:sz w:val="16"/>
                <w:szCs w:val="16"/>
                <w:lang w:val="de-DE"/>
              </w:rPr>
              <w:t>{{ contract_name}}</w:t>
            </w:r>
          </w:p>
          <w:p w14:paraId="34ADF302" w14:textId="77777777" w:rsidR="006E4B0D" w:rsidRPr="002559A3" w:rsidRDefault="006E4B0D" w:rsidP="00A7147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für das Projekt  </w:t>
            </w:r>
            <w:r w:rsidRPr="00F8708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{{project_no}}</w:t>
            </w:r>
            <w:r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r w:rsidRPr="002559A3">
              <w:rPr>
                <w:rFonts w:ascii="Neue Hans Kendrick" w:hAnsi="Neue Hans Kendrick"/>
                <w:sz w:val="16"/>
                <w:szCs w:val="16"/>
                <w:lang w:val="de-DE"/>
              </w:rPr>
              <w:t>{{ project_name}}</w:t>
            </w:r>
          </w:p>
          <w:p w14:paraId="10506C4C" w14:textId="77777777" w:rsidR="006E4B0D" w:rsidRPr="002559A3" w:rsidRDefault="006E4B0D" w:rsidP="00A7147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</w:p>
        </w:tc>
      </w:tr>
      <w:tr w:rsidR="006E4B0D" w14:paraId="0FE49145" w14:textId="77777777" w:rsidTr="005827F8">
        <w:trPr>
          <w:trHeight w:val="1284"/>
        </w:trPr>
        <w:tc>
          <w:tcPr>
            <w:tcW w:w="2445" w:type="dxa"/>
            <w:vMerge w:val="restart"/>
            <w:tcBorders>
              <w:top w:val="nil"/>
            </w:tcBorders>
            <w:shd w:val="clear" w:color="auto" w:fill="auto"/>
          </w:tcPr>
          <w:p w14:paraId="47609895" w14:textId="77777777" w:rsidR="006E4B0D" w:rsidRPr="00B51F70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</w:pPr>
            <w:r w:rsidRPr="00B51F70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PROJEKT</w:t>
            </w:r>
          </w:p>
          <w:p w14:paraId="5FCA53FC" w14:textId="77777777" w:rsidR="006E4B0D" w:rsidRPr="00B51F70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B51F70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 project_no}}</w:t>
            </w:r>
          </w:p>
          <w:p w14:paraId="7004CBCD" w14:textId="77777777" w:rsidR="006E4B0D" w:rsidRPr="00B51F70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B51F70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 project_name}}</w:t>
            </w:r>
          </w:p>
          <w:p w14:paraId="030B6ED6" w14:textId="77777777" w:rsidR="006E4B0D" w:rsidRPr="00B51F70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  <w:r w:rsidRPr="00B51F70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  <w:t xml:space="preserve"> </w:t>
            </w:r>
          </w:p>
          <w:p w14:paraId="68A7C8DA" w14:textId="77777777" w:rsidR="006E4B0D" w:rsidRPr="00B51F70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</w:p>
          <w:p w14:paraId="07D14D7C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  <w:t>GÜLTIG BIS</w:t>
            </w:r>
          </w:p>
          <w:p w14:paraId="039642F3" w14:textId="77777777" w:rsidR="006E4B0D" w:rsidRPr="00130AD1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valid_until</w:t>
            </w: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369320E5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4561C902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53692712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Sehr geehrte Damen und Herren,</w:t>
            </w:r>
          </w:p>
          <w:p w14:paraId="040CB31C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763FFD47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vielen Dank für Ihr Interesse an unserem Angebot. In der Anlage erhalten Sie eine detaillierte Aufstellung der besprochenen Leistungen.</w:t>
            </w:r>
          </w:p>
        </w:tc>
      </w:tr>
      <w:tr w:rsidR="006E4B0D" w14:paraId="47CDC5F4" w14:textId="77777777" w:rsidTr="005827F8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4EA5BCF0" w14:textId="77777777" w:rsidR="006E4B0D" w:rsidRDefault="006E4B0D" w:rsidP="00A7147B">
            <w:pPr>
              <w:pStyle w:val="Normal00"/>
              <w:widowControl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276" w:lineRule="auto"/>
            </w:pPr>
          </w:p>
        </w:tc>
        <w:tc>
          <w:tcPr>
            <w:tcW w:w="2296" w:type="dxa"/>
            <w:shd w:val="clear" w:color="auto" w:fill="auto"/>
          </w:tcPr>
          <w:p w14:paraId="474E17DB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Angebotssumme netto</w:t>
            </w:r>
          </w:p>
        </w:tc>
        <w:tc>
          <w:tcPr>
            <w:tcW w:w="425" w:type="dxa"/>
            <w:shd w:val="clear" w:color="auto" w:fill="auto"/>
          </w:tcPr>
          <w:p w14:paraId="19F61024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FD5F7EB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{{net_contract}}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1E94A6C0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5827F8" w14:paraId="6D8BDA48" w14:textId="77777777" w:rsidTr="005827F8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3C2FEFF1" w14:textId="77777777" w:rsidR="005827F8" w:rsidRDefault="005827F8" w:rsidP="005827F8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1614C346" w14:textId="4D251AC0" w:rsidR="005827F8" w:rsidRDefault="005827F8" w:rsidP="005827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B14B5C">
              <w:rPr>
                <w:rFonts w:ascii="Neue Hans Kendrick Light" w:eastAsia="Neue Hans Kendrick Light" w:hAnsi="Neue Hans Kendrick Light" w:cs="Neue Hans Kendrick Light"/>
                <w:sz w:val="16"/>
                <w:szCs w:val="22"/>
                <w:lang w:val="de-DE" w:eastAsia="de-DE" w:bidi="de-DE"/>
              </w:rPr>
              <w:t xml:space="preserve">MwSt. {{vat_percentage}}% </w:t>
            </w:r>
          </w:p>
        </w:tc>
        <w:tc>
          <w:tcPr>
            <w:tcW w:w="425" w:type="dxa"/>
            <w:shd w:val="clear" w:color="auto" w:fill="auto"/>
          </w:tcPr>
          <w:p w14:paraId="35941C49" w14:textId="77777777" w:rsidR="005827F8" w:rsidRDefault="005827F8" w:rsidP="005827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E0DFDC8" w14:textId="77777777" w:rsidR="005827F8" w:rsidRPr="00A47254" w:rsidRDefault="005827F8" w:rsidP="005827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{{tax}}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49CD8C4A" w14:textId="77777777" w:rsidR="005827F8" w:rsidRDefault="005827F8" w:rsidP="005827F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493CE982" w14:textId="77777777" w:rsidTr="005827F8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2941EF79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618CBD6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shd w:val="clear" w:color="auto" w:fill="auto"/>
          </w:tcPr>
          <w:p w14:paraId="6F4B57C8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3873906A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shd w:val="clear" w:color="auto" w:fill="auto"/>
          </w:tcPr>
          <w:p w14:paraId="4477F69E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6956C401" w14:textId="77777777" w:rsidTr="005827F8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40D6FF76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1313268A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Angebotssumme brutto</w:t>
            </w:r>
          </w:p>
        </w:tc>
        <w:tc>
          <w:tcPr>
            <w:tcW w:w="425" w:type="dxa"/>
            <w:shd w:val="clear" w:color="auto" w:fill="auto"/>
          </w:tcPr>
          <w:p w14:paraId="60BA395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6336F488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{{gross_contract}}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4E4FE025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27A3C965" w14:textId="77777777" w:rsidTr="005827F8">
        <w:trPr>
          <w:trHeight w:val="198"/>
        </w:trPr>
        <w:tc>
          <w:tcPr>
            <w:tcW w:w="2445" w:type="dxa"/>
            <w:vMerge/>
            <w:tcBorders>
              <w:bottom w:val="nil"/>
            </w:tcBorders>
            <w:shd w:val="clear" w:color="auto" w:fill="auto"/>
          </w:tcPr>
          <w:p w14:paraId="40AA4F07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tcBorders>
              <w:bottom w:val="nil"/>
            </w:tcBorders>
            <w:shd w:val="clear" w:color="auto" w:fill="auto"/>
          </w:tcPr>
          <w:p w14:paraId="60A69243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auto"/>
          </w:tcPr>
          <w:p w14:paraId="7146028F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tcBorders>
              <w:bottom w:val="nil"/>
            </w:tcBorders>
            <w:shd w:val="clear" w:color="auto" w:fill="auto"/>
          </w:tcPr>
          <w:p w14:paraId="25DD0935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2BB70767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7FA12A13" w14:textId="77777777" w:rsidTr="005827F8">
        <w:tc>
          <w:tcPr>
            <w:tcW w:w="2445" w:type="dxa"/>
            <w:tcBorders>
              <w:top w:val="nil"/>
            </w:tcBorders>
            <w:shd w:val="clear" w:color="auto" w:fill="auto"/>
          </w:tcPr>
          <w:p w14:paraId="5171EC66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1A86F48D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Wir hoffen, unser Angebot entspricht Ihren Erwartungen und stehen Ihnen für Rückfragen gerne zur Verfügung. Eine Beauftragung erfolgt erst mit Abschluss eines Architektenvertrages.</w:t>
            </w:r>
          </w:p>
          <w:p w14:paraId="4660837D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0DFE6D05" w14:textId="77777777" w:rsidTr="005827F8">
        <w:tc>
          <w:tcPr>
            <w:tcW w:w="2445" w:type="dxa"/>
            <w:shd w:val="clear" w:color="auto" w:fill="auto"/>
          </w:tcPr>
          <w:p w14:paraId="64D808AC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4ED18C5E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5802E2D7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shd w:val="clear" w:color="auto" w:fill="auto"/>
          </w:tcPr>
          <w:p w14:paraId="01C53324" w14:textId="77777777" w:rsidR="006E4B0D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Mit freundlichen Grüßen</w:t>
            </w:r>
          </w:p>
          <w:p w14:paraId="0547A82D" w14:textId="77777777" w:rsidR="006E4B0D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290B6D64" w14:textId="77777777" w:rsidR="006E4B0D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Benjamin Koziczinski</w:t>
            </w:r>
          </w:p>
          <w:p w14:paraId="367051C9" w14:textId="77777777" w:rsidR="006E4B0D" w:rsidRDefault="006E4B0D" w:rsidP="00A7147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</w:tc>
      </w:tr>
      <w:tr w:rsidR="006E4B0D" w14:paraId="52283948" w14:textId="77777777" w:rsidTr="005827F8">
        <w:tc>
          <w:tcPr>
            <w:tcW w:w="2445" w:type="dxa"/>
            <w:shd w:val="clear" w:color="auto" w:fill="auto"/>
          </w:tcPr>
          <w:p w14:paraId="74A8FE47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122FE31B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  <w:tr w:rsidR="006E4B0D" w14:paraId="0976DB37" w14:textId="77777777" w:rsidTr="005827F8">
        <w:tc>
          <w:tcPr>
            <w:tcW w:w="2445" w:type="dxa"/>
            <w:shd w:val="clear" w:color="auto" w:fill="auto"/>
          </w:tcPr>
          <w:p w14:paraId="6C2A5B04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2FF29CD1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</w:tbl>
    <w:p w14:paraId="0CAB08D6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69104B1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0E4EC15E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4AF77198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6080DA33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936D729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DFCB444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30543351" w14:textId="341259A0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  <w:r w:rsidRPr="006E4B0D"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lastRenderedPageBreak/>
        <w:t xml:space="preserve"> </w:t>
      </w:r>
      <w:r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Berechnung der Leistungen 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1276"/>
        <w:gridCol w:w="1843"/>
        <w:gridCol w:w="1701"/>
      </w:tblGrid>
      <w:tr w:rsidR="006E4B0D" w14:paraId="33DF8ADB" w14:textId="77777777" w:rsidTr="00A7147B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2D170C02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Leistungen</w:t>
            </w:r>
          </w:p>
        </w:tc>
        <w:tc>
          <w:tcPr>
            <w:tcW w:w="1417" w:type="dxa"/>
            <w:shd w:val="clear" w:color="auto" w:fill="C0C0C0"/>
          </w:tcPr>
          <w:p w14:paraId="68347A65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Menge</w:t>
            </w:r>
          </w:p>
        </w:tc>
        <w:tc>
          <w:tcPr>
            <w:tcW w:w="1276" w:type="dxa"/>
            <w:shd w:val="clear" w:color="auto" w:fill="C0C0C0"/>
          </w:tcPr>
          <w:p w14:paraId="40487472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Einheit</w:t>
            </w:r>
          </w:p>
        </w:tc>
        <w:tc>
          <w:tcPr>
            <w:tcW w:w="1843" w:type="dxa"/>
            <w:shd w:val="clear" w:color="auto" w:fill="C0C0C0"/>
          </w:tcPr>
          <w:p w14:paraId="36A807A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/ Einheit</w:t>
            </w:r>
          </w:p>
        </w:tc>
        <w:tc>
          <w:tcPr>
            <w:tcW w:w="1701" w:type="dxa"/>
            <w:shd w:val="clear" w:color="auto" w:fill="C0C0C0"/>
          </w:tcPr>
          <w:p w14:paraId="6739EA5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für Leistungen</w:t>
            </w:r>
          </w:p>
        </w:tc>
      </w:tr>
    </w:tbl>
    <w:p w14:paraId="21DED471" w14:textId="77777777" w:rsidR="006E4B0D" w:rsidRPr="001239EA" w:rsidRDefault="006E4B0D" w:rsidP="006E4B0D">
      <w:pPr>
        <w:rPr>
          <w:rFonts w:ascii="Neue Hans Kendrick" w:hAnsi="Neue Hans Kendrick"/>
          <w:sz w:val="2"/>
          <w:szCs w:val="2"/>
          <w:lang w:val="en-US"/>
        </w:rPr>
      </w:pPr>
      <w:r w:rsidRPr="001239EA">
        <w:rPr>
          <w:rFonts w:ascii="Neue Hans Kendrick" w:hAnsi="Neue Hans Kendrick"/>
          <w:sz w:val="2"/>
          <w:szCs w:val="2"/>
          <w:lang w:val="en-US"/>
        </w:rPr>
        <w:t>{% for section in contract_sections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6E4B0D" w14:paraId="4AAFFD87" w14:textId="77777777" w:rsidTr="00A7147B">
        <w:trPr>
          <w:trHeight w:val="20"/>
        </w:trPr>
        <w:tc>
          <w:tcPr>
            <w:tcW w:w="5949" w:type="dxa"/>
            <w:shd w:val="clear" w:color="auto" w:fill="E5E5E5"/>
          </w:tcPr>
          <w:p w14:paraId="7C88C791" w14:textId="6A3B9B82" w:rsidR="006E4B0D" w:rsidRPr="00B51F70" w:rsidRDefault="00B51F70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  <w:r w:rsidRPr="00DC450C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{{</w:t>
            </w:r>
            <w:r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section.</w:t>
            </w:r>
            <w:r w:rsidRPr="00DC450C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section_serial }}</w:t>
            </w:r>
            <w:r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.</w:t>
            </w:r>
            <w:r w:rsidR="006E4B0D" w:rsidRPr="00B51F70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>{{ section.section_name }}</w:t>
            </w:r>
          </w:p>
        </w:tc>
        <w:tc>
          <w:tcPr>
            <w:tcW w:w="1843" w:type="dxa"/>
            <w:shd w:val="clear" w:color="auto" w:fill="E5E5E5"/>
          </w:tcPr>
          <w:p w14:paraId="265D01AF" w14:textId="77777777" w:rsidR="006E4B0D" w:rsidRPr="00B51F70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591661BA" w14:textId="77777777" w:rsidR="006E4B0D" w:rsidRPr="00A4725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{{section.net_section}}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5C9DFF87" w14:textId="77777777" w:rsidR="006E4B0D" w:rsidRPr="001239EA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>{% for item in section.Item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6E4B0D" w14:paraId="090897B1" w14:textId="77777777" w:rsidTr="00A7147B">
        <w:trPr>
          <w:trHeight w:val="151"/>
        </w:trPr>
        <w:tc>
          <w:tcPr>
            <w:tcW w:w="432" w:type="dxa"/>
            <w:shd w:val="clear" w:color="auto" w:fill="auto"/>
          </w:tcPr>
          <w:p w14:paraId="3460D5EE" w14:textId="77777777" w:rsidR="006E4B0D" w:rsidRPr="00FD3987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01FBD6EB" w14:textId="46E40D17" w:rsidR="006E4B0D" w:rsidRPr="00B51F70" w:rsidRDefault="00B51F70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  <w:r w:rsidRPr="00DC450C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 xml:space="preserve">{{ </w:t>
            </w:r>
            <w:r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item.</w:t>
            </w:r>
            <w:r w:rsidRPr="00DC450C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Item_serial }}.</w:t>
            </w:r>
            <w:r w:rsidR="006E4B0D" w:rsidRPr="00B51F70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>{{ item.Item_name }}</w:t>
            </w:r>
          </w:p>
        </w:tc>
        <w:tc>
          <w:tcPr>
            <w:tcW w:w="1417" w:type="dxa"/>
            <w:shd w:val="clear" w:color="auto" w:fill="auto"/>
          </w:tcPr>
          <w:p w14:paraId="3570A57A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item.quantity }}</w:t>
            </w:r>
          </w:p>
        </w:tc>
        <w:tc>
          <w:tcPr>
            <w:tcW w:w="1276" w:type="dxa"/>
            <w:shd w:val="clear" w:color="auto" w:fill="auto"/>
          </w:tcPr>
          <w:p w14:paraId="3D89045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843" w:type="dxa"/>
            <w:shd w:val="clear" w:color="auto" w:fill="auto"/>
          </w:tcPr>
          <w:p w14:paraId="4C77CE2D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item.rate }}</w:t>
            </w: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€/</w:t>
            </w: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701" w:type="dxa"/>
            <w:shd w:val="clear" w:color="auto" w:fill="auto"/>
          </w:tcPr>
          <w:p w14:paraId="2B2D6F0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item.total }}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</w:t>
            </w:r>
          </w:p>
        </w:tc>
      </w:tr>
    </w:tbl>
    <w:p w14:paraId="29B00D5C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{% if item.description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709"/>
        <w:gridCol w:w="2547"/>
        <w:gridCol w:w="1417"/>
        <w:gridCol w:w="1276"/>
        <w:gridCol w:w="1843"/>
        <w:gridCol w:w="1701"/>
      </w:tblGrid>
      <w:tr w:rsidR="006E4B0D" w14:paraId="573B6B7E" w14:textId="77777777" w:rsidTr="001D6250">
        <w:trPr>
          <w:trHeight w:val="151"/>
        </w:trPr>
        <w:tc>
          <w:tcPr>
            <w:tcW w:w="709" w:type="dxa"/>
            <w:shd w:val="clear" w:color="auto" w:fill="auto"/>
          </w:tcPr>
          <w:p w14:paraId="61FD54C4" w14:textId="77777777" w:rsidR="006E4B0D" w:rsidRPr="00FD3987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547" w:type="dxa"/>
            <w:shd w:val="clear" w:color="auto" w:fill="auto"/>
          </w:tcPr>
          <w:p w14:paraId="4EA9D4F2" w14:textId="6DF37FDC" w:rsidR="006E4B0D" w:rsidRPr="00BF3E5A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</w:pPr>
            <w:r w:rsidRPr="000D0AAF">
              <w:rPr>
                <w:rFonts w:ascii="Neue Hans Kendrick ExtraLight" w:eastAsia="Neue Hans Kendrick Light" w:hAnsi="Neue Hans Kendrick ExtraLight" w:cs="Neue Hans Kendrick Light"/>
                <w:color w:val="767171" w:themeColor="background2" w:themeShade="80"/>
                <w:sz w:val="16"/>
                <w:szCs w:val="20"/>
                <w:lang w:val="de-DE" w:eastAsia="de-DE" w:bidi="de-DE"/>
              </w:rPr>
              <w:t>{{ item.description}}</w:t>
            </w:r>
          </w:p>
        </w:tc>
        <w:tc>
          <w:tcPr>
            <w:tcW w:w="1417" w:type="dxa"/>
            <w:shd w:val="clear" w:color="auto" w:fill="auto"/>
          </w:tcPr>
          <w:p w14:paraId="645B1769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159E0CA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6B57757F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1543706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</w:tr>
    </w:tbl>
    <w:p w14:paraId="1D979F56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{% else %}</w:t>
      </w:r>
    </w:p>
    <w:p w14:paraId="5CC8628F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AC7F2C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endif %}</w:t>
      </w:r>
    </w:p>
    <w:p w14:paraId="0E79EA42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</w:p>
    <w:p w14:paraId="761CA570" w14:textId="77777777" w:rsidR="006E4B0D" w:rsidRPr="001239EA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endfor %}</w:t>
      </w:r>
    </w:p>
    <w:p w14:paraId="4403B41F" w14:textId="77777777" w:rsidR="006E4B0D" w:rsidRPr="00C75C6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endfor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6E4B0D" w14:paraId="5E4E1F99" w14:textId="77777777" w:rsidTr="00A7147B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5D21DB9B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76F2BB0C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58FEB138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3DE1A6E8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14CCEBE6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1482935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705A968A" w14:textId="1FC699A5" w:rsidR="006E4B0D" w:rsidRPr="005E779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="00C44ED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sum_of_items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36518A02" w14:textId="77777777" w:rsidR="0060278F" w:rsidRDefault="0060278F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4B4728E6" w14:textId="5D75E4C7" w:rsidR="005827F8" w:rsidRDefault="005827F8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  <w:r w:rsidRPr="00E66E1A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>{% if additional_fee_percentage %}</w:t>
      </w:r>
    </w:p>
    <w:p w14:paraId="0F0C6D2D" w14:textId="40AC8AB1" w:rsidR="003C3790" w:rsidRDefault="003C3790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  <w:t>Nebenkosten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559"/>
        <w:gridCol w:w="1843"/>
      </w:tblGrid>
      <w:tr w:rsidR="003C3790" w14:paraId="2CAC8EE3" w14:textId="77777777" w:rsidTr="003C3790">
        <w:trPr>
          <w:trHeight w:val="20"/>
        </w:trPr>
        <w:tc>
          <w:tcPr>
            <w:tcW w:w="3256" w:type="dxa"/>
            <w:shd w:val="clear" w:color="auto" w:fill="auto"/>
          </w:tcPr>
          <w:p w14:paraId="7989B9CD" w14:textId="65EB1099" w:rsidR="003C3790" w:rsidRPr="003C3790" w:rsidRDefault="003C3790" w:rsidP="009568A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3C3790"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  <w:t>Nebenkosten</w:t>
            </w:r>
          </w:p>
        </w:tc>
        <w:tc>
          <w:tcPr>
            <w:tcW w:w="2835" w:type="dxa"/>
            <w:shd w:val="clear" w:color="auto" w:fill="auto"/>
          </w:tcPr>
          <w:p w14:paraId="18E79968" w14:textId="21E72B62" w:rsidR="003C3790" w:rsidRPr="00B77BE5" w:rsidRDefault="003C3790" w:rsidP="009568A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559" w:type="dxa"/>
            <w:shd w:val="clear" w:color="auto" w:fill="auto"/>
          </w:tcPr>
          <w:p w14:paraId="4E49F6EE" w14:textId="77777777" w:rsidR="00C44ED3" w:rsidRPr="00B77BE5" w:rsidRDefault="00C44ED3" w:rsidP="009568A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center"/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en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 xml:space="preserve">{{ </w:t>
            </w: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en-DE" w:eastAsia="de-DE" w:bidi="de-DE"/>
              </w:rPr>
              <w:t>additional_fee_percentage</w:t>
            </w:r>
          </w:p>
          <w:p w14:paraId="17507CFA" w14:textId="78ED2F80" w:rsidR="003C3790" w:rsidRPr="00FA2514" w:rsidRDefault="00C44ED3" w:rsidP="009568A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>}}</w:t>
            </w:r>
            <w:r w:rsidR="00B77BE5"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>%</w:t>
            </w:r>
          </w:p>
        </w:tc>
        <w:tc>
          <w:tcPr>
            <w:tcW w:w="1843" w:type="dxa"/>
            <w:shd w:val="clear" w:color="auto" w:fill="auto"/>
          </w:tcPr>
          <w:p w14:paraId="4D23D2CC" w14:textId="77777777" w:rsidR="00C44ED3" w:rsidRPr="00C44ED3" w:rsidRDefault="003C3790" w:rsidP="009568A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="00C44ED3" w:rsidRPr="00C44ED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  <w:t>additional_fee_value</w:t>
            </w:r>
          </w:p>
          <w:p w14:paraId="05D738D9" w14:textId="725AC861" w:rsidR="003C3790" w:rsidRPr="005E7794" w:rsidRDefault="003C3790" w:rsidP="009568A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536C5366" w14:textId="77777777" w:rsidR="003C3790" w:rsidRDefault="003C3790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p w14:paraId="30A5BDA9" w14:textId="35BD3AFB" w:rsidR="0060278F" w:rsidRDefault="005827F8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 w:rsidRPr="00E66E1A">
        <w:rPr>
          <w:rFonts w:ascii="Neue Hans Kendrick Light" w:eastAsia="Neue Hans Kendrick Light" w:hAnsi="Neue Hans Kendrick Light" w:cs="Neue Hans Kendrick Light"/>
          <w:b/>
          <w:sz w:val="18"/>
          <w:lang w:eastAsia="de-DE" w:bidi="de-DE"/>
        </w:rPr>
        <w:t>{% endif %}</w:t>
      </w:r>
    </w:p>
    <w:tbl>
      <w:tblPr>
        <w:tblW w:w="0" w:type="auto"/>
        <w:tblInd w:w="51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1065"/>
        <w:gridCol w:w="2464"/>
        <w:gridCol w:w="1706"/>
        <w:gridCol w:w="1555"/>
      </w:tblGrid>
      <w:tr w:rsidR="006E4B0D" w14:paraId="49B725A2" w14:textId="77777777" w:rsidTr="00A7147B">
        <w:tc>
          <w:tcPr>
            <w:tcW w:w="2708" w:type="dxa"/>
            <w:shd w:val="clear" w:color="auto" w:fill="auto"/>
            <w:tcMar>
              <w:left w:w="51" w:type="dxa"/>
              <w:right w:w="51" w:type="dxa"/>
            </w:tcMar>
          </w:tcPr>
          <w:p w14:paraId="1F5B68DC" w14:textId="77777777" w:rsidR="006E4B0D" w:rsidRDefault="006E4B0D" w:rsidP="00A7147B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  <w:t>errechnetes Gesamthonorar</w:t>
            </w:r>
          </w:p>
        </w:tc>
        <w:tc>
          <w:tcPr>
            <w:tcW w:w="1065" w:type="dxa"/>
            <w:shd w:val="clear" w:color="auto" w:fill="auto"/>
          </w:tcPr>
          <w:p w14:paraId="10D270B4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464" w:type="dxa"/>
            <w:shd w:val="clear" w:color="auto" w:fill="auto"/>
          </w:tcPr>
          <w:p w14:paraId="743A6661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6" w:type="dxa"/>
            <w:shd w:val="clear" w:color="auto" w:fill="auto"/>
          </w:tcPr>
          <w:p w14:paraId="7F7691E4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55" w:type="dxa"/>
            <w:shd w:val="clear" w:color="auto" w:fill="auto"/>
            <w:tcMar>
              <w:right w:w="51" w:type="dxa"/>
            </w:tcMar>
          </w:tcPr>
          <w:p w14:paraId="02C7E55F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{{net_contract}}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122B9392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2CC8F8BE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360" w:lineRule="auto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u w:val="single"/>
          <w:lang w:val="de-DE" w:eastAsia="de-DE" w:bidi="de-DE"/>
        </w:rPr>
        <w:t>Honorarangebot</w:t>
      </w:r>
    </w:p>
    <w:tbl>
      <w:tblPr>
        <w:tblW w:w="9498" w:type="dxa"/>
        <w:tblInd w:w="51" w:type="dxa"/>
        <w:tblBorders>
          <w:top w:val="single" w:sz="6" w:space="0" w:color="auto"/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701"/>
        <w:gridCol w:w="1701"/>
        <w:gridCol w:w="1560"/>
      </w:tblGrid>
      <w:tr w:rsidR="006E4B0D" w14:paraId="6963126B" w14:textId="77777777" w:rsidTr="001453BE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34FB6D69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Honorarangebot netto</w:t>
            </w:r>
          </w:p>
        </w:tc>
        <w:tc>
          <w:tcPr>
            <w:tcW w:w="1984" w:type="dxa"/>
            <w:shd w:val="clear" w:color="auto" w:fill="auto"/>
          </w:tcPr>
          <w:p w14:paraId="2CA12D90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E5DADAD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2ADCA0D0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6D1212AB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{{net_contract}}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  <w:tr w:rsidR="001453BE" w14:paraId="4B292914" w14:textId="77777777" w:rsidTr="001453BE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18C68D15" w14:textId="786D9C23" w:rsidR="001453BE" w:rsidRDefault="001453BE" w:rsidP="001453B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MwSt. {{vat_percentage}}% </w:t>
            </w:r>
          </w:p>
        </w:tc>
        <w:tc>
          <w:tcPr>
            <w:tcW w:w="1984" w:type="dxa"/>
            <w:shd w:val="clear" w:color="auto" w:fill="auto"/>
          </w:tcPr>
          <w:p w14:paraId="141F1BEC" w14:textId="77777777" w:rsidR="001453BE" w:rsidRDefault="001453BE" w:rsidP="001453B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87EF68B" w14:textId="77777777" w:rsidR="001453BE" w:rsidRDefault="001453BE" w:rsidP="001453B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9C4E2C1" w14:textId="77777777" w:rsidR="001453BE" w:rsidRDefault="001453BE" w:rsidP="001453B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613BB8B0" w14:textId="77777777" w:rsidR="001453BE" w:rsidRPr="005E7794" w:rsidRDefault="001453BE" w:rsidP="001453B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{{tax}}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€</w:t>
            </w:r>
          </w:p>
        </w:tc>
      </w:tr>
      <w:tr w:rsidR="006E4B0D" w14:paraId="37DFE4B7" w14:textId="77777777" w:rsidTr="001453BE">
        <w:tc>
          <w:tcPr>
            <w:tcW w:w="2552" w:type="dxa"/>
            <w:shd w:val="clear" w:color="auto" w:fill="F2F2F2"/>
            <w:tcMar>
              <w:left w:w="51" w:type="dxa"/>
              <w:right w:w="51" w:type="dxa"/>
            </w:tcMar>
          </w:tcPr>
          <w:p w14:paraId="0519C8C0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u w:val="single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u w:val="single"/>
                <w:lang w:val="de-DE" w:eastAsia="de-DE" w:bidi="de-DE"/>
              </w:rPr>
              <w:t>Honorarangebot brutto</w:t>
            </w:r>
          </w:p>
        </w:tc>
        <w:tc>
          <w:tcPr>
            <w:tcW w:w="1984" w:type="dxa"/>
            <w:shd w:val="clear" w:color="auto" w:fill="F2F2F2"/>
            <w:tcMar>
              <w:left w:w="123" w:type="dxa"/>
              <w:right w:w="123" w:type="dxa"/>
            </w:tcMar>
          </w:tcPr>
          <w:p w14:paraId="4937111E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60987B8C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54C886EB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F2F2F2"/>
            <w:tcMar>
              <w:left w:w="51" w:type="dxa"/>
              <w:right w:w="51" w:type="dxa"/>
            </w:tcMar>
          </w:tcPr>
          <w:p w14:paraId="2BECD624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{{gross_contract}}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  <w:t>€</w:t>
            </w:r>
          </w:p>
        </w:tc>
      </w:tr>
    </w:tbl>
    <w:p w14:paraId="5007CD8F" w14:textId="77777777" w:rsidR="009063C9" w:rsidRDefault="009063C9" w:rsidP="006E4B0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  <w:bookmarkStart w:id="0" w:name="HoaiStart_BesondereLeistungen"/>
      <w:bookmarkEnd w:id="0"/>
    </w:p>
    <w:p w14:paraId="1D9252B1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de-DE" w:eastAsia="de-DE" w:bidi="de-DE"/>
        </w:rPr>
        <w:t xml:space="preserve">zusätzliche Leistungen werden nach unseren aktuell gültigen Stundensätzen abgerechnet: </w:t>
      </w:r>
    </w:p>
    <w:p w14:paraId="117B0E7F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Geschäftsführung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250 €/h</w:t>
      </w:r>
    </w:p>
    <w:p w14:paraId="38E7C879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Fachplaner/In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180 €/h</w:t>
      </w:r>
    </w:p>
    <w:p w14:paraId="2F02957C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Projektleitung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160 €/h</w:t>
      </w:r>
    </w:p>
    <w:p w14:paraId="112D937C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16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Bauüberwachung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160 €/h</w:t>
      </w:r>
      <w:r w:rsidRPr="00E97B75">
        <w:rPr>
          <w:rFonts w:ascii="Neue Hans Kendrick ExtraLight" w:hAnsi="Neue Hans Kendrick ExtraLight"/>
          <w:bCs/>
          <w:sz w:val="20"/>
          <w:szCs w:val="20"/>
        </w:rPr>
        <w:br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Computational Architect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150 €/h</w:t>
      </w:r>
    </w:p>
    <w:p w14:paraId="1C7FC2EE" w14:textId="77777777" w:rsidR="006E4B0D" w:rsidRPr="00E97B75" w:rsidRDefault="006E4B0D" w:rsidP="006E4B0D">
      <w:pPr>
        <w:widowControl w:val="0"/>
        <w:tabs>
          <w:tab w:val="left" w:pos="284"/>
          <w:tab w:val="decimal" w:pos="2552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Architekt/In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140 €/h</w:t>
      </w:r>
    </w:p>
    <w:p w14:paraId="6C65F7DB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Bautechniker/In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130 €/h</w:t>
      </w:r>
    </w:p>
    <w:p w14:paraId="1EE26CC5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Bauzeichner/In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110 €/h</w:t>
      </w:r>
    </w:p>
    <w:p w14:paraId="6F737DBB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521227EB" w14:textId="77777777" w:rsidR="006E4B0D" w:rsidRDefault="006E4B0D" w:rsidP="006E4B0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sectPr w:rsidR="006E4B0D" w:rsidSect="0046469D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134" w:right="851" w:bottom="1276" w:left="1701" w:header="709" w:footer="14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69F35" w14:textId="77777777" w:rsidR="00DE1257" w:rsidRDefault="00DE1257">
      <w:r>
        <w:separator/>
      </w:r>
    </w:p>
  </w:endnote>
  <w:endnote w:type="continuationSeparator" w:id="0">
    <w:p w14:paraId="4D75C013" w14:textId="77777777" w:rsidR="00DE1257" w:rsidRDefault="00DE1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">
    <w:altName w:val="Calibri"/>
    <w:panose1 w:val="000009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ExtraLight">
    <w:panose1 w:val="000003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SemiBold">
    <w:panose1 w:val="000007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79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350"/>
      <w:gridCol w:w="1843"/>
      <w:gridCol w:w="2835"/>
      <w:gridCol w:w="2551"/>
    </w:tblGrid>
    <w:tr w:rsidR="0046469D" w14:paraId="6C761F74" w14:textId="77777777" w:rsidTr="0046469D">
      <w:tc>
        <w:tcPr>
          <w:tcW w:w="2350" w:type="dxa"/>
          <w:shd w:val="clear" w:color="auto" w:fill="auto"/>
        </w:tcPr>
        <w:p w14:paraId="50800AA6" w14:textId="7E7B9471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hidden="0" allowOverlap="1" wp14:anchorId="65FAB5F3" wp14:editId="5E2311B4">
                <wp:simplePos x="0" y="0"/>
                <wp:positionH relativeFrom="column">
                  <wp:posOffset>-34925</wp:posOffset>
                </wp:positionH>
                <wp:positionV relativeFrom="paragraph">
                  <wp:posOffset>102870</wp:posOffset>
                </wp:positionV>
                <wp:extent cx="1346835" cy="740410"/>
                <wp:effectExtent l="0" t="0" r="0" b="0"/>
                <wp:wrapSquare wrapText="bothSides"/>
                <wp:docPr id="778608579" name="Grafi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843" w:type="dxa"/>
          <w:shd w:val="clear" w:color="auto" w:fill="auto"/>
        </w:tcPr>
        <w:p w14:paraId="5B255061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41897D6B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529D4617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7696C07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106356FA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35" w:type="dxa"/>
          <w:shd w:val="clear" w:color="auto" w:fill="auto"/>
        </w:tcPr>
        <w:p w14:paraId="4E0C6719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4CDBFF5A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2EDFEE4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551" w:type="dxa"/>
          <w:shd w:val="clear" w:color="auto" w:fill="auto"/>
        </w:tcPr>
        <w:p w14:paraId="5FC5A1D7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3BDE92D7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64B424D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6DF6F532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362960DF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0AA19A2F" w14:textId="77777777" w:rsidR="009063C9" w:rsidRDefault="009063C9">
    <w:pPr>
      <w:pStyle w:val="Footer"/>
      <w:tabs>
        <w:tab w:val="left" w:pos="9204"/>
        <w:tab w:val="left" w:pos="9353"/>
        <w:tab w:val="left" w:pos="9353"/>
        <w:tab w:val="left" w:pos="15876"/>
        <w:tab w:val="left" w:pos="17010"/>
        <w:tab w:val="left" w:pos="18144"/>
        <w:tab w:val="left" w:pos="19278"/>
        <w:tab w:val="left" w:pos="20412"/>
        <w:tab w:val="left" w:pos="21546"/>
        <w:tab w:val="left" w:pos="22680"/>
        <w:tab w:val="left" w:pos="23814"/>
        <w:tab w:val="left" w:pos="2494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63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492"/>
      <w:gridCol w:w="1843"/>
      <w:gridCol w:w="3118"/>
      <w:gridCol w:w="2410"/>
    </w:tblGrid>
    <w:tr w:rsidR="0046469D" w14:paraId="1200C069" w14:textId="77777777" w:rsidTr="0046469D">
      <w:tc>
        <w:tcPr>
          <w:tcW w:w="2492" w:type="dxa"/>
          <w:shd w:val="clear" w:color="auto" w:fill="auto"/>
        </w:tcPr>
        <w:p w14:paraId="35C7FE98" w14:textId="22EA8078" w:rsidR="0046469D" w:rsidRDefault="0046469D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hidden="0" allowOverlap="1" wp14:anchorId="24CCFC21" wp14:editId="2A48B3E9">
                <wp:simplePos x="0" y="0"/>
                <wp:positionH relativeFrom="column">
                  <wp:posOffset>-34925</wp:posOffset>
                </wp:positionH>
                <wp:positionV relativeFrom="paragraph">
                  <wp:posOffset>173355</wp:posOffset>
                </wp:positionV>
                <wp:extent cx="1346835" cy="740410"/>
                <wp:effectExtent l="0" t="0" r="0" b="0"/>
                <wp:wrapSquare wrapText="bothSides"/>
                <wp:docPr id="2094139998" name="Grafi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47EE782" w14:textId="64D2BEEB" w:rsidR="0046469D" w:rsidRDefault="0046469D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60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</w:tc>
      <w:tc>
        <w:tcPr>
          <w:tcW w:w="1843" w:type="dxa"/>
          <w:shd w:val="clear" w:color="auto" w:fill="auto"/>
        </w:tcPr>
        <w:p w14:paraId="22E585FF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A52581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240B0729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561E7354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693B49A3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3118" w:type="dxa"/>
          <w:shd w:val="clear" w:color="auto" w:fill="auto"/>
        </w:tcPr>
        <w:p w14:paraId="2284D02D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5C331FA5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3051D9DB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410" w:type="dxa"/>
          <w:shd w:val="clear" w:color="auto" w:fill="auto"/>
        </w:tcPr>
        <w:p w14:paraId="4F1F6306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0226CD6D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25A385D2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D519E1D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0F2B7A55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41E23218" w14:textId="77777777" w:rsidR="009063C9" w:rsidRDefault="009063C9">
    <w:pPr>
      <w:pStyle w:val="Footer"/>
      <w:tabs>
        <w:tab w:val="left" w:pos="3960"/>
        <w:tab w:val="left" w:pos="4536"/>
        <w:tab w:val="left" w:pos="5670"/>
        <w:tab w:val="left" w:pos="6804"/>
        <w:tab w:val="left" w:pos="7938"/>
        <w:tab w:val="left" w:pos="9072"/>
        <w:tab w:val="left" w:pos="9353"/>
        <w:tab w:val="left" w:pos="9353"/>
        <w:tab w:val="left" w:pos="24948"/>
        <w:tab w:val="left" w:pos="26082"/>
        <w:tab w:val="left" w:pos="27216"/>
        <w:tab w:val="left" w:pos="28350"/>
        <w:tab w:val="left" w:pos="29484"/>
        <w:tab w:val="left" w:pos="3061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2275E" w14:textId="77777777" w:rsidR="00DE1257" w:rsidRDefault="00DE1257">
      <w:r>
        <w:separator/>
      </w:r>
    </w:p>
  </w:footnote>
  <w:footnote w:type="continuationSeparator" w:id="0">
    <w:p w14:paraId="60134A9B" w14:textId="77777777" w:rsidR="00DE1257" w:rsidRDefault="00DE1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5A790" w14:textId="1728F906" w:rsidR="009063C9" w:rsidRDefault="0046469D" w:rsidP="0046469D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jc w:val="right"/>
      <w:rPr>
        <w:lang w:val="de-DE" w:eastAsia="de-DE" w:bidi="de-DE"/>
      </w:rPr>
    </w:pPr>
    <w:r>
      <w:rPr>
        <w:rFonts w:ascii="Microsoft Sans Serif" w:eastAsia="Microsoft Sans Serif" w:hAnsi="Microsoft Sans Serif" w:cs="Microsoft Sans Serif"/>
        <w:noProof/>
        <w:sz w:val="20"/>
        <w:lang w:val="de-DE" w:eastAsia="de-DE" w:bidi="de-DE"/>
      </w:rPr>
      <w:drawing>
        <wp:inline distT="0" distB="0" distL="0" distR="0" wp14:anchorId="0ACF9D78" wp14:editId="3EE5F65C">
          <wp:extent cx="1924050" cy="1057275"/>
          <wp:effectExtent l="0" t="0" r="0" b="0"/>
          <wp:docPr id="1408965822" name="Grafik 39" descr="A black and grey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8965822" name="Grafik 39" descr="A black and grey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7A1A46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D3B9C9" w14:textId="06B54245" w:rsidR="009063C9" w:rsidRDefault="0046469D" w:rsidP="0046469D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jc w:val="right"/>
      <w:rPr>
        <w:lang w:val="de-DE" w:eastAsia="de-DE" w:bidi="de-DE"/>
      </w:rPr>
    </w:pPr>
    <w:r>
      <w:rPr>
        <w:rFonts w:ascii="Microsoft Sans Serif" w:eastAsia="Microsoft Sans Serif" w:hAnsi="Microsoft Sans Serif" w:cs="Microsoft Sans Serif"/>
        <w:noProof/>
        <w:sz w:val="20"/>
        <w:lang w:val="de-DE" w:eastAsia="de-DE" w:bidi="de-DE"/>
      </w:rPr>
      <w:drawing>
        <wp:inline distT="0" distB="0" distL="0" distR="0" wp14:anchorId="01C89181" wp14:editId="3EC55F2E">
          <wp:extent cx="1924050" cy="1057275"/>
          <wp:effectExtent l="0" t="0" r="0" b="0"/>
          <wp:docPr id="1005454708" name="Grafik 39" descr="A black and grey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5454708" name="Grafik 39" descr="A black and grey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A8B18CD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754366EE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35D0BF55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2448F7EC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20"/>
  <w:attachedTemplate r:id="rId1"/>
  <w:defaultTabStop w:val="113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49"/>
    <w:rsid w:val="00045298"/>
    <w:rsid w:val="00046B19"/>
    <w:rsid w:val="000D0AAF"/>
    <w:rsid w:val="00107812"/>
    <w:rsid w:val="00143853"/>
    <w:rsid w:val="001453BE"/>
    <w:rsid w:val="001D6250"/>
    <w:rsid w:val="002B5D08"/>
    <w:rsid w:val="00386F17"/>
    <w:rsid w:val="003C3790"/>
    <w:rsid w:val="003C657B"/>
    <w:rsid w:val="00414127"/>
    <w:rsid w:val="0046469D"/>
    <w:rsid w:val="00514EE9"/>
    <w:rsid w:val="005355FB"/>
    <w:rsid w:val="005827F8"/>
    <w:rsid w:val="005D2119"/>
    <w:rsid w:val="005E528B"/>
    <w:rsid w:val="0060278F"/>
    <w:rsid w:val="006265D9"/>
    <w:rsid w:val="00632497"/>
    <w:rsid w:val="006C2135"/>
    <w:rsid w:val="006E4B0D"/>
    <w:rsid w:val="00720AF5"/>
    <w:rsid w:val="00780686"/>
    <w:rsid w:val="007A1F7A"/>
    <w:rsid w:val="009063C9"/>
    <w:rsid w:val="0091473C"/>
    <w:rsid w:val="009568A9"/>
    <w:rsid w:val="00A15643"/>
    <w:rsid w:val="00A85844"/>
    <w:rsid w:val="00AC4F41"/>
    <w:rsid w:val="00B43E5A"/>
    <w:rsid w:val="00B51F70"/>
    <w:rsid w:val="00B77BE5"/>
    <w:rsid w:val="00BB4992"/>
    <w:rsid w:val="00BB6D83"/>
    <w:rsid w:val="00C44ED3"/>
    <w:rsid w:val="00C93215"/>
    <w:rsid w:val="00CD1FED"/>
    <w:rsid w:val="00D10239"/>
    <w:rsid w:val="00DB3A49"/>
    <w:rsid w:val="00DE1257"/>
    <w:rsid w:val="00DF390E"/>
    <w:rsid w:val="00DF76FA"/>
    <w:rsid w:val="00E15E1C"/>
    <w:rsid w:val="00E23F9E"/>
    <w:rsid w:val="00E60574"/>
    <w:rsid w:val="00E67923"/>
    <w:rsid w:val="00F95973"/>
    <w:rsid w:val="00FA2514"/>
    <w:rsid w:val="00FB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28CA934"/>
  <w15:docId w15:val="{F69DC89F-944F-47DD-9336-74D61B3A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Times New Roman" w:cs="Times New Roman"/>
        <w:sz w:val="24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 w:line="240" w:lineRule="auto"/>
    </w:pPr>
    <w:rPr>
      <w:rFonts w:ascii="Times New Roman"/>
      <w:szCs w:val="24"/>
      <w:lang w:val="x-none" w:eastAsia="x-none"/>
    </w:rPr>
  </w:style>
  <w:style w:type="paragraph" w:styleId="Heading1">
    <w:name w:val="heading 1"/>
    <w:basedOn w:val="Normal"/>
    <w:next w:val="Normal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0"/>
    </w:pPr>
    <w:rPr>
      <w:rFonts w:ascii="Arial" w:eastAsia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paragraph" w:customStyle="1" w:styleId="Kopfzeile1">
    <w:name w:val="Kopfzeile1"/>
    <w:basedOn w:val="Normal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Tabelleninhalt">
    <w:name w:val="Tabelleninhalt"/>
    <w:basedOn w:val="Normal"/>
    <w:qFormat/>
    <w:pPr>
      <w:widowControl w:val="0"/>
    </w:pPr>
    <w:rPr>
      <w:rFonts w:ascii="Liberation Serif" w:eastAsia="Liberation Serif" w:hAnsi="Liberation Serif" w:cs="Liberation Serif"/>
    </w:r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</w:pPr>
  </w:style>
  <w:style w:type="paragraph" w:customStyle="1" w:styleId="Empfngeradresse">
    <w:name w:val="Empfängeradresse"/>
    <w:basedOn w:val="Normal"/>
    <w:qFormat/>
    <w:rPr>
      <w:rFonts w:ascii="Arial" w:eastAsia="Arial" w:hAnsi="Arial" w:cs="Arial"/>
      <w:sz w:val="20"/>
      <w:szCs w:val="20"/>
    </w:rPr>
  </w:style>
  <w:style w:type="paragraph" w:customStyle="1" w:styleId="Fuzeile1">
    <w:name w:val="Fußzeile1"/>
    <w:basedOn w:val="Normal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</w:pPr>
  </w:style>
  <w:style w:type="paragraph" w:customStyle="1" w:styleId="Sieber">
    <w:name w:val="Sieber"/>
    <w:basedOn w:val="Normal"/>
    <w:qFormat/>
  </w:style>
  <w:style w:type="paragraph" w:customStyle="1" w:styleId="HOAIUeberschrift1">
    <w:name w:val="HOAI_Ueberschrift1"/>
    <w:basedOn w:val="Normal"/>
    <w:qFormat/>
    <w:pPr>
      <w:spacing w:after="60"/>
    </w:pPr>
    <w:rPr>
      <w:rFonts w:ascii="Arial" w:eastAsia="Arial" w:hAnsi="Arial" w:cs="Arial"/>
      <w:b/>
      <w:bCs/>
      <w:sz w:val="22"/>
      <w:szCs w:val="22"/>
    </w:rPr>
  </w:style>
  <w:style w:type="paragraph" w:customStyle="1" w:styleId="HOAIUeberschrift2">
    <w:name w:val="HOAI_Ueberschrift2"/>
    <w:basedOn w:val="Normal"/>
    <w:qFormat/>
    <w:pPr>
      <w:spacing w:after="60"/>
    </w:pPr>
    <w:rPr>
      <w:rFonts w:ascii="Arial" w:eastAsia="Arial" w:hAnsi="Arial" w:cs="Arial"/>
      <w:b/>
      <w:bCs/>
      <w:sz w:val="18"/>
      <w:szCs w:val="18"/>
    </w:rPr>
  </w:style>
  <w:style w:type="paragraph" w:customStyle="1" w:styleId="HOAIText">
    <w:name w:val="HOAI_Text"/>
    <w:basedOn w:val="Normal"/>
    <w:qFormat/>
    <w:pPr>
      <w:tabs>
        <w:tab w:val="left" w:pos="200"/>
        <w:tab w:val="right" w:pos="5800"/>
        <w:tab w:val="right" w:pos="6240"/>
        <w:tab w:val="right" w:pos="7200"/>
        <w:tab w:val="right" w:pos="8800"/>
      </w:tabs>
      <w:spacing w:after="20"/>
    </w:pPr>
    <w:rPr>
      <w:rFonts w:ascii="Arial" w:eastAsia="Arial" w:hAnsi="Arial" w:cs="Arial"/>
      <w:sz w:val="18"/>
      <w:szCs w:val="18"/>
    </w:rPr>
  </w:style>
  <w:style w:type="paragraph" w:customStyle="1" w:styleId="HOAIProjektangaben">
    <w:name w:val="HOAI_Projektangaben"/>
    <w:basedOn w:val="Normal"/>
    <w:qFormat/>
    <w:pPr>
      <w:spacing w:after="180" w:line="259" w:lineRule="auto"/>
    </w:pPr>
    <w:rPr>
      <w:rFonts w:ascii="Arial" w:eastAsia="Arial" w:hAnsi="Arial" w:cs="Arial"/>
      <w:b/>
      <w:bCs/>
      <w:sz w:val="22"/>
      <w:szCs w:val="22"/>
    </w:rPr>
  </w:style>
  <w:style w:type="paragraph" w:styleId="BalloonText">
    <w:name w:val="Balloon Text"/>
    <w:basedOn w:val="Normal"/>
    <w:qFormat/>
    <w:rPr>
      <w:rFonts w:ascii="Segoe UI" w:eastAsia="Segoe UI" w:hAnsi="Segoe UI" w:cs="Segoe UI"/>
      <w:sz w:val="18"/>
      <w:szCs w:val="18"/>
    </w:rPr>
  </w:style>
  <w:style w:type="paragraph" w:styleId="FootnoteText">
    <w:name w:val="footnote text"/>
    <w:basedOn w:val="Normal"/>
    <w:qFormat/>
    <w:rPr>
      <w:sz w:val="20"/>
      <w:szCs w:val="20"/>
    </w:rPr>
  </w:style>
  <w:style w:type="character" w:customStyle="1" w:styleId="FunotentextZchn">
    <w:name w:val="Fußnotentext Zchn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qFormat/>
    <w:rPr>
      <w:position w:val="6"/>
    </w:rPr>
  </w:style>
  <w:style w:type="paragraph" w:customStyle="1" w:styleId="Standard1">
    <w:name w:val="Standard1"/>
    <w:basedOn w:val="Normal0"/>
    <w:qFormat/>
    <w:pPr>
      <w:widowControl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styleId="Strong">
    <w:name w:val="Strong"/>
    <w:qFormat/>
    <w:rPr>
      <w:b/>
      <w:bCs/>
      <w:rtl w:val="0"/>
      <w:lang w:val="x-none" w:eastAsia="x-none" w:bidi="x-none"/>
    </w:rPr>
  </w:style>
  <w:style w:type="character" w:customStyle="1" w:styleId="HOAIProjektangabenZchn">
    <w:name w:val="HOAI_Projektangaben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1Zchn">
    <w:name w:val="HOAI_Ueberschrift1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2Zchn">
    <w:name w:val="HOAI_Ueberschrift2 Zchn"/>
    <w:qFormat/>
    <w:rPr>
      <w:rFonts w:ascii="Arial" w:eastAsia="Arial" w:hAnsi="Arial" w:cs="Arial"/>
      <w:b/>
      <w:bCs/>
      <w:sz w:val="18"/>
      <w:szCs w:val="18"/>
      <w:rtl w:val="0"/>
      <w:lang w:val="x-none" w:eastAsia="x-none" w:bidi="x-none"/>
    </w:rPr>
  </w:style>
  <w:style w:type="character" w:customStyle="1" w:styleId="HOAITextZchn">
    <w:name w:val="HOAI_Text Zchn"/>
    <w:qFormat/>
    <w:rPr>
      <w:rFonts w:ascii="Arial" w:eastAsia="Arial" w:hAnsi="Arial" w:cs="Arial"/>
      <w:sz w:val="18"/>
      <w:szCs w:val="18"/>
      <w:rtl w:val="0"/>
      <w:lang w:val="x-none" w:eastAsia="x-none" w:bidi="x-none"/>
    </w:rPr>
  </w:style>
  <w:style w:type="character" w:customStyle="1" w:styleId="SprechblasentextZchn">
    <w:name w:val="Sprechblasentext Zchn"/>
    <w:qFormat/>
    <w:rPr>
      <w:rFonts w:ascii="Segoe UI" w:eastAsia="Segoe UI" w:hAnsi="Segoe UI" w:cs="Segoe UI"/>
      <w:sz w:val="18"/>
      <w:szCs w:val="18"/>
      <w:rtl w:val="0"/>
      <w:lang w:val="x-none" w:eastAsia="x-none" w:bidi="x-none"/>
    </w:rPr>
  </w:style>
  <w:style w:type="character" w:customStyle="1" w:styleId="FuzeileZchn">
    <w:name w:val="Fußzeile Zchn"/>
    <w:qFormat/>
    <w:rPr>
      <w:rFonts w:ascii="Calibri" w:eastAsia="Calibri" w:hAnsi="Calibri" w:cs="Calibri"/>
      <w:sz w:val="22"/>
      <w:szCs w:val="22"/>
      <w:rtl w:val="0"/>
      <w:lang w:val="x-none" w:eastAsia="x-none" w:bidi="x-none"/>
    </w:rPr>
  </w:style>
  <w:style w:type="paragraph" w:customStyle="1" w:styleId="Normal00">
    <w:name w:val="Normal0"/>
    <w:qFormat/>
    <w:rsid w:val="006E4B0D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8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2_Zubeh&#246;r\23_Datenbank\CYCOT%20OM\Rechnungsvorlagen\Einzelrechnung_CI%20BCK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Einzelrechnung_CI BCK</Template>
  <TotalTime>14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Base>D:\Vorlagendatenbank\Dokumentvorlagen\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BCK-CustomApp</dc:creator>
  <cp:lastModifiedBy>Tej Jami</cp:lastModifiedBy>
  <cp:revision>16</cp:revision>
  <dcterms:created xsi:type="dcterms:W3CDTF">2024-08-06T16:20:00Z</dcterms:created>
  <dcterms:modified xsi:type="dcterms:W3CDTF">2024-08-26T12:38:00Z</dcterms:modified>
</cp:coreProperties>
</file>