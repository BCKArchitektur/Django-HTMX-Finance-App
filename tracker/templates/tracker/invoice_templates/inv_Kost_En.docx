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AB2CD3" w:rsidRPr="00994E7D" w14:paraId="6E2F5AD5" w14:textId="77777777" w:rsidTr="00844916">
        <w:tc>
          <w:tcPr>
            <w:tcW w:w="4425" w:type="dxa"/>
            <w:tcBorders>
              <w:top w:val="nil"/>
            </w:tcBorders>
          </w:tcPr>
          <w:p w14:paraId="63E1F2E0" w14:textId="77777777" w:rsidR="00AB2CD3" w:rsidRPr="00994E7D" w:rsidRDefault="00AB2CD3" w:rsidP="00844916">
            <w:pPr>
              <w:rPr>
                <w:rFonts w:eastAsia="Neue Hans Kendrick Light"/>
                <w:sz w:val="12"/>
                <w:lang w:eastAsia="de-DE" w:bidi="de-DE"/>
              </w:rPr>
            </w:pPr>
          </w:p>
        </w:tc>
      </w:tr>
      <w:tr w:rsidR="00AB2CD3" w:rsidRPr="00994E7D" w14:paraId="2F9C100F" w14:textId="77777777" w:rsidTr="00844916">
        <w:tc>
          <w:tcPr>
            <w:tcW w:w="4425" w:type="dxa"/>
            <w:tcBorders>
              <w:bottom w:val="nil"/>
            </w:tcBorders>
          </w:tcPr>
          <w:p w14:paraId="29BC86F4" w14:textId="77777777" w:rsidR="00AB2CD3" w:rsidRPr="00994E7D" w:rsidRDefault="00AB2CD3" w:rsidP="00844916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  <w:proofErr w:type="gramStart"/>
            <w:r w:rsidRPr="00994E7D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Light" w:hAnsi="Neue Hans Kendrick Light"/>
                <w:sz w:val="16"/>
                <w:szCs w:val="16"/>
                <w:lang w:val="en-US"/>
              </w:rPr>
              <w:t>client</w:t>
            </w:r>
            <w:proofErr w:type="gramEnd"/>
            <w:r w:rsidRPr="00994E7D">
              <w:rPr>
                <w:rFonts w:ascii="Neue Hans Kendrick Light" w:hAnsi="Neue Hans Kendrick Light"/>
                <w:sz w:val="16"/>
                <w:szCs w:val="16"/>
                <w:lang w:val="en-US"/>
              </w:rPr>
              <w:t>_name</w:t>
            </w:r>
            <w:proofErr w:type="spellEnd"/>
            <w:r w:rsidRPr="00994E7D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 }}</w:t>
            </w:r>
          </w:p>
          <w:p w14:paraId="409215EF" w14:textId="77777777" w:rsidR="00AB2CD3" w:rsidRPr="00994E7D" w:rsidRDefault="00AB2CD3" w:rsidP="00844916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3F603CC1" w14:textId="77777777" w:rsidR="00AB2CD3" w:rsidRPr="00994E7D" w:rsidRDefault="00AB2CD3" w:rsidP="00844916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6A07842A" w14:textId="77777777" w:rsidR="00AB2CD3" w:rsidRPr="00994E7D" w:rsidRDefault="00AB2CD3" w:rsidP="0084491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eastAsia="Neue Hans Kendrick Light" w:cs="Neue Hans Kendrick Light"/>
                <w:lang w:eastAsia="de-DE" w:bidi="de-DE"/>
              </w:rPr>
            </w:pPr>
          </w:p>
          <w:p w14:paraId="3D66271C" w14:textId="77777777" w:rsidR="00AB2CD3" w:rsidRPr="00994E7D" w:rsidRDefault="00AB2CD3" w:rsidP="0084491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eastAsia="Neue Hans Kendrick Light" w:cs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</w:p>
          <w:p w14:paraId="12F72D93" w14:textId="77777777" w:rsidR="00AB2CD3" w:rsidRPr="00994E7D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</w:tbl>
    <w:p w14:paraId="1120D702" w14:textId="77777777" w:rsidR="00AB2CD3" w:rsidRPr="00994E7D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33E52D1C" w14:textId="77777777" w:rsidR="00AB2CD3" w:rsidRPr="00994E7D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7A006CA6" w14:textId="77777777" w:rsidR="00AB2CD3" w:rsidRPr="00994E7D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7D552891" w14:textId="77777777" w:rsidR="00AB2CD3" w:rsidRPr="00994E7D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47024414" w14:textId="77777777" w:rsidR="00AB2CD3" w:rsidRPr="00994E7D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AB2CD3" w:rsidRPr="00A6482D" w14:paraId="559C8CFC" w14:textId="77777777" w:rsidTr="00844916">
        <w:tc>
          <w:tcPr>
            <w:tcW w:w="2445" w:type="dxa"/>
            <w:tcBorders>
              <w:top w:val="nil"/>
              <w:bottom w:val="nil"/>
            </w:tcBorders>
          </w:tcPr>
          <w:p w14:paraId="3CFA816B" w14:textId="77777777" w:rsidR="00AB2CD3" w:rsidRPr="00994E7D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994E7D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7143AAA7" w14:textId="77777777" w:rsidR="00AB2CD3" w:rsidRPr="00994E7D" w:rsidRDefault="00AB2CD3" w:rsidP="00844916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created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_at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BF6BF21" w14:textId="77777777" w:rsidR="00AB2CD3" w:rsidRPr="00994E7D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540F3592" w14:textId="77777777" w:rsidR="00AB2CD3" w:rsidRPr="00994E7D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6687010C" w14:textId="77777777" w:rsidR="00AB2CD3" w:rsidRPr="00AB2CD3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</w:pPr>
            <w:r w:rsidRPr="00AB2CD3"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64400F7C" w14:textId="77777777" w:rsidR="00AB2CD3" w:rsidRPr="00A6482D" w:rsidRDefault="00AB2CD3" w:rsidP="00844916">
            <w:pPr>
              <w:pStyle w:val="Tabelleninhalt"/>
              <w:rPr>
                <w:rFonts w:ascii="Neue Hans Kendrick Light" w:hAnsi="Neue Hans Kendrick Light"/>
                <w:sz w:val="18"/>
                <w:szCs w:val="18"/>
                <w:lang w:val="en-US"/>
              </w:rPr>
            </w:pPr>
            <w:proofErr w:type="gramStart"/>
            <w:r w:rsidRPr="00A6482D">
              <w:rPr>
                <w:rFonts w:ascii="Neue Hans Kendrick Light" w:hAnsi="Neue Hans Kendrick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6482D">
              <w:rPr>
                <w:rFonts w:ascii="Neue Hans Kendrick Light" w:hAnsi="Neue Hans Kendrick Light"/>
                <w:sz w:val="18"/>
                <w:szCs w:val="18"/>
                <w:lang w:val="en-US"/>
              </w:rPr>
              <w:t>invoice</w:t>
            </w:r>
            <w:proofErr w:type="gramEnd"/>
            <w:r w:rsidRPr="00A6482D">
              <w:rPr>
                <w:rFonts w:ascii="Neue Hans Kendrick Light" w:hAnsi="Neue Hans Kendrick Light"/>
                <w:sz w:val="18"/>
                <w:szCs w:val="18"/>
                <w:lang w:val="en-US"/>
              </w:rPr>
              <w:t>_title</w:t>
            </w:r>
            <w:proofErr w:type="spellEnd"/>
            <w:r w:rsidRPr="00A6482D">
              <w:rPr>
                <w:rFonts w:ascii="Neue Hans Kendrick Light" w:hAnsi="Neue Hans Kendrick Light"/>
                <w:sz w:val="18"/>
                <w:szCs w:val="18"/>
                <w:lang w:val="en-US"/>
              </w:rPr>
              <w:t>}}</w:t>
            </w:r>
          </w:p>
          <w:p w14:paraId="089EF7FE" w14:textId="77777777" w:rsidR="00AB2CD3" w:rsidRPr="00172F28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</w:pPr>
            <w:proofErr w:type="spellStart"/>
            <w:r w:rsidRPr="00172F28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>Fort he</w:t>
            </w:r>
            <w:proofErr w:type="spellEnd"/>
            <w:r w:rsidRPr="00172F28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project </w:t>
            </w:r>
            <w:r w:rsidRPr="00172F28">
              <w:rPr>
                <w:rFonts w:ascii="Neue Hans Kendrick Light" w:hAnsi="Neue Hans Kendrick Light"/>
                <w:sz w:val="16"/>
                <w:szCs w:val="16"/>
                <w:lang w:val="en-US"/>
              </w:rPr>
              <w:t>{{</w:t>
            </w:r>
            <w:proofErr w:type="spellStart"/>
            <w:r w:rsidRPr="00172F28">
              <w:rPr>
                <w:rFonts w:ascii="Neue Hans Kendrick Light" w:hAnsi="Neue Hans Kendrick Light"/>
                <w:sz w:val="16"/>
                <w:szCs w:val="16"/>
                <w:lang w:val="en-US"/>
              </w:rPr>
              <w:t>project_no</w:t>
            </w:r>
            <w:proofErr w:type="spellEnd"/>
            <w:r w:rsidRPr="00172F28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}} </w:t>
            </w:r>
            <w:r w:rsidRPr="00172F28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proofErr w:type="gramStart"/>
            <w:r w:rsidRPr="00172F28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72F28">
              <w:rPr>
                <w:rFonts w:ascii="Neue Hans Kendrick Light" w:hAnsi="Neue Hans Kendrick Light"/>
                <w:sz w:val="16"/>
                <w:szCs w:val="16"/>
                <w:lang w:val="en-US"/>
              </w:rPr>
              <w:t>project</w:t>
            </w:r>
            <w:proofErr w:type="gramEnd"/>
            <w:r w:rsidRPr="00172F28">
              <w:rPr>
                <w:rFonts w:ascii="Neue Hans Kendrick Light" w:hAnsi="Neue Hans Kendrick Light"/>
                <w:sz w:val="16"/>
                <w:szCs w:val="16"/>
                <w:lang w:val="en-US"/>
              </w:rPr>
              <w:t>_name</w:t>
            </w:r>
            <w:proofErr w:type="spellEnd"/>
            <w:r w:rsidRPr="00172F28">
              <w:rPr>
                <w:rFonts w:ascii="Neue Hans Kendrick Light" w:hAnsi="Neue Hans Kendrick Light"/>
                <w:sz w:val="16"/>
                <w:szCs w:val="16"/>
                <w:lang w:val="en-US"/>
              </w:rPr>
              <w:t>}}</w:t>
            </w:r>
          </w:p>
        </w:tc>
      </w:tr>
      <w:tr w:rsidR="00AB2CD3" w:rsidRPr="00AB2CD3" w14:paraId="2DD4A5F3" w14:textId="77777777" w:rsidTr="00844916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D984D9" w14:textId="77777777" w:rsidR="00AB2CD3" w:rsidRPr="00172F28" w:rsidRDefault="00AB2CD3" w:rsidP="00844916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B63EDD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PROJECT</w:t>
            </w:r>
          </w:p>
          <w:p w14:paraId="40CA68DA" w14:textId="77777777" w:rsidR="00AB2CD3" w:rsidRPr="00994E7D" w:rsidRDefault="00AB2CD3" w:rsidP="00844916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_no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0253BF4" w14:textId="77777777" w:rsidR="00AB2CD3" w:rsidRPr="00994E7D" w:rsidRDefault="00AB2CD3" w:rsidP="00844916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_name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F79C16E" w14:textId="77777777" w:rsidR="00AB2CD3" w:rsidRPr="00994E7D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color w:val="000000"/>
                <w:sz w:val="16"/>
                <w:lang w:val="en-US" w:eastAsia="de-DE" w:bidi="de-DE"/>
              </w:rPr>
            </w:pPr>
          </w:p>
          <w:p w14:paraId="1CFE5EDF" w14:textId="77777777" w:rsidR="00AB2CD3" w:rsidRPr="00AB2CD3" w:rsidRDefault="00AB2CD3" w:rsidP="0084491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eastAsia="Neue Hans Kendrick Light"/>
                <w:color w:val="000000"/>
                <w:lang w:val="en-US" w:eastAsia="de-DE" w:bidi="de-DE"/>
              </w:rPr>
            </w:pPr>
            <w:r w:rsidRPr="00AB2CD3">
              <w:rPr>
                <w:rFonts w:eastAsia="Neue Hans Kendrick Light"/>
                <w:b/>
                <w:lang w:val="en-US" w:eastAsia="de-DE" w:bidi="de-DE"/>
              </w:rPr>
              <w:t>INVOICE</w:t>
            </w:r>
          </w:p>
          <w:p w14:paraId="658A568B" w14:textId="77777777" w:rsidR="00AB2CD3" w:rsidRPr="00AB2CD3" w:rsidRDefault="00AB2CD3" w:rsidP="00844916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AB2CD3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invoice_title}}</w:t>
            </w:r>
          </w:p>
          <w:p w14:paraId="072701EB" w14:textId="77777777" w:rsidR="00AB2CD3" w:rsidRPr="00AB2CD3" w:rsidRDefault="00AB2CD3" w:rsidP="0084491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eastAsia="Neue Hans Kendrick Light"/>
                <w:lang w:val="en-US" w:eastAsia="de-DE" w:bidi="de-DE"/>
              </w:rPr>
            </w:pPr>
          </w:p>
          <w:p w14:paraId="7E814BAA" w14:textId="77777777" w:rsidR="00AB2CD3" w:rsidRPr="00AB2CD3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</w:pPr>
            <w:r w:rsidRPr="00AB2CD3"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  <w:t>PERIOD</w:t>
            </w:r>
          </w:p>
          <w:p w14:paraId="4140BAE9" w14:textId="77777777" w:rsidR="00AB2CD3" w:rsidRPr="00A6482D" w:rsidRDefault="00AB2CD3" w:rsidP="00844916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A6482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A6482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from</w:t>
            </w:r>
            <w:proofErr w:type="gramEnd"/>
            <w:r w:rsidRPr="00A6482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A6482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6B4F43C0" w14:textId="77777777" w:rsidR="00AB2CD3" w:rsidRPr="00994E7D" w:rsidRDefault="00AB2CD3" w:rsidP="00844916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994E7D">
              <w:rPr>
                <w:rFonts w:ascii="Neue Hans Kendrick ExtraLight" w:eastAsia="Neue Hans Kendrick Light" w:hAnsi="Neue Hans Kendrick ExtraLight"/>
                <w:sz w:val="16"/>
                <w:lang w:val="en-US" w:eastAsia="de-DE" w:bidi="de-DE"/>
              </w:rPr>
              <w:t xml:space="preserve">bis </w:t>
            </w: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5AE7050D" w14:textId="77777777" w:rsidR="00AB2CD3" w:rsidRPr="00994E7D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color w:val="FF0000"/>
                <w:sz w:val="16"/>
                <w:lang w:val="en-US" w:eastAsia="de-DE" w:bidi="de-DE"/>
              </w:rPr>
            </w:pPr>
          </w:p>
          <w:p w14:paraId="6BB99791" w14:textId="77777777" w:rsidR="00AB2CD3" w:rsidRPr="00994E7D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49F87955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5C537BD5" w14:textId="77777777" w:rsidR="00AB2CD3" w:rsidRPr="00A6482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val="en-US" w:eastAsia="de-DE" w:bidi="de-DE"/>
              </w:rPr>
            </w:pPr>
          </w:p>
          <w:p w14:paraId="09C27EF0" w14:textId="77777777" w:rsidR="00AB2CD3" w:rsidRPr="00A6482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val="en-US" w:eastAsia="de-DE" w:bidi="de-DE"/>
              </w:rPr>
            </w:pPr>
            <w:r w:rsidRPr="00A6482D">
              <w:rPr>
                <w:rFonts w:eastAsia="Neue Hans Kendrick Light" w:cs="Neue Hans Kendrick Light"/>
                <w:lang w:val="en-US" w:eastAsia="de-DE" w:bidi="de-DE"/>
              </w:rPr>
              <w:t>Dear Sir or Madam,</w:t>
            </w:r>
          </w:p>
          <w:p w14:paraId="058C6787" w14:textId="77777777" w:rsidR="00AB2CD3" w:rsidRPr="00A6482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val="en-US" w:eastAsia="de-DE" w:bidi="de-DE"/>
              </w:rPr>
            </w:pPr>
          </w:p>
          <w:p w14:paraId="766C4B34" w14:textId="77777777" w:rsidR="00AB2CD3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</w:pPr>
            <w:r w:rsidRPr="001B72F2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Attached you will find the </w:t>
            </w:r>
            <w:r w:rsidRPr="001B72F2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{% if </w:t>
            </w:r>
            <w:proofErr w:type="spellStart"/>
            <w:r w:rsidRPr="001B72F2">
              <w:rPr>
                <w:rFonts w:ascii="Neue Hans Kendrick Light" w:hAnsi="Neue Hans Kendrick Light"/>
                <w:sz w:val="16"/>
                <w:szCs w:val="16"/>
                <w:lang w:val="en-US"/>
              </w:rPr>
              <w:t>invoice_type</w:t>
            </w:r>
            <w:proofErr w:type="spellEnd"/>
            <w:r w:rsidRPr="001B72F2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 == 'AR' </w:t>
            </w:r>
            <w:proofErr w:type="gramStart"/>
            <w:r w:rsidRPr="001B72F2">
              <w:rPr>
                <w:rFonts w:ascii="Neue Hans Kendrick Light" w:hAnsi="Neue Hans Kendrick Light"/>
                <w:sz w:val="16"/>
                <w:szCs w:val="16"/>
                <w:lang w:val="en-US"/>
              </w:rPr>
              <w:t>%}</w:t>
            </w:r>
            <w:proofErr w:type="spellStart"/>
            <w:r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>Instalment</w:t>
            </w:r>
            <w:proofErr w:type="spellEnd"/>
            <w:proofErr w:type="gramEnd"/>
            <w:r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>Invoice</w:t>
            </w:r>
            <w:proofErr w:type="spellEnd"/>
            <w:r w:rsidRPr="001B72F2">
              <w:rPr>
                <w:rFonts w:ascii="Neue Hans Kendrick Light" w:hAnsi="Neue Hans Kendrick Light"/>
                <w:sz w:val="16"/>
                <w:szCs w:val="16"/>
                <w:lang w:val="en-US"/>
              </w:rPr>
              <w:t>{% else %}</w:t>
            </w:r>
            <w:r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>Cumulative</w:t>
            </w:r>
            <w:proofErr w:type="spellEnd"/>
            <w:r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>Invoice</w:t>
            </w:r>
            <w:proofErr w:type="spellEnd"/>
            <w:r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 xml:space="preserve"> </w:t>
            </w:r>
            <w:r w:rsidRPr="001B72F2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{% endif %}, </w:t>
            </w:r>
            <w:r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invoice_title</w:t>
            </w:r>
            <w:proofErr w:type="spellEnd"/>
            <w:r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}}</w:t>
            </w:r>
            <w:r w:rsidRPr="001B72F2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>of</w:t>
            </w:r>
            <w:r w:rsidRPr="001B72F2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</w:t>
            </w:r>
            <w:r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{{</w:t>
            </w:r>
            <w:proofErr w:type="spellStart"/>
            <w:r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project_no</w:t>
            </w:r>
            <w:proofErr w:type="spellEnd"/>
            <w:r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 xml:space="preserve">}} </w:t>
            </w:r>
            <w:r w:rsidRPr="001B72F2">
              <w:rPr>
                <w:rFonts w:ascii="Neue Hans Kendrick Light" w:eastAsia="Neue Hans Kendrick Light" w:hAnsi="Neue Hans Kendrick Light" w:cs="Neue Hans Kendrick Light"/>
                <w:b/>
                <w:bCs/>
                <w:color w:val="000000"/>
                <w:sz w:val="16"/>
                <w:lang w:val="en-US" w:eastAsia="de-DE" w:bidi="de-DE"/>
              </w:rPr>
              <w:t xml:space="preserve">- </w:t>
            </w:r>
            <w:r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project_name</w:t>
            </w:r>
            <w:proofErr w:type="spellEnd"/>
            <w:r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}}</w:t>
            </w:r>
            <w:r w:rsidRPr="001B72F2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>for</w:t>
            </w:r>
            <w:r w:rsidRPr="001B72F2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>the contract</w:t>
            </w:r>
            <w:r w:rsidRPr="001B72F2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</w:t>
            </w:r>
            <w:r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contract_name</w:t>
            </w:r>
            <w:proofErr w:type="spellEnd"/>
            <w:r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}}</w:t>
            </w:r>
            <w:r w:rsidRPr="001B72F2">
              <w:rPr>
                <w:rFonts w:ascii="Neue Hans Kendrick Light" w:eastAsia="Neue Hans Kendrick Light" w:hAnsi="Neue Hans Kendrick Light"/>
                <w:b/>
                <w:bCs/>
                <w:sz w:val="16"/>
                <w:lang w:val="en-US" w:eastAsia="de-DE" w:bidi="de-DE"/>
              </w:rPr>
              <w:t>.</w:t>
            </w:r>
            <w:r w:rsidRPr="001B72F2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</w:t>
            </w:r>
          </w:p>
          <w:p w14:paraId="338E0DB1" w14:textId="77777777" w:rsidR="00AB2CD3" w:rsidRPr="001B72F2" w:rsidRDefault="00AB2CD3" w:rsidP="00844916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</w:p>
          <w:p w14:paraId="6BB00641" w14:textId="77777777" w:rsidR="00AB2CD3" w:rsidRPr="001B72F2" w:rsidRDefault="00AB2CD3" w:rsidP="00844916">
            <w:pPr>
              <w:rPr>
                <w:rFonts w:eastAsia="Neue Hans Kendrick Light"/>
                <w:lang w:val="en-US" w:eastAsia="de-DE" w:bidi="de-DE"/>
              </w:rPr>
            </w:pPr>
            <w:r w:rsidRPr="001B72F2">
              <w:rPr>
                <w:rFonts w:eastAsia="Neue Hans Kendrick Light"/>
                <w:lang w:val="en-US" w:eastAsia="de-DE" w:bidi="de-DE"/>
              </w:rPr>
              <w:t xml:space="preserve">The partial services have been determined separately. Previously issued progress invoices have also been </w:t>
            </w:r>
            <w:proofErr w:type="gramStart"/>
            <w:r w:rsidRPr="001B72F2">
              <w:rPr>
                <w:rFonts w:eastAsia="Neue Hans Kendrick Light"/>
                <w:lang w:val="en-US" w:eastAsia="de-DE" w:bidi="de-DE"/>
              </w:rPr>
              <w:t>taken into account</w:t>
            </w:r>
            <w:proofErr w:type="gramEnd"/>
            <w:r w:rsidRPr="001B72F2">
              <w:rPr>
                <w:rFonts w:eastAsia="Neue Hans Kendrick Light"/>
                <w:lang w:val="en-US" w:eastAsia="de-DE" w:bidi="de-DE"/>
              </w:rPr>
              <w:t>. For complete transparency of the planning fee, you will also find the basis for the fee calculation attached</w:t>
            </w:r>
          </w:p>
          <w:p w14:paraId="5AECEC57" w14:textId="77777777" w:rsidR="00AB2CD3" w:rsidRPr="001B72F2" w:rsidRDefault="00AB2CD3" w:rsidP="00844916">
            <w:pPr>
              <w:rPr>
                <w:rFonts w:eastAsia="Neue Hans Kendrick Light"/>
                <w:lang w:val="en-US" w:eastAsia="de-DE" w:bidi="de-DE"/>
              </w:rPr>
            </w:pPr>
          </w:p>
          <w:p w14:paraId="4E33A1D7" w14:textId="77777777" w:rsidR="00AB2CD3" w:rsidRPr="001B72F2" w:rsidRDefault="00AB2CD3" w:rsidP="00844916">
            <w:pPr>
              <w:rPr>
                <w:rFonts w:eastAsia="Neue Hans Kendrick Light"/>
                <w:lang w:val="en-US" w:eastAsia="de-DE" w:bidi="de-DE"/>
              </w:rPr>
            </w:pPr>
          </w:p>
        </w:tc>
      </w:tr>
      <w:tr w:rsidR="00AB2CD3" w:rsidRPr="00994E7D" w14:paraId="7348F4A6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1EF23E2" w14:textId="77777777" w:rsidR="00AB2CD3" w:rsidRPr="001B72F2" w:rsidRDefault="00AB2CD3" w:rsidP="00844916">
            <w:pPr>
              <w:rPr>
                <w:rFonts w:eastAsia="Neue Hans Kendrick Light"/>
                <w:lang w:val="en-US" w:eastAsia="de-DE" w:bidi="de-DE"/>
              </w:rPr>
            </w:pPr>
          </w:p>
        </w:tc>
        <w:tc>
          <w:tcPr>
            <w:tcW w:w="249" w:type="dxa"/>
          </w:tcPr>
          <w:p w14:paraId="5E406F50" w14:textId="77777777" w:rsidR="00AB2CD3" w:rsidRPr="001B72F2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val="en-US" w:eastAsia="de-DE" w:bidi="de-DE"/>
              </w:rPr>
            </w:pPr>
          </w:p>
        </w:tc>
        <w:tc>
          <w:tcPr>
            <w:tcW w:w="2551" w:type="dxa"/>
          </w:tcPr>
          <w:p w14:paraId="68FB4493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Total </w:t>
            </w: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amount</w:t>
            </w:r>
            <w:proofErr w:type="spellEnd"/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net</w:t>
            </w:r>
            <w:proofErr w:type="spellEnd"/>
          </w:p>
        </w:tc>
        <w:tc>
          <w:tcPr>
            <w:tcW w:w="425" w:type="dxa"/>
          </w:tcPr>
          <w:p w14:paraId="0A82A68E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513C3F52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invoice_net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r w:rsidRPr="00994E7D">
              <w:rPr>
                <w:color w:val="000000"/>
              </w:rPr>
              <w:t>€</w:t>
            </w:r>
          </w:p>
        </w:tc>
        <w:tc>
          <w:tcPr>
            <w:tcW w:w="879" w:type="dxa"/>
          </w:tcPr>
          <w:p w14:paraId="0F560D4D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AB2CD3" w:rsidRPr="00994E7D" w14:paraId="339D9C82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0DE6E8D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004406F2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4CCB1EB9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VAT </w:t>
            </w:r>
            <w:r w:rsidRPr="00B63EDD">
              <w:rPr>
                <w:rFonts w:eastAsia="Neue Hans Kendrick Light" w:cs="Neue Hans Kendrick Light"/>
                <w:szCs w:val="22"/>
                <w:lang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szCs w:val="22"/>
                <w:lang w:eastAsia="de-DE" w:bidi="de-DE"/>
              </w:rPr>
              <w:t>vat_percentage</w:t>
            </w:r>
            <w:proofErr w:type="spellEnd"/>
            <w:proofErr w:type="gramStart"/>
            <w:r w:rsidRPr="00B63EDD">
              <w:rPr>
                <w:rFonts w:eastAsia="Neue Hans Kendrick Light" w:cs="Neue Hans Kendrick Light"/>
                <w:szCs w:val="22"/>
                <w:lang w:eastAsia="de-DE" w:bidi="de-DE"/>
              </w:rPr>
              <w:t>}}%</w:t>
            </w:r>
            <w:proofErr w:type="gramEnd"/>
          </w:p>
        </w:tc>
        <w:tc>
          <w:tcPr>
            <w:tcW w:w="425" w:type="dxa"/>
          </w:tcPr>
          <w:p w14:paraId="27666A83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1F10FA82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tax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r w:rsidRPr="00994E7D">
              <w:rPr>
                <w:color w:val="000000"/>
              </w:rPr>
              <w:t>€</w:t>
            </w:r>
          </w:p>
        </w:tc>
        <w:tc>
          <w:tcPr>
            <w:tcW w:w="879" w:type="dxa"/>
          </w:tcPr>
          <w:p w14:paraId="69671BAD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AB2CD3" w:rsidRPr="00994E7D" w14:paraId="6DA13CD8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4089E6D7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0569A81E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41632A7D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Total </w:t>
            </w: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amount</w:t>
            </w:r>
            <w:proofErr w:type="spellEnd"/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gross</w:t>
            </w:r>
            <w:proofErr w:type="spellEnd"/>
          </w:p>
        </w:tc>
        <w:tc>
          <w:tcPr>
            <w:tcW w:w="425" w:type="dxa"/>
          </w:tcPr>
          <w:p w14:paraId="1461E1F8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0A26916F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invoice_gross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r w:rsidRPr="00994E7D">
              <w:rPr>
                <w:b/>
                <w:color w:val="000000"/>
              </w:rPr>
              <w:t>€</w:t>
            </w:r>
          </w:p>
        </w:tc>
        <w:tc>
          <w:tcPr>
            <w:tcW w:w="879" w:type="dxa"/>
          </w:tcPr>
          <w:p w14:paraId="04A5F47E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AB2CD3" w:rsidRPr="00994E7D" w14:paraId="17925C48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DA817B6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14A29B07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3D222353" w14:textId="77777777" w:rsidR="00AB2CD3" w:rsidRPr="00172F28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val="en-US" w:eastAsia="de-DE" w:bidi="de-DE"/>
              </w:rPr>
            </w:pPr>
            <w:r w:rsidRPr="00172F28">
              <w:rPr>
                <w:rFonts w:eastAsia="Neue Hans Kendrick Light"/>
                <w:b/>
                <w:bCs/>
                <w:u w:val="single"/>
                <w:lang w:eastAsia="de-DE" w:bidi="de-DE"/>
              </w:rPr>
              <w:t xml:space="preserve">Outstanding </w:t>
            </w:r>
            <w:proofErr w:type="spellStart"/>
            <w:r w:rsidRPr="00172F28">
              <w:rPr>
                <w:rFonts w:eastAsia="Neue Hans Kendrick Light"/>
                <w:b/>
                <w:bCs/>
                <w:u w:val="single"/>
                <w:lang w:eastAsia="de-DE" w:bidi="de-DE"/>
              </w:rPr>
              <w:t>Invoice</w:t>
            </w:r>
            <w:proofErr w:type="spellEnd"/>
            <w:r w:rsidRPr="00172F28">
              <w:rPr>
                <w:rFonts w:eastAsia="Neue Hans Kendrick Light"/>
                <w:b/>
                <w:bCs/>
                <w:u w:val="single"/>
                <w:lang w:eastAsia="de-DE" w:bidi="de-DE"/>
              </w:rPr>
              <w:t xml:space="preserve"> </w:t>
            </w:r>
            <w:proofErr w:type="spellStart"/>
            <w:r w:rsidRPr="00172F28">
              <w:rPr>
                <w:rFonts w:eastAsia="Neue Hans Kendrick Light"/>
                <w:b/>
                <w:bCs/>
                <w:u w:val="single"/>
                <w:lang w:eastAsia="de-DE" w:bidi="de-DE"/>
              </w:rPr>
              <w:t>Amount</w:t>
            </w:r>
            <w:proofErr w:type="spellEnd"/>
          </w:p>
        </w:tc>
        <w:tc>
          <w:tcPr>
            <w:tcW w:w="425" w:type="dxa"/>
          </w:tcPr>
          <w:p w14:paraId="61B20170" w14:textId="77777777" w:rsidR="00AB2CD3" w:rsidRPr="00172F28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val="en-US" w:eastAsia="de-DE" w:bidi="de-DE"/>
              </w:rPr>
            </w:pPr>
          </w:p>
        </w:tc>
        <w:tc>
          <w:tcPr>
            <w:tcW w:w="2835" w:type="dxa"/>
          </w:tcPr>
          <w:p w14:paraId="04EE212C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u w:val="single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u w:val="single"/>
                <w:lang w:eastAsia="de-DE" w:bidi="de-DE"/>
              </w:rPr>
              <w:t>invoice_tobepaid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u w:val="single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u w:val="single"/>
                <w:lang w:eastAsia="de-DE" w:bidi="de-DE"/>
              </w:rPr>
              <w:t xml:space="preserve"> </w:t>
            </w:r>
            <w:r w:rsidRPr="00994E7D">
              <w:rPr>
                <w:b/>
                <w:color w:val="000000"/>
                <w:u w:val="single"/>
              </w:rPr>
              <w:t>€</w:t>
            </w:r>
          </w:p>
        </w:tc>
        <w:tc>
          <w:tcPr>
            <w:tcW w:w="879" w:type="dxa"/>
          </w:tcPr>
          <w:p w14:paraId="3E7B55A6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1C9191C8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AB2CD3" w:rsidRPr="00994E7D" w14:paraId="460559F7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4EAF997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257601FB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3B36B1C8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425" w:type="dxa"/>
          </w:tcPr>
          <w:p w14:paraId="3C4F16F4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41306B8D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u w:val="single"/>
                <w:lang w:eastAsia="de-DE" w:bidi="de-DE"/>
              </w:rPr>
            </w:pPr>
          </w:p>
        </w:tc>
        <w:tc>
          <w:tcPr>
            <w:tcW w:w="879" w:type="dxa"/>
          </w:tcPr>
          <w:p w14:paraId="799AE30D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AB2CD3" w:rsidRPr="00994E7D" w14:paraId="31B0A089" w14:textId="77777777" w:rsidTr="00844916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56593677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378B55FD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776E8DD1" w14:textId="77777777" w:rsidR="00AB2CD3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Liberation Serif"/>
                <w:szCs w:val="24"/>
                <w:lang w:val="en-US" w:eastAsia="de-DE" w:bidi="de-DE"/>
              </w:rPr>
            </w:pPr>
            <w:r w:rsidRPr="001B72F2">
              <w:rPr>
                <w:rFonts w:eastAsia="Neue Hans Kendrick Light" w:cs="Liberation Serif"/>
                <w:szCs w:val="24"/>
                <w:lang w:val="en-US" w:eastAsia="de-DE" w:bidi="de-DE"/>
              </w:rPr>
              <w:t>The services were provided in the period from {{</w:t>
            </w:r>
            <w:proofErr w:type="spellStart"/>
            <w:r w:rsidRPr="001B72F2">
              <w:rPr>
                <w:rFonts w:eastAsia="Neue Hans Kendrick Light" w:cs="Liberation Serif"/>
                <w:szCs w:val="24"/>
                <w:lang w:val="en-US" w:eastAsia="de-DE" w:bidi="de-DE"/>
              </w:rPr>
              <w:t>from_date</w:t>
            </w:r>
            <w:proofErr w:type="spellEnd"/>
            <w:r w:rsidRPr="001B72F2">
              <w:rPr>
                <w:rFonts w:eastAsia="Neue Hans Kendrick Light" w:cs="Liberation Serif"/>
                <w:szCs w:val="24"/>
                <w:lang w:val="en-US" w:eastAsia="de-DE" w:bidi="de-DE"/>
              </w:rPr>
              <w:t>}} to {{</w:t>
            </w:r>
            <w:proofErr w:type="spellStart"/>
            <w:r w:rsidRPr="001B72F2">
              <w:rPr>
                <w:rFonts w:eastAsia="Neue Hans Kendrick Light" w:cs="Liberation Serif"/>
                <w:szCs w:val="24"/>
                <w:lang w:val="en-US" w:eastAsia="de-DE" w:bidi="de-DE"/>
              </w:rPr>
              <w:t>to_date</w:t>
            </w:r>
            <w:proofErr w:type="spellEnd"/>
            <w:r w:rsidRPr="001B72F2">
              <w:rPr>
                <w:rFonts w:eastAsia="Neue Hans Kendrick Light" w:cs="Liberation Serif"/>
                <w:szCs w:val="24"/>
                <w:lang w:val="en-US" w:eastAsia="de-DE" w:bidi="de-DE"/>
              </w:rPr>
              <w:t>}}.</w:t>
            </w:r>
          </w:p>
          <w:p w14:paraId="674392FE" w14:textId="77777777" w:rsidR="00AB2CD3" w:rsidRPr="001B72F2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val="en-US" w:eastAsia="de-DE" w:bidi="de-DE"/>
              </w:rPr>
            </w:pPr>
          </w:p>
          <w:p w14:paraId="266B1515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1B72F2">
              <w:rPr>
                <w:rFonts w:eastAsia="Neue Hans Kendrick Light"/>
                <w:lang w:val="en-US" w:eastAsia="de-DE" w:bidi="de-DE"/>
              </w:rPr>
              <w:t xml:space="preserve">If you have any questions regarding the invoice, please do not hesitate to contact us. </w:t>
            </w:r>
            <w:proofErr w:type="spellStart"/>
            <w:r w:rsidRPr="001B72F2">
              <w:rPr>
                <w:rFonts w:eastAsia="Neue Hans Kendrick Light"/>
                <w:lang w:eastAsia="de-DE" w:bidi="de-DE"/>
              </w:rPr>
              <w:t>We</w:t>
            </w:r>
            <w:proofErr w:type="spellEnd"/>
            <w:r w:rsidRPr="001B72F2">
              <w:rPr>
                <w:rFonts w:eastAsia="Neue Hans Kendrick Light"/>
                <w:lang w:eastAsia="de-DE" w:bidi="de-DE"/>
              </w:rPr>
              <w:t xml:space="preserve"> </w:t>
            </w:r>
            <w:proofErr w:type="spellStart"/>
            <w:r w:rsidRPr="001B72F2">
              <w:rPr>
                <w:rFonts w:eastAsia="Neue Hans Kendrick Light"/>
                <w:lang w:eastAsia="de-DE" w:bidi="de-DE"/>
              </w:rPr>
              <w:t>look</w:t>
            </w:r>
            <w:proofErr w:type="spellEnd"/>
            <w:r w:rsidRPr="001B72F2">
              <w:rPr>
                <w:rFonts w:eastAsia="Neue Hans Kendrick Light"/>
                <w:lang w:eastAsia="de-DE" w:bidi="de-DE"/>
              </w:rPr>
              <w:t xml:space="preserve"> </w:t>
            </w:r>
            <w:proofErr w:type="spellStart"/>
            <w:r w:rsidRPr="001B72F2">
              <w:rPr>
                <w:rFonts w:eastAsia="Neue Hans Kendrick Light"/>
                <w:lang w:eastAsia="de-DE" w:bidi="de-DE"/>
              </w:rPr>
              <w:t>forward</w:t>
            </w:r>
            <w:proofErr w:type="spellEnd"/>
            <w:r w:rsidRPr="001B72F2">
              <w:rPr>
                <w:rFonts w:eastAsia="Neue Hans Kendrick Light"/>
                <w:lang w:eastAsia="de-DE" w:bidi="de-DE"/>
              </w:rPr>
              <w:t xml:space="preserve"> </w:t>
            </w:r>
            <w:proofErr w:type="spellStart"/>
            <w:r w:rsidRPr="001B72F2">
              <w:rPr>
                <w:rFonts w:eastAsia="Neue Hans Kendrick Light"/>
                <w:lang w:eastAsia="de-DE" w:bidi="de-DE"/>
              </w:rPr>
              <w:t>to</w:t>
            </w:r>
            <w:proofErr w:type="spellEnd"/>
            <w:r w:rsidRPr="001B72F2">
              <w:rPr>
                <w:rFonts w:eastAsia="Neue Hans Kendrick Light"/>
                <w:lang w:eastAsia="de-DE" w:bidi="de-DE"/>
              </w:rPr>
              <w:t xml:space="preserve"> </w:t>
            </w:r>
            <w:proofErr w:type="spellStart"/>
            <w:r w:rsidRPr="001B72F2">
              <w:rPr>
                <w:rFonts w:eastAsia="Neue Hans Kendrick Light"/>
                <w:lang w:eastAsia="de-DE" w:bidi="de-DE"/>
              </w:rPr>
              <w:t>continued</w:t>
            </w:r>
            <w:proofErr w:type="spellEnd"/>
            <w:r w:rsidRPr="001B72F2">
              <w:rPr>
                <w:rFonts w:eastAsia="Neue Hans Kendrick Light"/>
                <w:lang w:eastAsia="de-DE" w:bidi="de-DE"/>
              </w:rPr>
              <w:t xml:space="preserve"> </w:t>
            </w:r>
            <w:proofErr w:type="spellStart"/>
            <w:r w:rsidRPr="001B72F2">
              <w:rPr>
                <w:rFonts w:eastAsia="Neue Hans Kendrick Light"/>
                <w:lang w:eastAsia="de-DE" w:bidi="de-DE"/>
              </w:rPr>
              <w:t>good</w:t>
            </w:r>
            <w:proofErr w:type="spellEnd"/>
            <w:r w:rsidRPr="001B72F2">
              <w:rPr>
                <w:rFonts w:eastAsia="Neue Hans Kendrick Light"/>
                <w:lang w:eastAsia="de-DE" w:bidi="de-DE"/>
              </w:rPr>
              <w:t xml:space="preserve"> </w:t>
            </w:r>
            <w:proofErr w:type="spellStart"/>
            <w:r w:rsidRPr="001B72F2">
              <w:rPr>
                <w:rFonts w:eastAsia="Neue Hans Kendrick Light"/>
                <w:lang w:eastAsia="de-DE" w:bidi="de-DE"/>
              </w:rPr>
              <w:t>cooperation</w:t>
            </w:r>
            <w:proofErr w:type="spellEnd"/>
            <w:r w:rsidRPr="001B72F2">
              <w:rPr>
                <w:rFonts w:eastAsia="Neue Hans Kendrick Light"/>
                <w:lang w:eastAsia="de-DE" w:bidi="de-DE"/>
              </w:rPr>
              <w:t>.</w:t>
            </w:r>
          </w:p>
          <w:p w14:paraId="7514954D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AB2CD3" w:rsidRPr="00994E7D" w14:paraId="23ADA4F9" w14:textId="77777777" w:rsidTr="00844916">
        <w:tc>
          <w:tcPr>
            <w:tcW w:w="2445" w:type="dxa"/>
            <w:tcBorders>
              <w:top w:val="nil"/>
            </w:tcBorders>
          </w:tcPr>
          <w:p w14:paraId="600B8175" w14:textId="77777777" w:rsidR="00AB2CD3" w:rsidRPr="00994E7D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4724F9A" w14:textId="77777777" w:rsidR="00AB2CD3" w:rsidRPr="00994E7D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064A894" w14:textId="77777777" w:rsidR="00AB2CD3" w:rsidRPr="00994E7D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50A4033E" w14:textId="77777777" w:rsidR="00AB2CD3" w:rsidRPr="00994E7D" w:rsidRDefault="00AB2CD3" w:rsidP="00844916">
            <w:pPr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1D3452" w14:textId="77777777" w:rsidR="00AB2CD3" w:rsidRDefault="00AB2CD3" w:rsidP="00844916">
            <w:pPr>
              <w:rPr>
                <w:rFonts w:eastAsia="Neue Hans Kendrick Light" w:cs="Neue Hans Kendrick Light"/>
                <w:lang w:eastAsia="de-DE" w:bidi="de-DE"/>
              </w:rPr>
            </w:pP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Sincerely</w:t>
            </w:r>
            <w:proofErr w:type="spellEnd"/>
          </w:p>
          <w:p w14:paraId="5E6CFC9D" w14:textId="77777777" w:rsidR="00AB2CD3" w:rsidRPr="00994E7D" w:rsidRDefault="00AB2CD3" w:rsidP="00844916">
            <w:pPr>
              <w:rPr>
                <w:rFonts w:eastAsia="Neue Hans Kendrick Light"/>
                <w:lang w:eastAsia="de-DE" w:bidi="de-DE"/>
              </w:rPr>
            </w:pPr>
          </w:p>
          <w:p w14:paraId="1623F02D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 xml:space="preserve">Benjamin </w:t>
            </w:r>
            <w:proofErr w:type="spellStart"/>
            <w:r w:rsidRPr="00994E7D">
              <w:rPr>
                <w:rFonts w:eastAsia="Neue Hans Kendrick Light"/>
                <w:lang w:eastAsia="de-DE" w:bidi="de-DE"/>
              </w:rPr>
              <w:t>Koziczinski</w:t>
            </w:r>
            <w:proofErr w:type="spellEnd"/>
          </w:p>
          <w:p w14:paraId="7BC1995A" w14:textId="77777777" w:rsidR="00AB2CD3" w:rsidRPr="00994E7D" w:rsidRDefault="00AB2CD3" w:rsidP="00844916">
            <w:pPr>
              <w:rPr>
                <w:rFonts w:eastAsia="Neue Hans Kendrick Light"/>
                <w:lang w:eastAsia="de-DE" w:bidi="de-DE"/>
              </w:rPr>
            </w:pPr>
          </w:p>
          <w:p w14:paraId="4D251BF0" w14:textId="77777777" w:rsidR="00AB2CD3" w:rsidRPr="00994E7D" w:rsidRDefault="00AB2CD3" w:rsidP="0084491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 xml:space="preserve"> </w:t>
            </w:r>
          </w:p>
        </w:tc>
      </w:tr>
      <w:tr w:rsidR="00AB2CD3" w:rsidRPr="00994E7D" w14:paraId="7E4E4BEA" w14:textId="77777777" w:rsidTr="00844916">
        <w:tc>
          <w:tcPr>
            <w:tcW w:w="2445" w:type="dxa"/>
          </w:tcPr>
          <w:p w14:paraId="579EB5AE" w14:textId="77777777" w:rsidR="00AB2CD3" w:rsidRPr="00994E7D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7EACAA26" w14:textId="77777777" w:rsidR="00AB2CD3" w:rsidRPr="00994E7D" w:rsidRDefault="00AB2CD3" w:rsidP="00844916">
            <w:pPr>
              <w:pStyle w:val="Normal"/>
              <w:rPr>
                <w:rFonts w:ascii="Neue Hans Kendrick Light" w:hAnsi="Neue Hans Kendrick Light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4108811F" w14:textId="77777777" w:rsidR="00AB2CD3" w:rsidRPr="00994E7D" w:rsidRDefault="00AB2CD3" w:rsidP="00844916">
            <w:pPr>
              <w:pStyle w:val="Normal"/>
              <w:rPr>
                <w:rFonts w:ascii="Neue Hans Kendrick Light" w:hAnsi="Neue Hans Kendrick Light"/>
              </w:rPr>
            </w:pPr>
          </w:p>
        </w:tc>
      </w:tr>
      <w:tr w:rsidR="00AB2CD3" w:rsidRPr="00994E7D" w14:paraId="0A731202" w14:textId="77777777" w:rsidTr="00844916">
        <w:tc>
          <w:tcPr>
            <w:tcW w:w="2445" w:type="dxa"/>
            <w:tcBorders>
              <w:bottom w:val="nil"/>
            </w:tcBorders>
          </w:tcPr>
          <w:p w14:paraId="1CC33F0E" w14:textId="77777777" w:rsidR="00AB2CD3" w:rsidRPr="00994E7D" w:rsidRDefault="00AB2CD3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0956B70F" w14:textId="77777777" w:rsidR="00AB2CD3" w:rsidRPr="00994E7D" w:rsidRDefault="00AB2CD3" w:rsidP="00844916">
            <w:pPr>
              <w:pStyle w:val="Normal"/>
              <w:rPr>
                <w:rFonts w:ascii="Neue Hans Kendrick Light" w:hAnsi="Neue Hans Kendrick Light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5EB96C0D" w14:textId="77777777" w:rsidR="00AB2CD3" w:rsidRPr="00994E7D" w:rsidRDefault="00AB2CD3" w:rsidP="00844916">
            <w:pPr>
              <w:pStyle w:val="Normal"/>
              <w:rPr>
                <w:rFonts w:ascii="Neue Hans Kendrick Light" w:hAnsi="Neue Hans Kendrick Light"/>
              </w:rPr>
            </w:pPr>
          </w:p>
        </w:tc>
      </w:tr>
    </w:tbl>
    <w:p w14:paraId="7B867DB0" w14:textId="77777777" w:rsidR="00AB2CD3" w:rsidRPr="00994E7D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7190B428" w14:textId="77777777" w:rsidR="00AB2CD3" w:rsidRPr="00994E7D" w:rsidRDefault="00AB2CD3" w:rsidP="00AB2CD3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575C6009" w14:textId="77777777" w:rsidR="00AB2CD3" w:rsidRPr="00994E7D" w:rsidRDefault="00AB2CD3" w:rsidP="00AB2CD3">
      <w:pPr>
        <w:spacing w:after="160" w:line="259" w:lineRule="auto"/>
        <w:rPr>
          <w:rFonts w:eastAsia="Neue Hans Kendrick Light"/>
          <w:sz w:val="20"/>
          <w:lang w:eastAsia="de-DE" w:bidi="de-DE"/>
        </w:rPr>
      </w:pPr>
      <w:r w:rsidRPr="00994E7D">
        <w:rPr>
          <w:rFonts w:eastAsia="Neue Hans Kendrick Light"/>
          <w:sz w:val="20"/>
          <w:lang w:eastAsia="de-DE" w:bidi="de-DE"/>
        </w:rPr>
        <w:br w:type="page"/>
      </w:r>
    </w:p>
    <w:p w14:paraId="0DDD1CB4" w14:textId="77777777" w:rsidR="00AB2CD3" w:rsidRPr="00994E7D" w:rsidRDefault="00AB2CD3" w:rsidP="00AB2CD3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/>
          <w:sz w:val="18"/>
          <w:lang w:eastAsia="de-DE" w:bidi="de-DE"/>
        </w:rPr>
      </w:pPr>
      <w:r>
        <w:rPr>
          <w:rFonts w:eastAsia="Neue Hans Kendrick Light"/>
          <w:sz w:val="18"/>
          <w:lang w:eastAsia="de-DE" w:bidi="de-DE"/>
        </w:rPr>
        <w:lastRenderedPageBreak/>
        <w:t>AGREED SERVICES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AB2CD3" w:rsidRPr="00994E7D" w14:paraId="712909F3" w14:textId="77777777" w:rsidTr="00844916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76A2DA49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609D2BDD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proofErr w:type="spellStart"/>
            <w:r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Quantity</w:t>
            </w:r>
            <w:proofErr w:type="spellEnd"/>
          </w:p>
        </w:tc>
        <w:tc>
          <w:tcPr>
            <w:tcW w:w="992" w:type="dxa"/>
            <w:shd w:val="clear" w:color="auto" w:fill="C0C0C0"/>
          </w:tcPr>
          <w:p w14:paraId="08A8952E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Unit</w:t>
            </w:r>
          </w:p>
        </w:tc>
        <w:tc>
          <w:tcPr>
            <w:tcW w:w="1848" w:type="dxa"/>
            <w:shd w:val="clear" w:color="auto" w:fill="C0C0C0"/>
          </w:tcPr>
          <w:p w14:paraId="466FBBA9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Fee / Unit</w:t>
            </w:r>
          </w:p>
        </w:tc>
        <w:tc>
          <w:tcPr>
            <w:tcW w:w="1980" w:type="dxa"/>
            <w:shd w:val="clear" w:color="auto" w:fill="C0C0C0"/>
          </w:tcPr>
          <w:p w14:paraId="477F13D7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Fee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for</w:t>
            </w:r>
            <w:proofErr w:type="spellEnd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services</w:t>
            </w:r>
            <w:proofErr w:type="spellEnd"/>
          </w:p>
        </w:tc>
      </w:tr>
    </w:tbl>
    <w:p w14:paraId="4E6FB03A" w14:textId="77777777" w:rsidR="00AB2CD3" w:rsidRPr="00994E7D" w:rsidRDefault="00AB2CD3" w:rsidP="00AB2CD3">
      <w:pPr>
        <w:rPr>
          <w:b/>
          <w:bCs/>
          <w:sz w:val="2"/>
          <w:szCs w:val="2"/>
          <w:lang w:val="en-US"/>
        </w:rPr>
      </w:pPr>
      <w:r w:rsidRPr="00994E7D">
        <w:rPr>
          <w:b/>
          <w:bCs/>
          <w:sz w:val="2"/>
          <w:szCs w:val="2"/>
          <w:lang w:val="en-US"/>
        </w:rPr>
        <w:t xml:space="preserve">{% for </w:t>
      </w:r>
      <w:proofErr w:type="spellStart"/>
      <w:r w:rsidRPr="00994E7D">
        <w:rPr>
          <w:b/>
          <w:bCs/>
          <w:sz w:val="2"/>
          <w:szCs w:val="2"/>
          <w:lang w:val="en-US"/>
        </w:rPr>
        <w:t>section_name</w:t>
      </w:r>
      <w:proofErr w:type="spellEnd"/>
      <w:r w:rsidRPr="00994E7D">
        <w:rPr>
          <w:b/>
          <w:bCs/>
          <w:sz w:val="2"/>
          <w:szCs w:val="2"/>
          <w:lang w:val="en-US"/>
        </w:rPr>
        <w:t xml:space="preserve">, </w:t>
      </w:r>
      <w:proofErr w:type="spellStart"/>
      <w:r w:rsidRPr="00994E7D">
        <w:rPr>
          <w:b/>
          <w:bCs/>
          <w:sz w:val="2"/>
          <w:szCs w:val="2"/>
          <w:lang w:val="en-US"/>
        </w:rPr>
        <w:t>section_data</w:t>
      </w:r>
      <w:proofErr w:type="spellEnd"/>
      <w:r w:rsidRPr="00994E7D">
        <w:rPr>
          <w:b/>
          <w:bCs/>
          <w:sz w:val="2"/>
          <w:szCs w:val="2"/>
          <w:lang w:val="en-US"/>
        </w:rPr>
        <w:t xml:space="preserve"> in </w:t>
      </w:r>
      <w:proofErr w:type="spellStart"/>
      <w:proofErr w:type="gramStart"/>
      <w:r w:rsidRPr="00994E7D">
        <w:rPr>
          <w:b/>
          <w:bCs/>
          <w:sz w:val="2"/>
          <w:szCs w:val="2"/>
          <w:lang w:val="en-US"/>
        </w:rPr>
        <w:t>sections.items</w:t>
      </w:r>
      <w:proofErr w:type="spellEnd"/>
      <w:proofErr w:type="gramEnd"/>
      <w:r w:rsidRPr="00994E7D">
        <w:rPr>
          <w:b/>
          <w:bCs/>
          <w:sz w:val="2"/>
          <w:szCs w:val="2"/>
          <w:lang w:val="en-US"/>
        </w:rPr>
        <w:t>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2CD3" w:rsidRPr="00994E7D" w14:paraId="1391C904" w14:textId="77777777" w:rsidTr="00844916">
        <w:trPr>
          <w:trHeight w:val="20"/>
        </w:trPr>
        <w:tc>
          <w:tcPr>
            <w:tcW w:w="5949" w:type="dxa"/>
            <w:shd w:val="clear" w:color="auto" w:fill="E5E5E5"/>
          </w:tcPr>
          <w:p w14:paraId="2DC89223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section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_data.section_number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}}.{{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section_name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029B263B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15164CEC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net_section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</w:tbl>
    <w:p w14:paraId="5AD94950" w14:textId="77777777" w:rsidR="00AB2CD3" w:rsidRPr="00994E7D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2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2"/>
          <w:lang w:val="en-US" w:eastAsia="de-DE" w:bidi="de-DE"/>
        </w:rPr>
        <w:t xml:space="preserve">{% for item in </w:t>
      </w:r>
      <w:proofErr w:type="spellStart"/>
      <w:r w:rsidRPr="00994E7D">
        <w:rPr>
          <w:rFonts w:eastAsia="Neue Hans Kendrick Light" w:cs="Neue Hans Kendrick Light"/>
          <w:b/>
          <w:sz w:val="2"/>
          <w:szCs w:val="2"/>
          <w:lang w:val="en-US" w:eastAsia="de-DE" w:bidi="de-DE"/>
        </w:rPr>
        <w:t>section_data</w:t>
      </w:r>
      <w:proofErr w:type="spellEnd"/>
      <w:r w:rsidRPr="00994E7D">
        <w:rPr>
          <w:rFonts w:eastAsia="Neue Hans Kendrick Light" w:cs="Neue Hans Kendrick Light"/>
          <w:b/>
          <w:sz w:val="2"/>
          <w:szCs w:val="2"/>
          <w:lang w:val="en-US" w:eastAsia="de-DE" w:bidi="de-DE"/>
        </w:rPr>
        <w:t>['items']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AB2CD3" w:rsidRPr="00994E7D" w14:paraId="3B01A9C6" w14:textId="77777777" w:rsidTr="00844916">
        <w:trPr>
          <w:trHeight w:val="151"/>
        </w:trPr>
        <w:tc>
          <w:tcPr>
            <w:tcW w:w="432" w:type="dxa"/>
            <w:shd w:val="clear" w:color="auto" w:fill="auto"/>
          </w:tcPr>
          <w:p w14:paraId="5CDE5801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58E30550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.item_number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}}.{{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item.item_name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184FBDEF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.quantity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997" w:type="dxa"/>
            <w:shd w:val="clear" w:color="auto" w:fill="auto"/>
          </w:tcPr>
          <w:p w14:paraId="46363491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.unit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838" w:type="dxa"/>
            <w:shd w:val="clear" w:color="auto" w:fill="auto"/>
          </w:tcPr>
          <w:p w14:paraId="288B881A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.rate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 </w:t>
            </w:r>
            <w:r w:rsidRPr="00994E7D"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  <w:t>€/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item.unit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</w:tcPr>
          <w:p w14:paraId="0BF116BB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.total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  <w:r w:rsidRPr="00994E7D"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  <w:t>€</w:t>
            </w:r>
          </w:p>
        </w:tc>
      </w:tr>
    </w:tbl>
    <w:p w14:paraId="49DAE05A" w14:textId="77777777" w:rsidR="00AB2CD3" w:rsidRPr="00994E7D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4"/>
          <w:lang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>if</w:t>
      </w:r>
      <w:proofErr w:type="spellEnd"/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 xml:space="preserve"> </w:t>
      </w:r>
      <w:proofErr w:type="spellStart"/>
      <w:proofErr w:type="gramStart"/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>item.description</w:t>
      </w:r>
      <w:proofErr w:type="spellEnd"/>
      <w:proofErr w:type="gramEnd"/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276"/>
        <w:gridCol w:w="1843"/>
        <w:gridCol w:w="1701"/>
      </w:tblGrid>
      <w:tr w:rsidR="00AB2CD3" w:rsidRPr="00994E7D" w14:paraId="329704FE" w14:textId="77777777" w:rsidTr="00844916">
        <w:trPr>
          <w:trHeight w:val="151"/>
        </w:trPr>
        <w:tc>
          <w:tcPr>
            <w:tcW w:w="704" w:type="dxa"/>
            <w:shd w:val="clear" w:color="auto" w:fill="auto"/>
          </w:tcPr>
          <w:p w14:paraId="6CDDCB36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52" w:type="dxa"/>
            <w:shd w:val="clear" w:color="auto" w:fill="auto"/>
          </w:tcPr>
          <w:p w14:paraId="13C9D3C0" w14:textId="77777777" w:rsidR="00AB2CD3" w:rsidRPr="00F92323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Cs w:val="20"/>
                <w:lang w:eastAsia="de-DE" w:bidi="de-DE"/>
              </w:rPr>
            </w:pPr>
            <w:proofErr w:type="gramStart"/>
            <w:r w:rsidRPr="00F9232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 xml:space="preserve">{{ </w:t>
            </w:r>
            <w:proofErr w:type="spellStart"/>
            <w:r w:rsidRPr="00F9232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>item</w:t>
            </w:r>
            <w:proofErr w:type="gramEnd"/>
            <w:r w:rsidRPr="00F9232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>.description</w:t>
            </w:r>
            <w:proofErr w:type="spellEnd"/>
            <w:r w:rsidRPr="00F9232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40CD2D6A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A540BFC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255C792C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A1506B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</w:tr>
    </w:tbl>
    <w:p w14:paraId="66A7623B" w14:textId="77777777" w:rsidR="00AB2CD3" w:rsidRPr="00994E7D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2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2"/>
          <w:lang w:val="en-US" w:eastAsia="de-DE" w:bidi="de-DE"/>
        </w:rPr>
        <w:t>{% endif %}</w:t>
      </w:r>
    </w:p>
    <w:p w14:paraId="3E706918" w14:textId="77777777" w:rsidR="00AB2CD3" w:rsidRPr="00994E7D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</w:p>
    <w:p w14:paraId="797C9AA0" w14:textId="77777777" w:rsidR="00AB2CD3" w:rsidRPr="00994E7D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3C44F552" w14:textId="77777777" w:rsidR="00AB2CD3" w:rsidRPr="00994E7D" w:rsidRDefault="00AB2CD3" w:rsidP="00AB2CD3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AB2CD3" w:rsidRPr="00994E7D" w14:paraId="0899A9EB" w14:textId="77777777" w:rsidTr="00844916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3C8414BE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Sum</w:t>
            </w:r>
            <w:proofErr w:type="spellEnd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of</w:t>
            </w:r>
            <w:proofErr w:type="spellEnd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services</w:t>
            </w:r>
            <w:proofErr w:type="spellEnd"/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21CA194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0F6F7B77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42E04FC2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60A2EA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056B1E4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58F34B39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eastAsia="Neue Hans Kendrick Light" w:cs="Neue Hans Kendrick Light"/>
                <w:b/>
                <w:sz w:val="18"/>
                <w:szCs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sum_of_items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>€</w:t>
            </w:r>
            <w:proofErr w:type="gramEnd"/>
          </w:p>
        </w:tc>
      </w:tr>
    </w:tbl>
    <w:p w14:paraId="0A18588B" w14:textId="77777777" w:rsidR="00AB2CD3" w:rsidRPr="00994E7D" w:rsidRDefault="00AB2CD3" w:rsidP="00AB2CD3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/>
          <w:sz w:val="18"/>
          <w:u w:val="single"/>
          <w:lang w:eastAsia="de-DE" w:bidi="de-DE"/>
        </w:rPr>
      </w:pPr>
    </w:p>
    <w:p w14:paraId="63097A80" w14:textId="77777777" w:rsidR="00AB2CD3" w:rsidRPr="00994E7D" w:rsidRDefault="00AB2CD3" w:rsidP="00AB2CD3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</w:pPr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>if</w:t>
      </w:r>
      <w:proofErr w:type="spellEnd"/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7DAD6E91" w14:textId="77777777" w:rsidR="00AB2CD3" w:rsidRPr="00172F28" w:rsidRDefault="00AB2CD3" w:rsidP="00AB2CD3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val="en-US" w:eastAsia="de-DE" w:bidi="de-DE"/>
        </w:rPr>
      </w:pPr>
      <w:r w:rsidRPr="00B63EDD">
        <w:rPr>
          <w:rFonts w:eastAsia="Neue Hans Kendrick Light" w:cs="Neue Hans Kendrick Light"/>
          <w:b/>
          <w:color w:val="000000"/>
          <w:sz w:val="18"/>
          <w:u w:val="single"/>
          <w:lang w:val="en-US" w:eastAsia="de-DE" w:bidi="de-DE"/>
        </w:rPr>
        <w:t>Additional Costs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AB2CD3" w:rsidRPr="00994E7D" w14:paraId="65ADBFCD" w14:textId="77777777" w:rsidTr="00844916">
        <w:trPr>
          <w:trHeight w:val="20"/>
        </w:trPr>
        <w:tc>
          <w:tcPr>
            <w:tcW w:w="3256" w:type="dxa"/>
            <w:shd w:val="clear" w:color="auto" w:fill="auto"/>
          </w:tcPr>
          <w:p w14:paraId="0177AA5D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 xml:space="preserve">Additional </w:t>
            </w:r>
            <w:proofErr w:type="spellStart"/>
            <w:r w:rsidRPr="00B63ED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costs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6CF64A9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proofErr w:type="spellStart"/>
            <w:r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Sum</w:t>
            </w:r>
            <w:proofErr w:type="spellEnd"/>
            <w:r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 xml:space="preserve"> </w:t>
            </w:r>
            <w:proofErr w:type="spellStart"/>
            <w:r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of</w:t>
            </w:r>
            <w:proofErr w:type="spellEnd"/>
            <w:r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 xml:space="preserve"> </w:t>
            </w:r>
            <w:proofErr w:type="spellStart"/>
            <w:r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services</w:t>
            </w:r>
            <w:proofErr w:type="spellEnd"/>
            <w:r w:rsidRPr="00994E7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3D558E0C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eastAsia="Neue Hans Kendrick Light" w:cs="Neue Hans Kendrick Light"/>
                <w:szCs w:val="22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additional</w:t>
            </w:r>
            <w:proofErr w:type="gramEnd"/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_fee_percentage</w:t>
            </w:r>
            <w:proofErr w:type="spellEnd"/>
          </w:p>
          <w:p w14:paraId="163741D2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60E4D880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additional_fee_value</w:t>
            </w:r>
            <w:proofErr w:type="spellEnd"/>
          </w:p>
          <w:p w14:paraId="46527DB7" w14:textId="77777777" w:rsidR="00AB2CD3" w:rsidRPr="00994E7D" w:rsidRDefault="00AB2CD3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eastAsia="Neue Hans Kendrick Light" w:cs="Neue Hans Kendrick Light"/>
                <w:b/>
                <w:sz w:val="18"/>
                <w:szCs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55A41202" w14:textId="77777777" w:rsidR="00AB2CD3" w:rsidRPr="00994E7D" w:rsidRDefault="00AB2CD3" w:rsidP="00AB2CD3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eastAsia="de-DE" w:bidi="de-DE"/>
        </w:rPr>
      </w:pPr>
      <w:r w:rsidRPr="00994E7D">
        <w:rPr>
          <w:rFonts w:eastAsia="Neue Hans Kendrick Light" w:cs="Neue Hans Kendrick Light"/>
          <w:b/>
          <w:sz w:val="18"/>
          <w:lang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sz w:val="18"/>
          <w:lang w:eastAsia="de-DE" w:bidi="de-DE"/>
        </w:rPr>
        <w:t>endif</w:t>
      </w:r>
      <w:proofErr w:type="spellEnd"/>
      <w:r w:rsidRPr="00994E7D">
        <w:rPr>
          <w:rFonts w:eastAsia="Neue Hans Kendrick Light" w:cs="Neue Hans Kendrick Light"/>
          <w:b/>
          <w:sz w:val="18"/>
          <w:lang w:eastAsia="de-DE" w:bidi="de-DE"/>
        </w:rPr>
        <w:t xml:space="preserve"> %}</w:t>
      </w:r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50"/>
        <w:gridCol w:w="2708"/>
        <w:gridCol w:w="466"/>
        <w:gridCol w:w="599"/>
        <w:gridCol w:w="745"/>
        <w:gridCol w:w="1713"/>
        <w:gridCol w:w="6"/>
        <w:gridCol w:w="1707"/>
        <w:gridCol w:w="1555"/>
        <w:gridCol w:w="21"/>
      </w:tblGrid>
      <w:tr w:rsidR="00AB2CD3" w:rsidRPr="00994E7D" w14:paraId="1A178673" w14:textId="77777777" w:rsidTr="00844916">
        <w:trPr>
          <w:cantSplit/>
          <w:trHeight w:val="110"/>
        </w:trPr>
        <w:tc>
          <w:tcPr>
            <w:tcW w:w="3224" w:type="dxa"/>
            <w:gridSpan w:val="3"/>
            <w:tcBorders>
              <w:top w:val="nil"/>
            </w:tcBorders>
          </w:tcPr>
          <w:p w14:paraId="1253BE35" w14:textId="77777777" w:rsidR="00AB2CD3" w:rsidRPr="00994E7D" w:rsidRDefault="00AB2CD3" w:rsidP="00844916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eastAsia="Neue Hans Kendrick Light"/>
                <w:b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31B4A4D0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7A2383D2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3F84FB56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top w:val="nil"/>
            </w:tcBorders>
          </w:tcPr>
          <w:p w14:paraId="6BAAE962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  <w:p w14:paraId="16C837F6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  <w:r w:rsidRPr="00994E7D">
              <w:rPr>
                <w:rFonts w:eastAsia="Neue Hans Kendrick Light"/>
                <w:color w:val="000000"/>
                <w:lang w:eastAsia="de-DE" w:bidi="de-DE"/>
              </w:rPr>
              <w:t>Betrag netto</w:t>
            </w:r>
          </w:p>
        </w:tc>
      </w:tr>
      <w:tr w:rsidR="00AB2CD3" w:rsidRPr="00994E7D" w14:paraId="03212539" w14:textId="77777777" w:rsidTr="00844916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50" w:type="dxa"/>
          <w:wAfter w:w="21" w:type="dxa"/>
        </w:trPr>
        <w:tc>
          <w:tcPr>
            <w:tcW w:w="270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138DB875" w14:textId="77777777" w:rsidR="00AB2CD3" w:rsidRPr="00172F28" w:rsidRDefault="00AB2CD3" w:rsidP="00844916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  <w:proofErr w:type="spellStart"/>
            <w:r w:rsidRPr="00B63EDD"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>Calculated</w:t>
            </w:r>
            <w:proofErr w:type="spellEnd"/>
            <w:r w:rsidRPr="00B63EDD"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 xml:space="preserve"> total </w:t>
            </w:r>
            <w:proofErr w:type="spellStart"/>
            <w:r w:rsidRPr="00B63EDD"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>fee</w:t>
            </w:r>
            <w:proofErr w:type="spellEnd"/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EEA0957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3752839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3094CF7A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57E83AB5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invoice_net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  <w:tr w:rsidR="00AB2CD3" w:rsidRPr="00994E7D" w14:paraId="5BAD8D29" w14:textId="77777777" w:rsidTr="00844916">
        <w:trPr>
          <w:cantSplit/>
          <w:trHeight w:val="354"/>
        </w:trPr>
        <w:tc>
          <w:tcPr>
            <w:tcW w:w="3224" w:type="dxa"/>
            <w:gridSpan w:val="3"/>
            <w:tcBorders>
              <w:bottom w:val="nil"/>
            </w:tcBorders>
          </w:tcPr>
          <w:p w14:paraId="299DABAA" w14:textId="77777777" w:rsidR="00AB2CD3" w:rsidRPr="00994E7D" w:rsidRDefault="00AB2CD3" w:rsidP="00844916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20CF55D4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4D1C71EB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574B1E49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bottom w:val="nil"/>
            </w:tcBorders>
          </w:tcPr>
          <w:p w14:paraId="77D5AF28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b/>
                <w:color w:val="000000"/>
                <w:lang w:eastAsia="de-DE" w:bidi="de-DE"/>
              </w:rPr>
            </w:pPr>
          </w:p>
        </w:tc>
      </w:tr>
    </w:tbl>
    <w:p w14:paraId="2C0D5302" w14:textId="77777777" w:rsidR="00AB2CD3" w:rsidRPr="00994E7D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p w14:paraId="163649E6" w14:textId="77777777" w:rsidR="00AB2CD3" w:rsidRPr="00994E7D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Cs w:val="20"/>
          <w:lang w:eastAsia="de-DE" w:bidi="de-DE"/>
        </w:rPr>
      </w:pPr>
      <w:r>
        <w:rPr>
          <w:rFonts w:eastAsia="Neue Hans Kendrick Light"/>
          <w:sz w:val="20"/>
          <w:lang w:eastAsia="de-DE" w:bidi="de-DE"/>
        </w:rPr>
        <w:t>INVOICE DETAILS</w:t>
      </w:r>
    </w:p>
    <w:tbl>
      <w:tblPr>
        <w:tblW w:w="9563" w:type="dxa"/>
        <w:tblInd w:w="51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98"/>
        <w:gridCol w:w="1140"/>
        <w:gridCol w:w="1380"/>
        <w:gridCol w:w="1845"/>
      </w:tblGrid>
      <w:tr w:rsidR="00AB2CD3" w:rsidRPr="00994E7D" w14:paraId="7C9651B2" w14:textId="77777777" w:rsidTr="00844916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3BBDABAF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/>
                <w:sz w:val="18"/>
                <w:szCs w:val="28"/>
              </w:rPr>
            </w:pPr>
            <w:r>
              <w:rPr>
                <w:rFonts w:eastAsia="Neue Hans Kendrick Light"/>
                <w:sz w:val="18"/>
                <w:szCs w:val="28"/>
              </w:rPr>
              <w:t xml:space="preserve">Net </w:t>
            </w:r>
            <w:proofErr w:type="spellStart"/>
            <w:r>
              <w:rPr>
                <w:rFonts w:eastAsia="Neue Hans Kendrick Light"/>
                <w:sz w:val="18"/>
                <w:szCs w:val="28"/>
              </w:rPr>
              <w:t>Invoice</w:t>
            </w:r>
            <w:proofErr w:type="spellEnd"/>
            <w:r>
              <w:rPr>
                <w:rFonts w:eastAsia="Neue Hans Kendrick Light"/>
                <w:sz w:val="18"/>
                <w:szCs w:val="28"/>
              </w:rPr>
              <w:t xml:space="preserve"> </w:t>
            </w:r>
            <w:proofErr w:type="spellStart"/>
            <w:r>
              <w:rPr>
                <w:rFonts w:eastAsia="Neue Hans Kendrick Light"/>
                <w:sz w:val="18"/>
                <w:szCs w:val="28"/>
              </w:rPr>
              <w:t>Amount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76703C13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4ABDAD7F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69B5C012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  <w:sz w:val="18"/>
                <w:szCs w:val="18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invoice_net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  <w:tr w:rsidR="00AB2CD3" w:rsidRPr="00994E7D" w14:paraId="372EC55E" w14:textId="77777777" w:rsidTr="00844916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2DC90DBB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/>
                <w:sz w:val="18"/>
                <w:szCs w:val="28"/>
              </w:rPr>
            </w:pPr>
            <w:r>
              <w:rPr>
                <w:rFonts w:eastAsia="Neue Hans Kendrick Light"/>
                <w:sz w:val="18"/>
                <w:szCs w:val="28"/>
                <w:lang w:eastAsia="de-DE" w:bidi="de-DE"/>
              </w:rPr>
              <w:t>VAT</w:t>
            </w:r>
            <w:r w:rsidRPr="00994E7D">
              <w:rPr>
                <w:rFonts w:eastAsia="Neue Hans Kendrick Light"/>
                <w:sz w:val="18"/>
                <w:szCs w:val="28"/>
              </w:rPr>
              <w:t xml:space="preserve">. 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vat_percentage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}}%</w:t>
            </w:r>
            <w:proofErr w:type="gramEnd"/>
          </w:p>
        </w:tc>
        <w:tc>
          <w:tcPr>
            <w:tcW w:w="1140" w:type="dxa"/>
            <w:tcBorders>
              <w:bottom w:val="nil"/>
            </w:tcBorders>
          </w:tcPr>
          <w:p w14:paraId="15208059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AE89FC4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6945D5FA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  <w:sz w:val="18"/>
                <w:szCs w:val="18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tax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 xml:space="preserve"> €</w:t>
            </w:r>
          </w:p>
        </w:tc>
      </w:tr>
      <w:tr w:rsidR="00AB2CD3" w:rsidRPr="00994E7D" w14:paraId="48FB46DB" w14:textId="77777777" w:rsidTr="00844916">
        <w:trPr>
          <w:trHeight w:val="442"/>
        </w:trPr>
        <w:tc>
          <w:tcPr>
            <w:tcW w:w="5198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856700E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/>
                <w:b/>
                <w:sz w:val="18"/>
                <w:szCs w:val="28"/>
              </w:rPr>
            </w:pPr>
            <w:proofErr w:type="spellStart"/>
            <w:r>
              <w:rPr>
                <w:rFonts w:eastAsia="Neue Hans Kendrick Light"/>
                <w:b/>
                <w:sz w:val="18"/>
                <w:szCs w:val="28"/>
              </w:rPr>
              <w:t>Gross</w:t>
            </w:r>
            <w:proofErr w:type="spellEnd"/>
            <w:r>
              <w:rPr>
                <w:rFonts w:eastAsia="Neue Hans Kendrick Light"/>
                <w:b/>
                <w:sz w:val="18"/>
                <w:szCs w:val="28"/>
              </w:rPr>
              <w:t xml:space="preserve"> </w:t>
            </w:r>
            <w:proofErr w:type="spellStart"/>
            <w:r>
              <w:rPr>
                <w:rFonts w:eastAsia="Neue Hans Kendrick Light"/>
                <w:b/>
                <w:sz w:val="18"/>
                <w:szCs w:val="28"/>
              </w:rPr>
              <w:t>Invoice</w:t>
            </w:r>
            <w:proofErr w:type="spellEnd"/>
            <w:r>
              <w:rPr>
                <w:rFonts w:eastAsia="Neue Hans Kendrick Light"/>
                <w:b/>
                <w:sz w:val="18"/>
                <w:szCs w:val="28"/>
              </w:rPr>
              <w:t xml:space="preserve"> </w:t>
            </w:r>
            <w:proofErr w:type="spellStart"/>
            <w:r>
              <w:rPr>
                <w:rFonts w:eastAsia="Neue Hans Kendrick Light"/>
                <w:b/>
                <w:sz w:val="18"/>
                <w:szCs w:val="28"/>
              </w:rPr>
              <w:t>Amount</w:t>
            </w:r>
            <w:proofErr w:type="spellEnd"/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71598CF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294213B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7CB9AB8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  <w:b/>
                <w:sz w:val="18"/>
                <w:szCs w:val="18"/>
                <w:u w:val="singl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u w:val="single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u w:val="single"/>
                <w:lang w:eastAsia="de-DE" w:bidi="de-DE"/>
              </w:rPr>
              <w:t>invoice_gross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u w:val="single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u w:val="single"/>
                <w:lang w:eastAsia="de-DE" w:bidi="de-DE"/>
              </w:rPr>
              <w:t>€</w:t>
            </w:r>
            <w:proofErr w:type="gramEnd"/>
          </w:p>
        </w:tc>
      </w:tr>
    </w:tbl>
    <w:p w14:paraId="6ADA1A5F" w14:textId="77777777" w:rsidR="00AB2CD3" w:rsidRPr="00994E7D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p w14:paraId="4C328E0B" w14:textId="77777777" w:rsidR="00AB2CD3" w:rsidRPr="00994E7D" w:rsidRDefault="00AB2CD3" w:rsidP="00AB2CD3">
      <w:pPr>
        <w:rPr>
          <w:sz w:val="14"/>
          <w:szCs w:val="14"/>
        </w:rPr>
      </w:pPr>
      <w:r w:rsidRPr="00994E7D">
        <w:rPr>
          <w:sz w:val="14"/>
          <w:szCs w:val="14"/>
        </w:rPr>
        <w:t xml:space="preserve">{% </w:t>
      </w:r>
      <w:proofErr w:type="spellStart"/>
      <w:r w:rsidRPr="00994E7D">
        <w:rPr>
          <w:sz w:val="14"/>
          <w:szCs w:val="14"/>
        </w:rPr>
        <w:t>if</w:t>
      </w:r>
      <w:proofErr w:type="spellEnd"/>
      <w:r w:rsidRPr="00994E7D">
        <w:rPr>
          <w:sz w:val="14"/>
          <w:szCs w:val="14"/>
        </w:rPr>
        <w:t xml:space="preserve"> </w:t>
      </w:r>
      <w:proofErr w:type="spellStart"/>
      <w:r w:rsidRPr="00994E7D">
        <w:rPr>
          <w:sz w:val="14"/>
          <w:szCs w:val="14"/>
        </w:rPr>
        <w:t>previous_invoices</w:t>
      </w:r>
      <w:proofErr w:type="spellEnd"/>
      <w:r w:rsidRPr="00994E7D">
        <w:rPr>
          <w:sz w:val="14"/>
          <w:szCs w:val="14"/>
        </w:rPr>
        <w:t xml:space="preserve"> %}</w:t>
      </w:r>
    </w:p>
    <w:p w14:paraId="4A802C9D" w14:textId="77777777" w:rsidR="00AB2CD3" w:rsidRPr="00172F28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b/>
          <w:u w:val="single"/>
          <w:lang w:val="en-US" w:eastAsia="de-DE" w:bidi="de-DE"/>
        </w:rPr>
      </w:pPr>
      <w:r w:rsidRPr="00172F28">
        <w:rPr>
          <w:rFonts w:eastAsia="Neue Hans Kendrick Light"/>
          <w:b/>
          <w:u w:val="single"/>
          <w:lang w:val="en-US" w:eastAsia="de-DE" w:bidi="de-DE"/>
        </w:rPr>
        <w:t>deducting previously issued</w:t>
      </w:r>
      <w:r>
        <w:rPr>
          <w:rFonts w:eastAsia="Neue Hans Kendrick Light"/>
          <w:b/>
          <w:u w:val="single"/>
          <w:lang w:val="en-US" w:eastAsia="de-DE" w:bidi="de-DE"/>
        </w:rPr>
        <w:t xml:space="preserve"> partial</w:t>
      </w:r>
      <w:r w:rsidRPr="00172F28">
        <w:rPr>
          <w:rFonts w:eastAsia="Neue Hans Kendrick Light"/>
          <w:b/>
          <w:u w:val="single"/>
          <w:lang w:val="en-US" w:eastAsia="de-DE" w:bidi="de-DE"/>
        </w:rPr>
        <w:t xml:space="preserve"> invoices.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AB2CD3" w:rsidRPr="00994E7D" w14:paraId="0CE5391A" w14:textId="77777777" w:rsidTr="00844916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323C5D1A" w14:textId="77777777" w:rsidR="00AB2CD3" w:rsidRPr="00994E7D" w:rsidRDefault="00AB2CD3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eastAsia="Neue Hans Kendrick Light"/>
              </w:rPr>
            </w:pPr>
            <w:r>
              <w:rPr>
                <w:rFonts w:eastAsia="Neue Hans Kendrick Light"/>
                <w:lang w:eastAsia="de-DE" w:bidi="de-DE"/>
              </w:rPr>
              <w:t>Description</w:t>
            </w:r>
            <w:r w:rsidRPr="00994E7D">
              <w:rPr>
                <w:rFonts w:eastAsia="Neue Hans Kendrick Light"/>
                <w:lang w:eastAsia="de-DE" w:bidi="de-DE"/>
              </w:rPr>
              <w:t xml:space="preserve"> / </w:t>
            </w:r>
            <w:proofErr w:type="spellStart"/>
            <w:r>
              <w:rPr>
                <w:rFonts w:eastAsia="Neue Hans Kendrick Light"/>
                <w:lang w:eastAsia="de-DE" w:bidi="de-DE"/>
              </w:rPr>
              <w:t>Invoice</w:t>
            </w:r>
            <w:proofErr w:type="spellEnd"/>
            <w:r w:rsidRPr="00994E7D">
              <w:rPr>
                <w:rFonts w:eastAsia="Neue Hans Kendrick Light"/>
                <w:lang w:eastAsia="de-DE" w:bidi="de-DE"/>
              </w:rPr>
              <w:t xml:space="preserve">-Nr. / </w:t>
            </w:r>
            <w:r>
              <w:rPr>
                <w:rFonts w:eastAsia="Neue Hans Kendrick Light"/>
                <w:lang w:eastAsia="de-DE" w:bidi="de-DE"/>
              </w:rPr>
              <w:t>Date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CC6EA8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r>
              <w:rPr>
                <w:rFonts w:eastAsia="Neue Hans Kendrick Light"/>
              </w:rPr>
              <w:t>VAT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DBE166C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r>
              <w:rPr>
                <w:rFonts w:eastAsia="Neue Hans Kendrick Light"/>
              </w:rPr>
              <w:t xml:space="preserve">Net </w:t>
            </w:r>
            <w:proofErr w:type="spellStart"/>
            <w:r>
              <w:rPr>
                <w:rFonts w:eastAsia="Neue Hans Kendrick Light"/>
              </w:rPr>
              <w:t>Amount</w:t>
            </w:r>
            <w:proofErr w:type="spellEnd"/>
          </w:p>
        </w:tc>
        <w:tc>
          <w:tcPr>
            <w:tcW w:w="1745" w:type="dxa"/>
            <w:shd w:val="clear" w:color="auto" w:fill="D9D9D9" w:themeFill="background1" w:themeFillShade="D9"/>
          </w:tcPr>
          <w:p w14:paraId="106EFC96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proofErr w:type="spellStart"/>
            <w:r>
              <w:rPr>
                <w:rFonts w:eastAsia="Neue Hans Kendrick Light"/>
              </w:rPr>
              <w:t>Gross</w:t>
            </w:r>
            <w:proofErr w:type="spellEnd"/>
            <w:r>
              <w:rPr>
                <w:rFonts w:eastAsia="Neue Hans Kendrick Light"/>
              </w:rPr>
              <w:t xml:space="preserve"> </w:t>
            </w:r>
            <w:proofErr w:type="spellStart"/>
            <w:r>
              <w:rPr>
                <w:rFonts w:eastAsia="Neue Hans Kendrick Light"/>
              </w:rPr>
              <w:t>Amount</w:t>
            </w:r>
            <w:proofErr w:type="spellEnd"/>
          </w:p>
        </w:tc>
        <w:tc>
          <w:tcPr>
            <w:tcW w:w="1562" w:type="dxa"/>
            <w:shd w:val="clear" w:color="auto" w:fill="D9D9D9" w:themeFill="background1" w:themeFillShade="D9"/>
          </w:tcPr>
          <w:p w14:paraId="0CDCC7AF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proofErr w:type="spellStart"/>
            <w:r>
              <w:rPr>
                <w:rFonts w:eastAsia="Neue Hans Kendrick Light"/>
              </w:rPr>
              <w:t>Amount</w:t>
            </w:r>
            <w:proofErr w:type="spellEnd"/>
            <w:r>
              <w:rPr>
                <w:rFonts w:eastAsia="Neue Hans Kendrick Light"/>
              </w:rPr>
              <w:t xml:space="preserve"> </w:t>
            </w:r>
            <w:proofErr w:type="spellStart"/>
            <w:r>
              <w:rPr>
                <w:rFonts w:eastAsia="Neue Hans Kendrick Light"/>
              </w:rPr>
              <w:t>Recieved</w:t>
            </w:r>
            <w:proofErr w:type="spellEnd"/>
          </w:p>
        </w:tc>
      </w:tr>
    </w:tbl>
    <w:p w14:paraId="50CC5A95" w14:textId="77777777" w:rsidR="00AB2CD3" w:rsidRPr="00994E7D" w:rsidRDefault="00AB2CD3" w:rsidP="00AB2CD3">
      <w:pPr>
        <w:rPr>
          <w:sz w:val="2"/>
          <w:szCs w:val="2"/>
          <w:lang w:val="en-US"/>
        </w:rPr>
      </w:pPr>
      <w:r w:rsidRPr="00994E7D">
        <w:rPr>
          <w:sz w:val="2"/>
          <w:szCs w:val="2"/>
          <w:lang w:val="en-US"/>
        </w:rPr>
        <w:t xml:space="preserve">{% for inv in </w:t>
      </w:r>
      <w:proofErr w:type="spellStart"/>
      <w:r w:rsidRPr="00994E7D">
        <w:rPr>
          <w:sz w:val="2"/>
          <w:szCs w:val="2"/>
          <w:lang w:val="en-US"/>
        </w:rPr>
        <w:t>previous_invoices</w:t>
      </w:r>
      <w:proofErr w:type="spellEnd"/>
      <w:r w:rsidRPr="00994E7D">
        <w:rPr>
          <w:sz w:val="2"/>
          <w:szCs w:val="2"/>
          <w:lang w:val="en-US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AB2CD3" w:rsidRPr="00994E7D" w14:paraId="5B653E78" w14:textId="77777777" w:rsidTr="00844916">
        <w:trPr>
          <w:trHeight w:val="285"/>
          <w:tblHeader/>
        </w:trPr>
        <w:tc>
          <w:tcPr>
            <w:tcW w:w="3240" w:type="dxa"/>
          </w:tcPr>
          <w:p w14:paraId="4ABBF28D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  <w:lang w:val="en-US"/>
              </w:rPr>
            </w:pPr>
            <w:proofErr w:type="gramStart"/>
            <w:r w:rsidRPr="00994E7D">
              <w:rPr>
                <w:lang w:val="en-US"/>
              </w:rPr>
              <w:t xml:space="preserve">{{ </w:t>
            </w:r>
            <w:proofErr w:type="spellStart"/>
            <w:r w:rsidRPr="00994E7D">
              <w:rPr>
                <w:lang w:val="en-US"/>
              </w:rPr>
              <w:t>inv</w:t>
            </w:r>
            <w:proofErr w:type="gramEnd"/>
            <w:r w:rsidRPr="00994E7D">
              <w:rPr>
                <w:lang w:val="en-US"/>
              </w:rPr>
              <w:t>.invoice_title</w:t>
            </w:r>
            <w:proofErr w:type="spellEnd"/>
            <w:r w:rsidRPr="00994E7D">
              <w:rPr>
                <w:lang w:val="en-US"/>
              </w:rPr>
              <w:t xml:space="preserve"> }}/{{ </w:t>
            </w:r>
            <w:proofErr w:type="spellStart"/>
            <w:r w:rsidRPr="00994E7D">
              <w:rPr>
                <w:lang w:val="en-US"/>
              </w:rPr>
              <w:t>inv.created_at</w:t>
            </w:r>
            <w:proofErr w:type="spellEnd"/>
            <w:r w:rsidRPr="00994E7D">
              <w:rPr>
                <w:lang w:val="en-US"/>
              </w:rPr>
              <w:t>}}</w:t>
            </w:r>
          </w:p>
        </w:tc>
        <w:tc>
          <w:tcPr>
            <w:tcW w:w="1350" w:type="dxa"/>
          </w:tcPr>
          <w:p w14:paraId="2754DEB2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</w:rPr>
            </w:pPr>
            <w:proofErr w:type="gramStart"/>
            <w:r w:rsidRPr="00994E7D">
              <w:t xml:space="preserve">{{ </w:t>
            </w:r>
            <w:proofErr w:type="spellStart"/>
            <w:r w:rsidRPr="00994E7D">
              <w:t>inv</w:t>
            </w:r>
            <w:proofErr w:type="gramEnd"/>
            <w:r w:rsidRPr="00994E7D">
              <w:t>.invoice_tax</w:t>
            </w:r>
            <w:proofErr w:type="spellEnd"/>
            <w:r w:rsidRPr="00994E7D">
              <w:t xml:space="preserve">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  <w:tc>
          <w:tcPr>
            <w:tcW w:w="1699" w:type="dxa"/>
          </w:tcPr>
          <w:p w14:paraId="7DF01379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  <w:lang w:eastAsia="de-DE" w:bidi="de-DE"/>
              </w:rPr>
            </w:pPr>
            <w:proofErr w:type="gramStart"/>
            <w:r w:rsidRPr="00994E7D">
              <w:t xml:space="preserve">{{ </w:t>
            </w:r>
            <w:proofErr w:type="spellStart"/>
            <w:r w:rsidRPr="00994E7D">
              <w:t>inv</w:t>
            </w:r>
            <w:proofErr w:type="gramEnd"/>
            <w:r w:rsidRPr="00994E7D">
              <w:t>.invoice_net</w:t>
            </w:r>
            <w:proofErr w:type="spellEnd"/>
            <w:r w:rsidRPr="00994E7D">
              <w:t xml:space="preserve">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  <w:tc>
          <w:tcPr>
            <w:tcW w:w="1745" w:type="dxa"/>
          </w:tcPr>
          <w:p w14:paraId="7E280DBA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  <w:lang w:eastAsia="de-DE" w:bidi="de-DE"/>
              </w:rPr>
            </w:pPr>
            <w:proofErr w:type="gramStart"/>
            <w:r w:rsidRPr="00994E7D">
              <w:t xml:space="preserve">{{ </w:t>
            </w:r>
            <w:proofErr w:type="spellStart"/>
            <w:r w:rsidRPr="00994E7D">
              <w:t>inv</w:t>
            </w:r>
            <w:proofErr w:type="gramEnd"/>
            <w:r w:rsidRPr="00994E7D">
              <w:t>.invoice_gross</w:t>
            </w:r>
            <w:proofErr w:type="spellEnd"/>
            <w:r w:rsidRPr="00994E7D">
              <w:t xml:space="preserve">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  <w:tc>
          <w:tcPr>
            <w:tcW w:w="1562" w:type="dxa"/>
          </w:tcPr>
          <w:p w14:paraId="61A393AD" w14:textId="77777777" w:rsidR="00AB2CD3" w:rsidRPr="00994E7D" w:rsidRDefault="00AB2CD3" w:rsidP="00844916">
            <w:pPr>
              <w:spacing w:before="20" w:after="20"/>
              <w:jc w:val="center"/>
            </w:pPr>
            <w:proofErr w:type="gramStart"/>
            <w:r w:rsidRPr="00994E7D">
              <w:t xml:space="preserve">{{ </w:t>
            </w:r>
            <w:proofErr w:type="spellStart"/>
            <w:r w:rsidRPr="00994E7D">
              <w:t>inv</w:t>
            </w:r>
            <w:proofErr w:type="gramEnd"/>
            <w:r w:rsidRPr="00994E7D">
              <w:t>.amount_paid</w:t>
            </w:r>
            <w:proofErr w:type="spellEnd"/>
            <w:r w:rsidRPr="00994E7D">
              <w:t xml:space="preserve">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</w:tr>
    </w:tbl>
    <w:p w14:paraId="561A6DA4" w14:textId="77777777" w:rsidR="00AB2CD3" w:rsidRPr="00994E7D" w:rsidRDefault="00AB2CD3" w:rsidP="00AB2CD3">
      <w:pPr>
        <w:rPr>
          <w:sz w:val="2"/>
          <w:szCs w:val="2"/>
        </w:rPr>
      </w:pPr>
      <w:r w:rsidRPr="00994E7D">
        <w:rPr>
          <w:sz w:val="2"/>
          <w:szCs w:val="2"/>
        </w:rPr>
        <w:t xml:space="preserve">{% </w:t>
      </w:r>
      <w:proofErr w:type="spellStart"/>
      <w:r w:rsidRPr="00994E7D">
        <w:rPr>
          <w:sz w:val="2"/>
          <w:szCs w:val="2"/>
        </w:rPr>
        <w:t>endfor</w:t>
      </w:r>
      <w:proofErr w:type="spellEnd"/>
      <w:r w:rsidRPr="00994E7D">
        <w:rPr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AB2CD3" w:rsidRPr="00994E7D" w14:paraId="3653F583" w14:textId="77777777" w:rsidTr="00844916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4EED0392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val="en-US" w:eastAsia="de-DE" w:bidi="de-DE"/>
              </w:rPr>
            </w:pPr>
            <w:proofErr w:type="gramStart"/>
            <w:r w:rsidRPr="00994E7D">
              <w:rPr>
                <w:rFonts w:eastAsia="Neue Hans Kendrick Light"/>
                <w:bCs/>
                <w:lang w:val="en-US"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Cs/>
                <w:lang w:val="en-US" w:eastAsia="de-DE" w:bidi="de-DE"/>
              </w:rPr>
              <w:t>invoice</w:t>
            </w:r>
            <w:proofErr w:type="gramEnd"/>
            <w:r w:rsidRPr="00994E7D">
              <w:rPr>
                <w:rFonts w:eastAsia="Neue Hans Kendrick Light"/>
                <w:bCs/>
                <w:lang w:val="en-US" w:eastAsia="de-DE" w:bidi="de-DE"/>
              </w:rPr>
              <w:t>_title</w:t>
            </w:r>
            <w:proofErr w:type="spellEnd"/>
            <w:r w:rsidRPr="00994E7D">
              <w:rPr>
                <w:rFonts w:eastAsia="Neue Hans Kendrick Light"/>
                <w:bCs/>
                <w:lang w:val="en-US" w:eastAsia="de-DE" w:bidi="de-DE"/>
              </w:rPr>
              <w:t xml:space="preserve"> }}/</w:t>
            </w:r>
            <w:r w:rsidRPr="00994E7D">
              <w:t xml:space="preserve">{{ </w:t>
            </w:r>
            <w:proofErr w:type="spellStart"/>
            <w:r w:rsidRPr="00994E7D">
              <w:t>created_at</w:t>
            </w:r>
            <w:proofErr w:type="spellEnd"/>
            <w:r w:rsidRPr="00994E7D">
              <w:t>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75AECD74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</w:rPr>
            </w:pPr>
            <w:proofErr w:type="gramStart"/>
            <w:r w:rsidRPr="00994E7D">
              <w:rPr>
                <w:rFonts w:eastAsia="Neue Hans Kendrick Light"/>
                <w:bCs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Cs/>
              </w:rPr>
              <w:t>tax</w:t>
            </w:r>
            <w:proofErr w:type="spellEnd"/>
            <w:proofErr w:type="gramEnd"/>
            <w:r w:rsidRPr="00994E7D">
              <w:rPr>
                <w:rFonts w:eastAsia="Neue Hans Kendrick Light"/>
                <w:bCs/>
              </w:rPr>
              <w:t xml:space="preserve">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4E0CDE0A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eastAsia="de-DE" w:bidi="de-DE"/>
              </w:rPr>
            </w:pPr>
            <w:proofErr w:type="gramStart"/>
            <w:r w:rsidRPr="00994E7D">
              <w:rPr>
                <w:rFonts w:eastAsia="Neue Hans Kendrick Light"/>
                <w:bCs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Cs/>
                <w:lang w:eastAsia="de-DE" w:bidi="de-DE"/>
              </w:rPr>
              <w:t>invoice</w:t>
            </w:r>
            <w:proofErr w:type="gramEnd"/>
            <w:r w:rsidRPr="00994E7D">
              <w:rPr>
                <w:rFonts w:eastAsia="Neue Hans Kendrick Light"/>
                <w:bCs/>
                <w:lang w:eastAsia="de-DE" w:bidi="de-DE"/>
              </w:rPr>
              <w:t>_net</w:t>
            </w:r>
            <w:proofErr w:type="spellEnd"/>
            <w:r w:rsidRPr="00994E7D">
              <w:rPr>
                <w:rFonts w:eastAsia="Neue Hans Kendrick Light"/>
                <w:bCs/>
                <w:lang w:eastAsia="de-DE" w:bidi="de-DE"/>
              </w:rPr>
              <w:t xml:space="preserve">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5EAF0C0F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eastAsia="de-DE" w:bidi="de-DE"/>
              </w:rPr>
            </w:pPr>
            <w:proofErr w:type="gramStart"/>
            <w:r w:rsidRPr="00994E7D">
              <w:rPr>
                <w:rFonts w:eastAsia="Neue Hans Kendrick Light"/>
                <w:bCs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Cs/>
                <w:lang w:eastAsia="de-DE" w:bidi="de-DE"/>
              </w:rPr>
              <w:t>invoice</w:t>
            </w:r>
            <w:proofErr w:type="gramEnd"/>
            <w:r w:rsidRPr="00994E7D">
              <w:rPr>
                <w:rFonts w:eastAsia="Neue Hans Kendrick Light"/>
                <w:bCs/>
                <w:lang w:eastAsia="de-DE" w:bidi="de-DE"/>
              </w:rPr>
              <w:t>_gross</w:t>
            </w:r>
            <w:proofErr w:type="spellEnd"/>
            <w:r w:rsidRPr="00994E7D">
              <w:rPr>
                <w:rFonts w:eastAsia="Neue Hans Kendrick Light"/>
                <w:bCs/>
                <w:lang w:eastAsia="de-DE" w:bidi="de-DE"/>
              </w:rPr>
              <w:t xml:space="preserve">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7C6E80E6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bCs/>
                <w:color w:val="000000"/>
              </w:rPr>
            </w:pPr>
          </w:p>
        </w:tc>
      </w:tr>
      <w:tr w:rsidR="00AB2CD3" w:rsidRPr="00994E7D" w14:paraId="5F159876" w14:textId="77777777" w:rsidTr="00844916">
        <w:trPr>
          <w:trHeight w:val="297"/>
          <w:tblHeader/>
        </w:trPr>
        <w:tc>
          <w:tcPr>
            <w:tcW w:w="3240" w:type="dxa"/>
          </w:tcPr>
          <w:p w14:paraId="4DFE631A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  <w:b/>
                <w:lang w:eastAsia="de-DE" w:bidi="de-DE"/>
              </w:rPr>
            </w:pPr>
          </w:p>
        </w:tc>
        <w:tc>
          <w:tcPr>
            <w:tcW w:w="1350" w:type="dxa"/>
          </w:tcPr>
          <w:p w14:paraId="332CC559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</w:rPr>
            </w:pPr>
          </w:p>
        </w:tc>
        <w:tc>
          <w:tcPr>
            <w:tcW w:w="1699" w:type="dxa"/>
          </w:tcPr>
          <w:p w14:paraId="579BA632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eastAsia="de-DE" w:bidi="de-DE"/>
              </w:rPr>
            </w:pPr>
            <w:r w:rsidRPr="00994E7D">
              <w:rPr>
                <w:rFonts w:eastAsia="Neue Hans Kendrick Light"/>
                <w:b/>
                <w:lang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0943B538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/>
                <w:lang w:eastAsia="de-DE" w:bidi="de-DE"/>
              </w:rPr>
            </w:pPr>
            <w:proofErr w:type="gramStart"/>
            <w:r w:rsidRPr="00994E7D">
              <w:rPr>
                <w:rFonts w:eastAsia="Neue Hans Kendrick Light"/>
                <w:b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/>
                <w:lang w:eastAsia="de-DE" w:bidi="de-DE"/>
              </w:rPr>
              <w:t>total</w:t>
            </w:r>
            <w:proofErr w:type="gramEnd"/>
            <w:r w:rsidRPr="00994E7D">
              <w:rPr>
                <w:rFonts w:eastAsia="Neue Hans Kendrick Light"/>
                <w:b/>
                <w:lang w:eastAsia="de-DE" w:bidi="de-DE"/>
              </w:rPr>
              <w:t>_invoice_gross</w:t>
            </w:r>
            <w:proofErr w:type="spellEnd"/>
            <w:r w:rsidRPr="00994E7D">
              <w:rPr>
                <w:rFonts w:eastAsia="Neue Hans Kendrick Light"/>
                <w:b/>
                <w:lang w:eastAsia="de-DE" w:bidi="de-DE"/>
              </w:rPr>
              <w:t xml:space="preserve"> }}€</w:t>
            </w:r>
          </w:p>
        </w:tc>
        <w:tc>
          <w:tcPr>
            <w:tcW w:w="1562" w:type="dxa"/>
            <w:vAlign w:val="center"/>
          </w:tcPr>
          <w:p w14:paraId="058BCBC9" w14:textId="77777777" w:rsidR="00AB2CD3" w:rsidRPr="00994E7D" w:rsidRDefault="00AB2CD3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/>
                <w:lang w:eastAsia="de-DE" w:bidi="de-DE"/>
              </w:rPr>
            </w:pPr>
            <w:proofErr w:type="gramStart"/>
            <w:r w:rsidRPr="00994E7D">
              <w:rPr>
                <w:rFonts w:eastAsia="Neue Hans Kendrick Light"/>
                <w:b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/>
                <w:lang w:eastAsia="de-DE" w:bidi="de-DE"/>
              </w:rPr>
              <w:t>total</w:t>
            </w:r>
            <w:proofErr w:type="gramEnd"/>
            <w:r w:rsidRPr="00994E7D">
              <w:rPr>
                <w:rFonts w:eastAsia="Neue Hans Kendrick Light"/>
                <w:b/>
                <w:lang w:eastAsia="de-DE" w:bidi="de-DE"/>
              </w:rPr>
              <w:t>_amount_paid</w:t>
            </w:r>
            <w:proofErr w:type="spellEnd"/>
            <w:r w:rsidRPr="00994E7D">
              <w:rPr>
                <w:rFonts w:eastAsia="Neue Hans Kendrick Light"/>
                <w:b/>
                <w:lang w:eastAsia="de-DE" w:bidi="de-DE"/>
              </w:rPr>
              <w:t xml:space="preserve"> }}€</w:t>
            </w:r>
          </w:p>
        </w:tc>
      </w:tr>
    </w:tbl>
    <w:p w14:paraId="5A86DAC8" w14:textId="77777777" w:rsidR="00AB2CD3" w:rsidRPr="00994E7D" w:rsidRDefault="00AB2CD3" w:rsidP="00AB2CD3">
      <w:pPr>
        <w:rPr>
          <w:sz w:val="14"/>
          <w:szCs w:val="14"/>
        </w:rPr>
      </w:pPr>
      <w:r w:rsidRPr="00994E7D">
        <w:rPr>
          <w:sz w:val="14"/>
          <w:szCs w:val="14"/>
        </w:rPr>
        <w:t xml:space="preserve">{% </w:t>
      </w:r>
      <w:proofErr w:type="spellStart"/>
      <w:r w:rsidRPr="00994E7D">
        <w:rPr>
          <w:sz w:val="14"/>
          <w:szCs w:val="14"/>
        </w:rPr>
        <w:t>endif</w:t>
      </w:r>
      <w:proofErr w:type="spellEnd"/>
      <w:r w:rsidRPr="00994E7D">
        <w:rPr>
          <w:sz w:val="14"/>
          <w:szCs w:val="14"/>
        </w:rPr>
        <w:t xml:space="preserve"> %}</w:t>
      </w:r>
    </w:p>
    <w:p w14:paraId="0284046D" w14:textId="77777777" w:rsidR="00AB2CD3" w:rsidRPr="00994E7D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tbl>
      <w:tblPr>
        <w:tblW w:w="9570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7"/>
        <w:gridCol w:w="2482"/>
        <w:gridCol w:w="1720"/>
        <w:gridCol w:w="1567"/>
      </w:tblGrid>
      <w:tr w:rsidR="00AB2CD3" w:rsidRPr="00994E7D" w14:paraId="31C916BF" w14:textId="77777777" w:rsidTr="00844916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1DAA6DF1" w14:textId="77777777" w:rsidR="00AB2CD3" w:rsidRPr="00994E7D" w:rsidRDefault="00AB2CD3" w:rsidP="00844916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  <w:r w:rsidRPr="00172F28">
              <w:rPr>
                <w:rFonts w:eastAsia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 xml:space="preserve">Outstanding </w:t>
            </w:r>
            <w:proofErr w:type="spellStart"/>
            <w:r w:rsidRPr="00172F28">
              <w:rPr>
                <w:rFonts w:eastAsia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Invoice</w:t>
            </w:r>
            <w:proofErr w:type="spellEnd"/>
            <w:r w:rsidRPr="00172F28">
              <w:rPr>
                <w:rFonts w:eastAsia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 xml:space="preserve"> </w:t>
            </w:r>
            <w:proofErr w:type="spellStart"/>
            <w:r w:rsidRPr="00172F28">
              <w:rPr>
                <w:rFonts w:eastAsia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Amount</w:t>
            </w:r>
            <w:proofErr w:type="spellEnd"/>
          </w:p>
        </w:tc>
        <w:tc>
          <w:tcPr>
            <w:tcW w:w="257" w:type="dxa"/>
            <w:tcBorders>
              <w:top w:val="single" w:sz="4" w:space="0" w:color="auto"/>
            </w:tcBorders>
            <w:shd w:val="clear" w:color="auto" w:fill="auto"/>
          </w:tcPr>
          <w:p w14:paraId="2E486DB4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auto"/>
          </w:tcPr>
          <w:p w14:paraId="2BA550E2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</w:tcPr>
          <w:p w14:paraId="001CB450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683E1C1B" w14:textId="77777777" w:rsidR="00AB2CD3" w:rsidRPr="00994E7D" w:rsidRDefault="00AB2CD3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eastAsia="Neue Hans Kendrick Light" w:cs="Neue Hans Kendrick Light"/>
                <w:sz w:val="20"/>
                <w:szCs w:val="32"/>
                <w:u w:val="single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invoice_tobepaid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20"/>
                <w:szCs w:val="32"/>
                <w:u w:val="single"/>
                <w:lang w:eastAsia="de-DE" w:bidi="de-DE"/>
              </w:rPr>
              <w:t xml:space="preserve"> </w:t>
            </w:r>
            <w:r w:rsidRPr="00994E7D">
              <w:rPr>
                <w:b/>
                <w:color w:val="000000"/>
                <w:sz w:val="20"/>
                <w:szCs w:val="32"/>
                <w:u w:val="single"/>
              </w:rPr>
              <w:t>€</w:t>
            </w:r>
          </w:p>
        </w:tc>
      </w:tr>
    </w:tbl>
    <w:p w14:paraId="0A7A6492" w14:textId="77777777" w:rsidR="00AB2CD3" w:rsidRPr="00994E7D" w:rsidRDefault="00AB2CD3" w:rsidP="00AB2CD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p w14:paraId="1470FDF3" w14:textId="77777777" w:rsidR="00AB2CD3" w:rsidRPr="00994E7D" w:rsidRDefault="00AB2CD3" w:rsidP="00AB2CD3"/>
    <w:p w14:paraId="521227EB" w14:textId="77777777" w:rsidR="006E4B0D" w:rsidRPr="00AB2CD3" w:rsidRDefault="006E4B0D" w:rsidP="00AB2CD3"/>
    <w:sectPr w:rsidR="006E4B0D" w:rsidRPr="00AB2CD3" w:rsidSect="0046469D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851" w:bottom="1276" w:left="1701" w:header="709" w:footer="14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69F35" w14:textId="77777777" w:rsidR="00DE1257" w:rsidRDefault="00DE1257">
      <w:r>
        <w:separator/>
      </w:r>
    </w:p>
  </w:endnote>
  <w:endnote w:type="continuationSeparator" w:id="0">
    <w:p w14:paraId="4D75C013" w14:textId="77777777" w:rsidR="00DE1257" w:rsidRDefault="00DE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79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350"/>
      <w:gridCol w:w="1843"/>
      <w:gridCol w:w="2835"/>
      <w:gridCol w:w="2551"/>
    </w:tblGrid>
    <w:tr w:rsidR="0046469D" w14:paraId="6C761F74" w14:textId="77777777" w:rsidTr="0046469D">
      <w:tc>
        <w:tcPr>
          <w:tcW w:w="2350" w:type="dxa"/>
          <w:shd w:val="clear" w:color="auto" w:fill="auto"/>
        </w:tcPr>
        <w:p w14:paraId="50800AA6" w14:textId="7E7B9471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hidden="0" allowOverlap="1" wp14:anchorId="65FAB5F3" wp14:editId="5E2311B4">
                <wp:simplePos x="0" y="0"/>
                <wp:positionH relativeFrom="column">
                  <wp:posOffset>-34925</wp:posOffset>
                </wp:positionH>
                <wp:positionV relativeFrom="paragraph">
                  <wp:posOffset>102870</wp:posOffset>
                </wp:positionV>
                <wp:extent cx="1346835" cy="740410"/>
                <wp:effectExtent l="0" t="0" r="0" b="0"/>
                <wp:wrapSquare wrapText="bothSides"/>
                <wp:docPr id="778608579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3" w:type="dxa"/>
          <w:shd w:val="clear" w:color="auto" w:fill="auto"/>
        </w:tcPr>
        <w:p w14:paraId="5B255061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10 • 10178 Berlin</w:t>
          </w:r>
        </w:p>
        <w:p w14:paraId="7696C07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35" w:type="dxa"/>
          <w:shd w:val="clear" w:color="auto" w:fill="auto"/>
        </w:tcPr>
        <w:p w14:paraId="4E0C671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Dipl. Ing. Architekt Benjamin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Koziczinski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M.Sc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Amtsgericht Charlottenburg HRB 189897 B Umsatzsteuer ID: DE 313 983 275</w:t>
          </w:r>
        </w:p>
      </w:tc>
      <w:tc>
        <w:tcPr>
          <w:tcW w:w="2551" w:type="dxa"/>
          <w:shd w:val="clear" w:color="auto" w:fill="auto"/>
        </w:tcPr>
        <w:p w14:paraId="5FC5A1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uzeile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6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92"/>
      <w:gridCol w:w="1843"/>
      <w:gridCol w:w="3118"/>
      <w:gridCol w:w="2410"/>
    </w:tblGrid>
    <w:tr w:rsidR="0046469D" w14:paraId="1200C069" w14:textId="77777777" w:rsidTr="0046469D">
      <w:tc>
        <w:tcPr>
          <w:tcW w:w="2492" w:type="dxa"/>
          <w:shd w:val="clear" w:color="auto" w:fill="auto"/>
        </w:tcPr>
        <w:p w14:paraId="35C7FE98" w14:textId="22EA8078" w:rsidR="0046469D" w:rsidRDefault="0046469D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eastAsia="Neue Hans Kendrick Light" w:cs="Neue Hans Kendrick Light"/>
              <w:b/>
              <w:sz w:val="12"/>
              <w:lang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24CCFC21" wp14:editId="2A48B3E9">
                <wp:simplePos x="0" y="0"/>
                <wp:positionH relativeFrom="column">
                  <wp:posOffset>-34925</wp:posOffset>
                </wp:positionH>
                <wp:positionV relativeFrom="paragraph">
                  <wp:posOffset>173355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47EE782" w14:textId="64D2BEEB" w:rsidR="0046469D" w:rsidRDefault="0046469D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eastAsia="Neue Hans Kendrick Light" w:cs="Neue Hans Kendrick Light"/>
              <w:sz w:val="12"/>
              <w:lang w:eastAsia="de-DE" w:bidi="de-DE"/>
            </w:rPr>
          </w:pPr>
        </w:p>
      </w:tc>
      <w:tc>
        <w:tcPr>
          <w:tcW w:w="1843" w:type="dxa"/>
          <w:shd w:val="clear" w:color="auto" w:fill="auto"/>
        </w:tcPr>
        <w:p w14:paraId="22E585F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10 • 10178 Berlin</w:t>
          </w:r>
        </w:p>
        <w:p w14:paraId="561E7354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3118" w:type="dxa"/>
          <w:shd w:val="clear" w:color="auto" w:fill="auto"/>
        </w:tcPr>
        <w:p w14:paraId="2284D02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Dipl. Ing. Architekt Benjamin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Koziczinski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M.Sc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Amtsgericht Charlottenburg HRB 189897 B Umsatzsteuer ID: DE 313 983 275</w:t>
          </w:r>
        </w:p>
      </w:tc>
      <w:tc>
        <w:tcPr>
          <w:tcW w:w="2410" w:type="dxa"/>
          <w:shd w:val="clear" w:color="auto" w:fill="auto"/>
        </w:tcPr>
        <w:p w14:paraId="4F1F6306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uzeile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2275E" w14:textId="77777777" w:rsidR="00DE1257" w:rsidRDefault="00DE1257">
      <w:r>
        <w:separator/>
      </w:r>
    </w:p>
  </w:footnote>
  <w:footnote w:type="continuationSeparator" w:id="0">
    <w:p w14:paraId="60134A9B" w14:textId="77777777" w:rsidR="00DE1257" w:rsidRDefault="00DE1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5A790" w14:textId="1728F906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ACF9D78" wp14:editId="3EE5F65C">
          <wp:extent cx="1924050" cy="1057275"/>
          <wp:effectExtent l="0" t="0" r="0" b="0"/>
          <wp:docPr id="1408965822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65822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3B9C9" w14:textId="06B54245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1C89181" wp14:editId="3EC55F2E">
          <wp:extent cx="1924050" cy="1057275"/>
          <wp:effectExtent l="0" t="0" r="0" b="0"/>
          <wp:docPr id="1005454708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454708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5298"/>
    <w:rsid w:val="00046B19"/>
    <w:rsid w:val="000D0AAF"/>
    <w:rsid w:val="00107812"/>
    <w:rsid w:val="00135795"/>
    <w:rsid w:val="00143853"/>
    <w:rsid w:val="001453BE"/>
    <w:rsid w:val="001D6250"/>
    <w:rsid w:val="001F5CD6"/>
    <w:rsid w:val="0020779C"/>
    <w:rsid w:val="002723EA"/>
    <w:rsid w:val="002969DC"/>
    <w:rsid w:val="002B5D08"/>
    <w:rsid w:val="0032007C"/>
    <w:rsid w:val="00322C86"/>
    <w:rsid w:val="00386F17"/>
    <w:rsid w:val="003C3790"/>
    <w:rsid w:val="003C657B"/>
    <w:rsid w:val="00414127"/>
    <w:rsid w:val="0046469D"/>
    <w:rsid w:val="00514EE9"/>
    <w:rsid w:val="005355FB"/>
    <w:rsid w:val="005827F8"/>
    <w:rsid w:val="005A10E9"/>
    <w:rsid w:val="005C7AA5"/>
    <w:rsid w:val="005D2119"/>
    <w:rsid w:val="005E528B"/>
    <w:rsid w:val="0060278F"/>
    <w:rsid w:val="006265D9"/>
    <w:rsid w:val="00632497"/>
    <w:rsid w:val="00680805"/>
    <w:rsid w:val="006C2135"/>
    <w:rsid w:val="006E4B0D"/>
    <w:rsid w:val="00720AF5"/>
    <w:rsid w:val="0073427E"/>
    <w:rsid w:val="00780686"/>
    <w:rsid w:val="007A1F7A"/>
    <w:rsid w:val="008A1B4C"/>
    <w:rsid w:val="009063C9"/>
    <w:rsid w:val="0091473C"/>
    <w:rsid w:val="00924A51"/>
    <w:rsid w:val="009568A9"/>
    <w:rsid w:val="00A15643"/>
    <w:rsid w:val="00A85844"/>
    <w:rsid w:val="00AB2CD3"/>
    <w:rsid w:val="00AC4F41"/>
    <w:rsid w:val="00B43E5A"/>
    <w:rsid w:val="00B51F70"/>
    <w:rsid w:val="00B77BE5"/>
    <w:rsid w:val="00BB4992"/>
    <w:rsid w:val="00BB6D83"/>
    <w:rsid w:val="00C44ED3"/>
    <w:rsid w:val="00C62D3E"/>
    <w:rsid w:val="00C93215"/>
    <w:rsid w:val="00CD1FED"/>
    <w:rsid w:val="00D10239"/>
    <w:rsid w:val="00D25C67"/>
    <w:rsid w:val="00D61703"/>
    <w:rsid w:val="00DB3A49"/>
    <w:rsid w:val="00DE1257"/>
    <w:rsid w:val="00DE77D9"/>
    <w:rsid w:val="00DF390E"/>
    <w:rsid w:val="00DF76FA"/>
    <w:rsid w:val="00E15E1C"/>
    <w:rsid w:val="00E23F9E"/>
    <w:rsid w:val="00E60574"/>
    <w:rsid w:val="00E67923"/>
    <w:rsid w:val="00F01216"/>
    <w:rsid w:val="00F451A0"/>
    <w:rsid w:val="00F95973"/>
    <w:rsid w:val="00FA2514"/>
    <w:rsid w:val="00F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rd">
    <w:name w:val="Normal"/>
    <w:qFormat/>
    <w:rsid w:val="005C7AA5"/>
    <w:pPr>
      <w:spacing w:after="0" w:line="240" w:lineRule="auto"/>
    </w:pPr>
    <w:rPr>
      <w:rFonts w:ascii="Neue Hans Kendrick Light" w:eastAsiaTheme="minorHAnsi" w:hAnsi="Neue Hans Kendrick Light" w:cs="Times New Roman (Textkörper CS)"/>
      <w:sz w:val="16"/>
      <w:szCs w:val="16"/>
      <w:lang w:eastAsia="en-US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Standard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  <w:lang w:val="x-none" w:eastAsia="x-none"/>
    </w:rPr>
  </w:style>
  <w:style w:type="paragraph" w:customStyle="1" w:styleId="Tabelleninhalt">
    <w:name w:val="Tabelleninhalt"/>
    <w:basedOn w:val="Standard"/>
    <w:qFormat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Empfngeradresse">
    <w:name w:val="Empfängeradresse"/>
    <w:basedOn w:val="Standard"/>
    <w:qFormat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Fuzeile1">
    <w:name w:val="Fußzeile1"/>
    <w:basedOn w:val="Standard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  <w:lang w:val="x-none" w:eastAsia="x-none"/>
    </w:rPr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Sieber">
    <w:name w:val="Sieber"/>
    <w:basedOn w:val="Standard"/>
    <w:qFormat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HOAIUeberschrift1">
    <w:name w:val="HOAI_Ueberschrift1"/>
    <w:basedOn w:val="Standard"/>
    <w:qFormat/>
    <w:pPr>
      <w:spacing w:after="60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customStyle="1" w:styleId="HOAIUeberschrift2">
    <w:name w:val="HOAI_Ueberschrift2"/>
    <w:basedOn w:val="Standard"/>
    <w:qFormat/>
    <w:pPr>
      <w:spacing w:after="60"/>
    </w:pPr>
    <w:rPr>
      <w:rFonts w:ascii="Arial" w:eastAsia="Arial" w:hAnsi="Arial" w:cs="Arial"/>
      <w:b/>
      <w:bCs/>
      <w:sz w:val="18"/>
      <w:szCs w:val="18"/>
      <w:lang w:val="x-none" w:eastAsia="x-none"/>
    </w:rPr>
  </w:style>
  <w:style w:type="paragraph" w:customStyle="1" w:styleId="HOAIText">
    <w:name w:val="HOAI_Text"/>
    <w:basedOn w:val="Standard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  <w:lang w:val="x-none" w:eastAsia="x-none"/>
    </w:rPr>
  </w:style>
  <w:style w:type="paragraph" w:customStyle="1" w:styleId="HOAIProjektangaben">
    <w:name w:val="HOAI_Projektangaben"/>
    <w:basedOn w:val="Standard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styleId="Sprechblasentext">
    <w:name w:val="Balloon Text"/>
    <w:basedOn w:val="Standard"/>
    <w:qFormat/>
    <w:rPr>
      <w:rFonts w:ascii="Segoe UI" w:eastAsia="Segoe UI" w:hAnsi="Segoe UI" w:cs="Segoe UI"/>
      <w:sz w:val="18"/>
      <w:szCs w:val="18"/>
      <w:lang w:val="x-none" w:eastAsia="x-none"/>
    </w:rPr>
  </w:style>
  <w:style w:type="paragraph" w:styleId="Funotentext">
    <w:name w:val="footnote text"/>
    <w:basedOn w:val="Standard"/>
    <w:qFormat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FunotentextZchn">
    <w:name w:val="Fußnotentext Zchn"/>
    <w:basedOn w:val="Absatz-Standardschriftart"/>
    <w:qFormat/>
    <w:rPr>
      <w:rFonts w:ascii="Times New Roman" w:eastAsia="Times New Roman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qFormat/>
    <w:rPr>
      <w:position w:val="6"/>
    </w:rPr>
  </w:style>
  <w:style w:type="paragraph" w:customStyle="1" w:styleId="Standard1">
    <w:name w:val="Standard1"/>
    <w:basedOn w:val="Normal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Fett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0</TotalTime>
  <Pages>2</Pages>
  <Words>359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2</cp:revision>
  <dcterms:created xsi:type="dcterms:W3CDTF">2024-08-28T13:10:00Z</dcterms:created>
  <dcterms:modified xsi:type="dcterms:W3CDTF">2024-08-28T13:10:00Z</dcterms:modified>
</cp:coreProperties>
</file>