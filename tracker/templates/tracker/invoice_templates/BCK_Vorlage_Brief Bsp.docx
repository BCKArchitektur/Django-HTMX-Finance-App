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1E1A" w14:textId="77777777" w:rsidR="00043B17" w:rsidRDefault="00043B17" w:rsidP="00D75BEB"/>
    <w:tbl>
      <w:tblPr>
        <w:tblStyle w:val="Tabellenraster"/>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00"/>
      </w:tblGrid>
      <w:tr w:rsidR="0025323A" w14:paraId="16C7CF8A" w14:textId="77777777" w:rsidTr="00A444DC">
        <w:trPr>
          <w:trHeight w:val="1985"/>
        </w:trPr>
        <w:tc>
          <w:tcPr>
            <w:tcW w:w="4400" w:type="dxa"/>
            <w:tcMar>
              <w:top w:w="142" w:type="dxa"/>
              <w:left w:w="142" w:type="dxa"/>
            </w:tcMar>
          </w:tcPr>
          <w:p w14:paraId="4DAC9FAA" w14:textId="77777777" w:rsidR="0025323A" w:rsidRPr="00A71F30" w:rsidRDefault="0025323A" w:rsidP="00D75BEB">
            <w:r w:rsidRPr="00A71F30">
              <w:t>ANREDE</w:t>
            </w:r>
          </w:p>
          <w:p w14:paraId="72761CE3" w14:textId="77777777" w:rsidR="0025323A" w:rsidRPr="00A71F30" w:rsidRDefault="0025323A" w:rsidP="00D75BEB">
            <w:r w:rsidRPr="00A71F30">
              <w:t>NAME</w:t>
            </w:r>
          </w:p>
          <w:p w14:paraId="383F3264" w14:textId="77777777" w:rsidR="0025323A" w:rsidRPr="00A71F30" w:rsidRDefault="0025323A" w:rsidP="00D75BEB">
            <w:r w:rsidRPr="00A71F30">
              <w:t>STRASS</w:t>
            </w:r>
            <w:r w:rsidR="00A444DC" w:rsidRPr="00A71F30">
              <w:t>E</w:t>
            </w:r>
          </w:p>
          <w:p w14:paraId="6B7CFEF7" w14:textId="77777777" w:rsidR="0025323A" w:rsidRPr="00A71F30" w:rsidRDefault="0025323A" w:rsidP="00D75BEB">
            <w:r w:rsidRPr="00A71F30">
              <w:t>STADT</w:t>
            </w:r>
          </w:p>
          <w:p w14:paraId="354E455D" w14:textId="77777777" w:rsidR="0025323A" w:rsidRDefault="0025323A" w:rsidP="00D75BEB">
            <w:r w:rsidRPr="00A71F30">
              <w:t>LAND</w:t>
            </w:r>
          </w:p>
        </w:tc>
      </w:tr>
    </w:tbl>
    <w:p w14:paraId="0A7190F1" w14:textId="77777777" w:rsidR="00C84E90" w:rsidRDefault="00C84E90" w:rsidP="00D75BEB"/>
    <w:p w14:paraId="41D21CAE" w14:textId="77777777" w:rsidR="00C84E90" w:rsidRDefault="00C84E90" w:rsidP="00D75BEB"/>
    <w:tbl>
      <w:tblPr>
        <w:tblStyle w:val="Tabellenraster"/>
        <w:tblW w:w="935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552"/>
        <w:gridCol w:w="6804"/>
      </w:tblGrid>
      <w:tr w:rsidR="00593BC1" w14:paraId="6FC243A6" w14:textId="77777777" w:rsidTr="00593BC1">
        <w:trPr>
          <w:trHeight w:val="227"/>
        </w:trPr>
        <w:tc>
          <w:tcPr>
            <w:tcW w:w="2552" w:type="dxa"/>
          </w:tcPr>
          <w:p w14:paraId="34A322B7" w14:textId="77777777" w:rsidR="00593BC1" w:rsidRPr="00A71F30" w:rsidRDefault="00593BC1" w:rsidP="00D75BEB">
            <w:pPr>
              <w:rPr>
                <w:b/>
                <w:bCs/>
              </w:rPr>
            </w:pPr>
            <w:r w:rsidRPr="00A71F30">
              <w:rPr>
                <w:b/>
                <w:bCs/>
              </w:rPr>
              <w:t>BERLIN, DEN</w:t>
            </w:r>
          </w:p>
          <w:p w14:paraId="7177A8B5" w14:textId="77777777" w:rsidR="00593BC1" w:rsidRPr="00A71F30" w:rsidRDefault="00593BC1" w:rsidP="00D75BEB">
            <w:r>
              <w:fldChar w:fldCharType="begin"/>
            </w:r>
            <w:r>
              <w:instrText xml:space="preserve"> TIME \@ "dd.MM.yy" </w:instrText>
            </w:r>
            <w:r>
              <w:fldChar w:fldCharType="separate"/>
            </w:r>
            <w:r w:rsidR="00491067">
              <w:rPr>
                <w:noProof/>
              </w:rPr>
              <w:t>25.03.24</w:t>
            </w:r>
            <w:r>
              <w:fldChar w:fldCharType="end"/>
            </w:r>
          </w:p>
        </w:tc>
        <w:tc>
          <w:tcPr>
            <w:tcW w:w="6804" w:type="dxa"/>
            <w:vMerge w:val="restart"/>
          </w:tcPr>
          <w:p w14:paraId="16902CFB" w14:textId="77777777" w:rsidR="00593BC1" w:rsidRPr="00A71F30" w:rsidRDefault="00593BC1" w:rsidP="008A0558">
            <w:pPr>
              <w:ind w:left="32"/>
              <w:rPr>
                <w:b/>
                <w:bCs/>
              </w:rPr>
            </w:pPr>
            <w:r w:rsidRPr="00A71F30">
              <w:rPr>
                <w:b/>
                <w:bCs/>
              </w:rPr>
              <w:t>BETREFF</w:t>
            </w:r>
          </w:p>
          <w:p w14:paraId="341A4B29" w14:textId="77777777" w:rsidR="00593BC1" w:rsidRPr="00A71F30" w:rsidRDefault="00593BC1" w:rsidP="008A0558">
            <w:pPr>
              <w:ind w:left="32"/>
            </w:pPr>
            <w:r w:rsidRPr="00A71F30">
              <w:t>Inhalt Betreff</w:t>
            </w:r>
          </w:p>
        </w:tc>
      </w:tr>
      <w:tr w:rsidR="00593BC1" w14:paraId="7BB6F028" w14:textId="77777777" w:rsidTr="00593BC1">
        <w:trPr>
          <w:trHeight w:val="20"/>
        </w:trPr>
        <w:tc>
          <w:tcPr>
            <w:tcW w:w="2552" w:type="dxa"/>
          </w:tcPr>
          <w:p w14:paraId="0AAA3CC1" w14:textId="77777777" w:rsidR="00593BC1" w:rsidRPr="00A71F30" w:rsidRDefault="00593BC1" w:rsidP="00D75BEB">
            <w:pPr>
              <w:rPr>
                <w:b/>
                <w:bCs/>
              </w:rPr>
            </w:pPr>
          </w:p>
        </w:tc>
        <w:tc>
          <w:tcPr>
            <w:tcW w:w="6804" w:type="dxa"/>
            <w:vMerge/>
          </w:tcPr>
          <w:p w14:paraId="3FE97EEC" w14:textId="77777777" w:rsidR="00593BC1" w:rsidRPr="00A71F30" w:rsidRDefault="00593BC1" w:rsidP="008A0558">
            <w:pPr>
              <w:ind w:left="32"/>
              <w:rPr>
                <w:b/>
                <w:bCs/>
              </w:rPr>
            </w:pPr>
          </w:p>
        </w:tc>
      </w:tr>
    </w:tbl>
    <w:p w14:paraId="34283939" w14:textId="77777777" w:rsidR="000E61E7" w:rsidRPr="008A0558" w:rsidRDefault="000E61E7" w:rsidP="00593BC1">
      <w:pPr>
        <w:pStyle w:val="Brieftext"/>
      </w:pPr>
      <w:r w:rsidRPr="008A0558">
        <w:t>Sehr geehrte Damen und Herren,</w:t>
      </w:r>
    </w:p>
    <w:p w14:paraId="062821F1" w14:textId="77777777" w:rsidR="00D80CE1" w:rsidRPr="000A4B67" w:rsidRDefault="00D80CE1" w:rsidP="000A4B67">
      <w:pPr>
        <w:pStyle w:val="Brieftext"/>
      </w:pPr>
      <w:r w:rsidRPr="000A4B67">
        <w:t xml:space="preserve">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w:t>
      </w:r>
    </w:p>
    <w:p w14:paraId="4CAAD30C" w14:textId="77777777" w:rsidR="000A24D5" w:rsidRPr="000A24D5" w:rsidRDefault="00D80CE1" w:rsidP="00064C8A">
      <w:pPr>
        <w:pStyle w:val="berschrift1"/>
      </w:pPr>
      <w:r w:rsidRPr="00167D8A">
        <w:t>Klicken Sie auf "Einfügen"</w:t>
      </w:r>
    </w:p>
    <w:p w14:paraId="506F4B8D" w14:textId="77777777" w:rsidR="000A24D5" w:rsidRDefault="000A4B67" w:rsidP="000A4B67">
      <w:pPr>
        <w:pStyle w:val="Brieftext"/>
      </w:pPr>
      <w:r w:rsidRPr="008A0558">
        <w:t xml:space="preserve">Video bietet eine </w:t>
      </w:r>
    </w:p>
    <w:p w14:paraId="58B2320B" w14:textId="77777777" w:rsidR="000A4B67" w:rsidRDefault="000A4B67" w:rsidP="000A4B67">
      <w:pPr>
        <w:pStyle w:val="Brieftext"/>
      </w:pPr>
      <w:r w:rsidRPr="008A0558">
        <w:t xml:space="preserve">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 </w:t>
      </w:r>
    </w:p>
    <w:p w14:paraId="4736B752" w14:textId="77777777" w:rsidR="000A4B67" w:rsidRPr="00064C8A" w:rsidRDefault="00D80CE1" w:rsidP="00A14901">
      <w:pPr>
        <w:pStyle w:val="berschrift2"/>
      </w:pPr>
      <w:r w:rsidRPr="00064C8A">
        <w:t xml:space="preserve">Zum Ändern </w:t>
      </w:r>
    </w:p>
    <w:p w14:paraId="1923B123" w14:textId="77777777" w:rsidR="00167D8A" w:rsidRPr="00167D8A" w:rsidRDefault="00167D8A" w:rsidP="00167D8A">
      <w:pPr>
        <w:pStyle w:val="Brieftext"/>
      </w:pPr>
      <w:r w:rsidRPr="000A4B67">
        <w:t>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094F5838" w14:textId="77777777" w:rsidR="00167D8A" w:rsidRPr="00064C8A" w:rsidRDefault="00D80CE1" w:rsidP="00064C8A">
      <w:pPr>
        <w:pStyle w:val="berschrift3"/>
      </w:pPr>
      <w:r w:rsidRPr="00064C8A">
        <w:t>der Weise</w:t>
      </w:r>
    </w:p>
    <w:p w14:paraId="43F82147" w14:textId="77777777" w:rsidR="00167D8A" w:rsidRDefault="00D80CE1" w:rsidP="00167D8A">
      <w:pPr>
        <w:pStyle w:val="Brieftext"/>
      </w:pPr>
      <w:r w:rsidRPr="000A4B67">
        <w:t>in der sich ein Bild in Ihr Dokument einfügt, klicken Sie auf das Bild. Dann wird eine Schaltfläche für Layoutoptionen neben dem Bild angezeigt</w:t>
      </w:r>
      <w:r w:rsidR="00167D8A">
        <w:t>.</w:t>
      </w:r>
      <w:r w:rsidRPr="000A4B67">
        <w:t xml:space="preserve"> </w:t>
      </w:r>
    </w:p>
    <w:p w14:paraId="21217ED5" w14:textId="77777777" w:rsidR="00167D8A" w:rsidRPr="00064C8A" w:rsidRDefault="00D80CE1" w:rsidP="00A14901">
      <w:pPr>
        <w:pStyle w:val="berschrift4"/>
      </w:pPr>
      <w:r w:rsidRPr="00064C8A">
        <w:t xml:space="preserve">Beim Arbeiten </w:t>
      </w:r>
    </w:p>
    <w:p w14:paraId="1D0B6349" w14:textId="77777777" w:rsidR="00D80CE1" w:rsidRPr="000A4B67" w:rsidRDefault="00D80CE1" w:rsidP="00A14901">
      <w:pPr>
        <w:pStyle w:val="Brieftext"/>
      </w:pPr>
      <w:r w:rsidRPr="000A4B67">
        <w:t xml:space="preserve">an einer Tabelle klicken Sie an die Position, an der Sie eine Zeile oder Spalte hinzufügen möchten, und klicken Sie dann auf das Pluszeichen. </w:t>
      </w:r>
    </w:p>
    <w:p w14:paraId="58EC99F2" w14:textId="77777777" w:rsidR="00A14901" w:rsidRPr="00A14901" w:rsidRDefault="00D80CE1" w:rsidP="00A14901">
      <w:pPr>
        <w:pStyle w:val="Brieftext"/>
      </w:pPr>
      <w:r w:rsidRPr="008A0558">
        <w:t xml:space="preserve">Video bietet eine leistungsstarke Möglichkeit zur Unterstützung Ihres Standpunkts. Wenn Sie auf "Onlinevideo" klicken, können Sie den Einbettungscode für das Video einfügen, das hinzugefügt werden soll. Sie können auch ein Stichwort eingeben, um online nach dem </w:t>
      </w:r>
      <w:r w:rsidRPr="008A0558">
        <w:lastRenderedPageBreak/>
        <w:t>Videoclip zu suchen, der optimal zu Ihrem Dokument passt. Damit Ihr Dokument ein professionelles Aussehen erhält, stellt Word einander ergänzende Designs für Kopfzeile, Fußzeile, Deckblatt und Textfelder zur Verfügung. Beispielsweise können Sie ein passendes Deckblatt mit Kopfzeile und Randleiste hinzufügen.</w:t>
      </w:r>
    </w:p>
    <w:p w14:paraId="07DABC1F" w14:textId="77777777" w:rsidR="00A14901" w:rsidRPr="00A14901" w:rsidRDefault="00D80CE1" w:rsidP="00A14901">
      <w:pPr>
        <w:pStyle w:val="berschrift1"/>
      </w:pPr>
      <w:r w:rsidRPr="00A14901">
        <w:t xml:space="preserve">Textfelder zur Verfügung. Beispielsweise können </w:t>
      </w:r>
    </w:p>
    <w:p w14:paraId="6D6FB79E" w14:textId="77777777" w:rsidR="00D80CE1" w:rsidRPr="008A0558" w:rsidRDefault="00D80CE1" w:rsidP="00A14901">
      <w:pPr>
        <w:pStyle w:val="berschrift2"/>
      </w:pPr>
      <w:r w:rsidRPr="008A0558">
        <w:t>Sie ein passendes Deckblatt mit Kopfzeile und Randleiste hinzufügen.</w:t>
      </w:r>
    </w:p>
    <w:p w14:paraId="71E417BD" w14:textId="77777777" w:rsidR="00D80CE1" w:rsidRPr="008A0558" w:rsidRDefault="00D80CE1" w:rsidP="008A0558">
      <w:pPr>
        <w:pStyle w:val="Brieftext"/>
      </w:pPr>
      <w:r w:rsidRPr="008A0558">
        <w:t>Klicken Sie auf "Einfügen", und wählen Sie dann die gewünschten Elemente aus den verschiedenen Katalogen aus. 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 Sparen Sie Zeit in Word dank neuer Schaltflächen, die angezeigt werden, wo Sie sie benötigen.</w:t>
      </w:r>
    </w:p>
    <w:p w14:paraId="566FAADD" w14:textId="77777777" w:rsidR="00D80CE1" w:rsidRPr="008A0558" w:rsidRDefault="00D80CE1" w:rsidP="008A0558">
      <w:pPr>
        <w:pStyle w:val="Brieftext"/>
      </w:pPr>
      <w:r w:rsidRPr="008A0558">
        <w:t>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14FACE35" w14:textId="77777777" w:rsidR="008A0558" w:rsidRPr="008A0558" w:rsidRDefault="008A0558" w:rsidP="008A0558">
      <w:pPr>
        <w:pStyle w:val="Brieftext"/>
      </w:pPr>
      <w:r w:rsidRPr="008A0558">
        <w:t>Dann wird eine Schaltfläche für Layoutoptionen neben dem Bild angezeigt Beim Arbeiten an einer Tabelle klicken Sie an die Position, an der Sie eine Zeile oder Spalte hinzufügen möchten, und klicken Sie dann auf das Pluszeichen. Auch das Lesen ist bequemer in der neuen Leseansicht. Sie können Teile des Dokuments reduzieren und sich auf den gewünschten Text konzentrieren. Wenn Sie vor dem Ende zu lesen aufhören müssen, merkt sich Word die Stelle, bis zu der Sie gelangt sind – sogar auf einem anderen Gerät.</w:t>
      </w:r>
    </w:p>
    <w:p w14:paraId="74C58CA2" w14:textId="77777777" w:rsidR="00354FFF" w:rsidRPr="008A0558" w:rsidRDefault="00354FFF" w:rsidP="008A0558">
      <w:pPr>
        <w:pStyle w:val="Brieftext"/>
        <w:spacing w:before="360"/>
      </w:pPr>
      <w:r w:rsidRPr="008A0558">
        <w:t>Mit freundlichen Grüßen</w:t>
      </w:r>
    </w:p>
    <w:p w14:paraId="59B12AB2" w14:textId="77777777" w:rsidR="00FE7171" w:rsidRPr="00A71F30" w:rsidRDefault="00D80CE1" w:rsidP="008A0558">
      <w:pPr>
        <w:pStyle w:val="Brieftext"/>
      </w:pPr>
      <w:r w:rsidRPr="00A71F30">
        <w:t xml:space="preserve"> </w:t>
      </w:r>
    </w:p>
    <w:sectPr w:rsidR="00FE7171" w:rsidRPr="00A71F30" w:rsidSect="00491067">
      <w:headerReference w:type="default" r:id="rId11"/>
      <w:footerReference w:type="default" r:id="rId12"/>
      <w:headerReference w:type="first" r:id="rId13"/>
      <w:footerReference w:type="first" r:id="rId14"/>
      <w:pgSz w:w="11906" w:h="16838"/>
      <w:pgMar w:top="1417" w:right="1417" w:bottom="1557" w:left="1417" w:header="708" w:footer="7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FE5BD" w14:textId="77777777" w:rsidR="00491067" w:rsidRDefault="00491067" w:rsidP="00375172">
      <w:r>
        <w:separator/>
      </w:r>
    </w:p>
  </w:endnote>
  <w:endnote w:type="continuationSeparator" w:id="0">
    <w:p w14:paraId="75C37100" w14:textId="77777777" w:rsidR="00491067" w:rsidRDefault="00491067" w:rsidP="00375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eue Hans Kendrick">
    <w:panose1 w:val="000009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Textkörper CS)">
    <w:altName w:val="Times New Roman"/>
    <w:charset w:val="00"/>
    <w:family w:val="roman"/>
    <w:pitch w:val="default"/>
  </w:font>
  <w:font w:name="Neue Hans Kendrick Light">
    <w:panose1 w:val="00000400000000000000"/>
    <w:charset w:val="00"/>
    <w:family w:val="modern"/>
    <w:notTrueType/>
    <w:pitch w:val="variable"/>
    <w:sig w:usb0="20000007" w:usb1="00000000" w:usb2="00000000" w:usb3="00000000" w:csb0="00000193"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36F35" w14:textId="77777777" w:rsidR="00BD12DA" w:rsidRDefault="00B6703A" w:rsidP="00D75BEB">
    <w:pPr>
      <w:pStyle w:val="Fuzeile"/>
    </w:pPr>
    <w:r>
      <w:rPr>
        <w:noProof/>
      </w:rPr>
      <mc:AlternateContent>
        <mc:Choice Requires="wps">
          <w:drawing>
            <wp:anchor distT="0" distB="0" distL="114300" distR="114300" simplePos="0" relativeHeight="251668480" behindDoc="0" locked="0" layoutInCell="1" allowOverlap="1" wp14:anchorId="1F6EA567" wp14:editId="72CC21AE">
              <wp:simplePos x="0" y="0"/>
              <wp:positionH relativeFrom="column">
                <wp:posOffset>1905</wp:posOffset>
              </wp:positionH>
              <wp:positionV relativeFrom="page">
                <wp:posOffset>9899650</wp:posOffset>
              </wp:positionV>
              <wp:extent cx="6146800" cy="8318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6EA567" id="_x0000_t202" coordsize="21600,21600" o:spt="202" path="m,l,21600r21600,l21600,xe">
              <v:stroke joinstyle="miter"/>
              <v:path gradientshapeok="t" o:connecttype="rect"/>
            </v:shapetype>
            <v:shape id="Textfeld 50" o:spid="_x0000_s1026" type="#_x0000_t202" style="position:absolute;margin-left:.15pt;margin-top:779.5pt;width:484pt;height:6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177E37" w:rsidRPr="00D75BEB" w14:paraId="28CE1629" w14:textId="77777777" w:rsidTr="00177E37">
                      <w:trPr>
                        <w:trHeight w:val="149"/>
                      </w:trPr>
                      <w:tc>
                        <w:tcPr>
                          <w:tcW w:w="1838" w:type="dxa"/>
                        </w:tcPr>
                        <w:p w14:paraId="074554D1" w14:textId="77777777" w:rsidR="00177E37" w:rsidRPr="00D75BEB" w:rsidRDefault="00177E37" w:rsidP="00177E37">
                          <w:pPr>
                            <w:rPr>
                              <w:b/>
                              <w:bCs/>
                              <w:color w:val="000000"/>
                              <w:sz w:val="12"/>
                              <w:szCs w:val="12"/>
                            </w:rPr>
                          </w:pPr>
                        </w:p>
                      </w:tc>
                      <w:tc>
                        <w:tcPr>
                          <w:tcW w:w="714" w:type="dxa"/>
                        </w:tcPr>
                        <w:p w14:paraId="09D3977E" w14:textId="77777777" w:rsidR="00177E37" w:rsidRPr="00D75BEB" w:rsidRDefault="00177E37" w:rsidP="00177E37">
                          <w:pPr>
                            <w:rPr>
                              <w:rFonts w:cs="Calibri"/>
                              <w:b/>
                              <w:bCs/>
                              <w:color w:val="000000"/>
                              <w:sz w:val="12"/>
                              <w:szCs w:val="12"/>
                            </w:rPr>
                          </w:pPr>
                        </w:p>
                      </w:tc>
                      <w:tc>
                        <w:tcPr>
                          <w:tcW w:w="1701" w:type="dxa"/>
                        </w:tcPr>
                        <w:p w14:paraId="15676DC8" w14:textId="77777777" w:rsidR="00177E37" w:rsidRPr="00D75BEB" w:rsidRDefault="00177E37" w:rsidP="00177E37">
                          <w:pPr>
                            <w:ind w:left="32"/>
                            <w:rPr>
                              <w:b/>
                              <w:bCs/>
                              <w:spacing w:val="-6"/>
                              <w:sz w:val="12"/>
                              <w:szCs w:val="12"/>
                            </w:rPr>
                          </w:pPr>
                        </w:p>
                      </w:tc>
                      <w:tc>
                        <w:tcPr>
                          <w:tcW w:w="2552" w:type="dxa"/>
                        </w:tcPr>
                        <w:p w14:paraId="3BEB3D31" w14:textId="77777777" w:rsidR="00177E37" w:rsidRPr="00D75BEB" w:rsidRDefault="00177E37" w:rsidP="00177E37">
                          <w:pPr>
                            <w:rPr>
                              <w:spacing w:val="-6"/>
                              <w:sz w:val="12"/>
                              <w:szCs w:val="12"/>
                            </w:rPr>
                          </w:pPr>
                        </w:p>
                      </w:tc>
                      <w:tc>
                        <w:tcPr>
                          <w:tcW w:w="2830" w:type="dxa"/>
                        </w:tcPr>
                        <w:p w14:paraId="4A9748BB" w14:textId="77777777" w:rsidR="00177E37" w:rsidRPr="00D75BEB" w:rsidRDefault="00177E37" w:rsidP="00177E37">
                          <w:pPr>
                            <w:rPr>
                              <w:spacing w:val="-6"/>
                              <w:sz w:val="12"/>
                              <w:szCs w:val="12"/>
                            </w:rPr>
                          </w:pPr>
                        </w:p>
                      </w:tc>
                    </w:tr>
                    <w:tr w:rsidR="00177E37" w:rsidRPr="00D75BEB" w14:paraId="5243FBB7" w14:textId="77777777" w:rsidTr="00177E37">
                      <w:trPr>
                        <w:trHeight w:val="1135"/>
                      </w:trPr>
                      <w:tc>
                        <w:tcPr>
                          <w:tcW w:w="1838" w:type="dxa"/>
                        </w:tcPr>
                        <w:p w14:paraId="0534EFC6" w14:textId="77777777" w:rsidR="00177E37" w:rsidRPr="00D75BEB" w:rsidRDefault="00177E37" w:rsidP="00177E37">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5ADF4057" w14:textId="77777777" w:rsidR="00177E37" w:rsidRPr="00D75BEB" w:rsidRDefault="00177E37" w:rsidP="00177E37">
                          <w:pPr>
                            <w:rPr>
                              <w:rFonts w:cs="Calibri"/>
                              <w:b/>
                              <w:bCs/>
                              <w:color w:val="000000"/>
                              <w:sz w:val="12"/>
                              <w:szCs w:val="12"/>
                            </w:rPr>
                          </w:pPr>
                        </w:p>
                      </w:tc>
                      <w:tc>
                        <w:tcPr>
                          <w:tcW w:w="1701" w:type="dxa"/>
                          <w:tcBorders>
                            <w:left w:val="single" w:sz="4" w:space="0" w:color="auto"/>
                            <w:right w:val="single" w:sz="4" w:space="0" w:color="auto"/>
                          </w:tcBorders>
                        </w:tcPr>
                        <w:p w14:paraId="41B43966" w14:textId="77777777" w:rsidR="00177E37" w:rsidRPr="00D75BEB" w:rsidRDefault="00177E37" w:rsidP="00177E37">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3A0AD832" w14:textId="77777777" w:rsidR="00177E37" w:rsidRPr="00D75BEB" w:rsidRDefault="00177E37" w:rsidP="00177E37">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D14BD58" w14:textId="77777777" w:rsidR="00177E37" w:rsidRPr="00D75BEB" w:rsidRDefault="00177E37" w:rsidP="00177E37">
                          <w:pPr>
                            <w:spacing w:line="216" w:lineRule="auto"/>
                            <w:ind w:left="34"/>
                            <w:rPr>
                              <w:spacing w:val="-6"/>
                              <w:sz w:val="12"/>
                              <w:szCs w:val="12"/>
                            </w:rPr>
                          </w:pPr>
                          <w:r w:rsidRPr="00D75BEB">
                            <w:rPr>
                              <w:spacing w:val="-6"/>
                              <w:sz w:val="12"/>
                              <w:szCs w:val="12"/>
                            </w:rPr>
                            <w:t>+49 (0)30 9940 48730</w:t>
                          </w:r>
                        </w:p>
                        <w:p w14:paraId="2FB0C83D" w14:textId="77777777" w:rsidR="00177E37" w:rsidRPr="00D75BEB" w:rsidRDefault="00177E37" w:rsidP="00177E37">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2BFE9BE3" w14:textId="77777777" w:rsidR="00177E37" w:rsidRPr="00D75BEB" w:rsidRDefault="00177E37" w:rsidP="00177E37">
                          <w:pPr>
                            <w:spacing w:line="216" w:lineRule="auto"/>
                            <w:rPr>
                              <w:spacing w:val="-6"/>
                              <w:sz w:val="12"/>
                              <w:szCs w:val="12"/>
                            </w:rPr>
                          </w:pPr>
                          <w:r w:rsidRPr="00D75BEB">
                            <w:rPr>
                              <w:spacing w:val="-6"/>
                              <w:sz w:val="12"/>
                              <w:szCs w:val="12"/>
                            </w:rPr>
                            <w:t>Geschäftsführer:</w:t>
                          </w:r>
                        </w:p>
                        <w:p w14:paraId="61AF1121" w14:textId="77777777" w:rsidR="00177E37" w:rsidRPr="00D75BEB" w:rsidRDefault="00177E37" w:rsidP="00177E37">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14310BA3" w14:textId="77777777" w:rsidR="00177E37" w:rsidRPr="00D75BEB" w:rsidRDefault="00177E37" w:rsidP="00177E37">
                          <w:pPr>
                            <w:spacing w:line="216" w:lineRule="auto"/>
                            <w:rPr>
                              <w:spacing w:val="-6"/>
                              <w:sz w:val="12"/>
                              <w:szCs w:val="12"/>
                            </w:rPr>
                          </w:pPr>
                          <w:r w:rsidRPr="00D75BEB">
                            <w:rPr>
                              <w:spacing w:val="-6"/>
                              <w:sz w:val="12"/>
                              <w:szCs w:val="12"/>
                            </w:rPr>
                            <w:t xml:space="preserve">Amtsgericht Charlottenburg HRB 189897 B </w:t>
                          </w:r>
                        </w:p>
                        <w:p w14:paraId="38982E3A" w14:textId="77777777" w:rsidR="00177E37" w:rsidRPr="00D75BEB" w:rsidRDefault="00177E37" w:rsidP="00177E37">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413241E2" w14:textId="77777777" w:rsidR="00177E37" w:rsidRPr="00D75BEB" w:rsidRDefault="00177E37" w:rsidP="00177E37">
                          <w:pPr>
                            <w:spacing w:line="216" w:lineRule="auto"/>
                            <w:rPr>
                              <w:spacing w:val="-6"/>
                              <w:sz w:val="12"/>
                              <w:szCs w:val="12"/>
                            </w:rPr>
                          </w:pPr>
                          <w:r w:rsidRPr="00D75BEB">
                            <w:rPr>
                              <w:spacing w:val="-6"/>
                              <w:sz w:val="12"/>
                              <w:szCs w:val="12"/>
                            </w:rPr>
                            <w:t xml:space="preserve">Bankverbindung: Berliner Sparkasse </w:t>
                          </w:r>
                        </w:p>
                        <w:p w14:paraId="40165AA3" w14:textId="77777777" w:rsidR="00177E37" w:rsidRPr="00D75BEB" w:rsidRDefault="00177E37" w:rsidP="00177E37">
                          <w:pPr>
                            <w:spacing w:line="216" w:lineRule="auto"/>
                            <w:rPr>
                              <w:spacing w:val="-6"/>
                              <w:sz w:val="12"/>
                              <w:szCs w:val="12"/>
                            </w:rPr>
                          </w:pPr>
                          <w:r w:rsidRPr="00D75BEB">
                            <w:rPr>
                              <w:spacing w:val="-6"/>
                              <w:sz w:val="12"/>
                              <w:szCs w:val="12"/>
                            </w:rPr>
                            <w:t xml:space="preserve">IBAN: DE67 1005 0000 0190 6501 17 </w:t>
                          </w:r>
                        </w:p>
                        <w:p w14:paraId="349FE965" w14:textId="77777777" w:rsidR="00177E37" w:rsidRPr="00D75BEB" w:rsidRDefault="00177E37" w:rsidP="00177E37">
                          <w:pPr>
                            <w:spacing w:line="216" w:lineRule="auto"/>
                            <w:rPr>
                              <w:spacing w:val="-6"/>
                              <w:sz w:val="12"/>
                              <w:szCs w:val="12"/>
                            </w:rPr>
                          </w:pPr>
                          <w:r w:rsidRPr="00D75BEB">
                            <w:rPr>
                              <w:spacing w:val="-6"/>
                              <w:sz w:val="12"/>
                              <w:szCs w:val="12"/>
                            </w:rPr>
                            <w:t>BIC: BELADEBEXXX</w:t>
                          </w:r>
                        </w:p>
                        <w:p w14:paraId="75C99AC9" w14:textId="77777777" w:rsidR="00177E37" w:rsidRPr="00D75BEB" w:rsidRDefault="00177E37" w:rsidP="00177E37">
                          <w:pPr>
                            <w:spacing w:line="216" w:lineRule="auto"/>
                            <w:rPr>
                              <w:spacing w:val="-6"/>
                              <w:sz w:val="12"/>
                              <w:szCs w:val="12"/>
                            </w:rPr>
                          </w:pPr>
                          <w:r w:rsidRPr="00D75BEB">
                            <w:rPr>
                              <w:spacing w:val="-6"/>
                              <w:sz w:val="12"/>
                              <w:szCs w:val="12"/>
                            </w:rPr>
                            <w:t>Steuernummer: 37/219/50277</w:t>
                          </w:r>
                        </w:p>
                      </w:tc>
                    </w:tr>
                  </w:tbl>
                  <w:p w14:paraId="151C8E80" w14:textId="77777777" w:rsidR="00B6703A" w:rsidRDefault="00B6703A" w:rsidP="00B6703A"/>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88DAF" w14:textId="77777777" w:rsidR="00C84E90" w:rsidRDefault="00763CC8">
    <w:pPr>
      <w:pStyle w:val="Fuzeile"/>
    </w:pPr>
    <w:r>
      <w:rPr>
        <w:noProof/>
      </w:rPr>
      <w:drawing>
        <wp:anchor distT="0" distB="0" distL="114300" distR="114300" simplePos="0" relativeHeight="251675648" behindDoc="1" locked="0" layoutInCell="1" allowOverlap="1" wp14:anchorId="3DA54333" wp14:editId="080FD4C5">
          <wp:simplePos x="0" y="0"/>
          <wp:positionH relativeFrom="leftMargin">
            <wp:posOffset>-1933575</wp:posOffset>
          </wp:positionH>
          <wp:positionV relativeFrom="bottomMargin">
            <wp:posOffset>-2678430</wp:posOffset>
          </wp:positionV>
          <wp:extent cx="4622400" cy="759600"/>
          <wp:effectExtent l="953" t="0" r="1587"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r w:rsidR="00D333E0">
      <w:rPr>
        <w:noProof/>
      </w:rPr>
      <mc:AlternateContent>
        <mc:Choice Requires="wps">
          <w:drawing>
            <wp:anchor distT="0" distB="0" distL="114300" distR="114300" simplePos="0" relativeHeight="251666432" behindDoc="0" locked="0" layoutInCell="1" allowOverlap="1" wp14:anchorId="626249DA" wp14:editId="6FB82A8D">
              <wp:simplePos x="0" y="0"/>
              <wp:positionH relativeFrom="column">
                <wp:posOffset>1905</wp:posOffset>
              </wp:positionH>
              <wp:positionV relativeFrom="page">
                <wp:posOffset>9899650</wp:posOffset>
              </wp:positionV>
              <wp:extent cx="6146800" cy="831850"/>
              <wp:effectExtent l="0" t="0" r="0" b="0"/>
              <wp:wrapNone/>
              <wp:docPr id="48" name="Textfeld 48"/>
              <wp:cNvGraphicFramePr/>
              <a:graphic xmlns:a="http://schemas.openxmlformats.org/drawingml/2006/main">
                <a:graphicData uri="http://schemas.microsoft.com/office/word/2010/wordprocessingShape">
                  <wps:wsp>
                    <wps:cNvSpPr txBox="1"/>
                    <wps:spPr>
                      <a:xfrm>
                        <a:off x="0" y="0"/>
                        <a:ext cx="6146800" cy="831850"/>
                      </a:xfrm>
                      <a:prstGeom prst="rect">
                        <a:avLst/>
                      </a:prstGeom>
                      <a:noFill/>
                      <a:ln w="6350">
                        <a:noFill/>
                      </a:ln>
                    </wps:spPr>
                    <wps:txb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249DA" id="_x0000_t202" coordsize="21600,21600" o:spt="202" path="m,l,21600r21600,l21600,xe">
              <v:stroke joinstyle="miter"/>
              <v:path gradientshapeok="t" o:connecttype="rect"/>
            </v:shapetype>
            <v:shape id="Textfeld 48" o:spid="_x0000_s1028" type="#_x0000_t202" style="position:absolute;margin-left:.15pt;margin-top:779.5pt;width:484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" filled="f" stroked="f" strokeweight=".5pt">
              <v:textbox>
                <w:txbxContent>
                  <w:tbl>
                    <w:tblPr>
                      <w:tblStyle w:val="Tabellenraster"/>
                      <w:tblW w:w="963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70" w:type="dxa"/>
                      </w:tblCellMar>
                      <w:tblLook w:val="04A0" w:firstRow="1" w:lastRow="0" w:firstColumn="1" w:lastColumn="0" w:noHBand="0" w:noVBand="1"/>
                    </w:tblPr>
                    <w:tblGrid>
                      <w:gridCol w:w="1838"/>
                      <w:gridCol w:w="714"/>
                      <w:gridCol w:w="1701"/>
                      <w:gridCol w:w="2552"/>
                      <w:gridCol w:w="2830"/>
                    </w:tblGrid>
                    <w:tr w:rsidR="00D333E0" w:rsidRPr="00D75BEB" w14:paraId="3D2EAD74" w14:textId="77777777" w:rsidTr="00177E37">
                      <w:trPr>
                        <w:trHeight w:val="149"/>
                      </w:trPr>
                      <w:tc>
                        <w:tcPr>
                          <w:tcW w:w="1838" w:type="dxa"/>
                        </w:tcPr>
                        <w:p w14:paraId="061EC0A1" w14:textId="77777777" w:rsidR="00D333E0" w:rsidRPr="00D75BEB" w:rsidRDefault="00D333E0" w:rsidP="00D333E0">
                          <w:pPr>
                            <w:rPr>
                              <w:b/>
                              <w:bCs/>
                              <w:color w:val="000000"/>
                              <w:sz w:val="12"/>
                              <w:szCs w:val="12"/>
                            </w:rPr>
                          </w:pPr>
                        </w:p>
                      </w:tc>
                      <w:tc>
                        <w:tcPr>
                          <w:tcW w:w="714" w:type="dxa"/>
                        </w:tcPr>
                        <w:p w14:paraId="64D09A7B" w14:textId="77777777" w:rsidR="00D333E0" w:rsidRPr="00D75BEB" w:rsidRDefault="00D333E0" w:rsidP="00D333E0">
                          <w:pPr>
                            <w:rPr>
                              <w:rFonts w:cs="Calibri"/>
                              <w:b/>
                              <w:bCs/>
                              <w:color w:val="000000"/>
                              <w:sz w:val="12"/>
                              <w:szCs w:val="12"/>
                            </w:rPr>
                          </w:pPr>
                        </w:p>
                      </w:tc>
                      <w:tc>
                        <w:tcPr>
                          <w:tcW w:w="1701" w:type="dxa"/>
                        </w:tcPr>
                        <w:p w14:paraId="31C35127" w14:textId="77777777" w:rsidR="00D333E0" w:rsidRPr="00D75BEB" w:rsidRDefault="00D333E0" w:rsidP="00D333E0">
                          <w:pPr>
                            <w:ind w:left="32"/>
                            <w:rPr>
                              <w:b/>
                              <w:bCs/>
                              <w:spacing w:val="-6"/>
                              <w:sz w:val="12"/>
                              <w:szCs w:val="12"/>
                            </w:rPr>
                          </w:pPr>
                        </w:p>
                      </w:tc>
                      <w:tc>
                        <w:tcPr>
                          <w:tcW w:w="2552" w:type="dxa"/>
                        </w:tcPr>
                        <w:p w14:paraId="2D0D114C" w14:textId="77777777" w:rsidR="00D333E0" w:rsidRPr="00D75BEB" w:rsidRDefault="00D333E0" w:rsidP="00D333E0">
                          <w:pPr>
                            <w:rPr>
                              <w:spacing w:val="-6"/>
                              <w:sz w:val="12"/>
                              <w:szCs w:val="12"/>
                            </w:rPr>
                          </w:pPr>
                        </w:p>
                      </w:tc>
                      <w:tc>
                        <w:tcPr>
                          <w:tcW w:w="2830" w:type="dxa"/>
                        </w:tcPr>
                        <w:p w14:paraId="695D5910" w14:textId="77777777" w:rsidR="00D333E0" w:rsidRPr="00D75BEB" w:rsidRDefault="00D333E0" w:rsidP="00D333E0">
                          <w:pPr>
                            <w:rPr>
                              <w:spacing w:val="-6"/>
                              <w:sz w:val="12"/>
                              <w:szCs w:val="12"/>
                            </w:rPr>
                          </w:pPr>
                        </w:p>
                      </w:tc>
                    </w:tr>
                    <w:tr w:rsidR="00177E37" w:rsidRPr="00D75BEB" w14:paraId="7850579E" w14:textId="77777777" w:rsidTr="00177E37">
                      <w:trPr>
                        <w:trHeight w:val="1135"/>
                      </w:trPr>
                      <w:tc>
                        <w:tcPr>
                          <w:tcW w:w="1838" w:type="dxa"/>
                        </w:tcPr>
                        <w:p w14:paraId="42C11188" w14:textId="77777777" w:rsidR="00D333E0" w:rsidRPr="00D75BEB" w:rsidRDefault="00D333E0" w:rsidP="00D333E0">
                          <w:pPr>
                            <w:rPr>
                              <w:rFonts w:cstheme="minorBidi"/>
                              <w:sz w:val="12"/>
                              <w:szCs w:val="12"/>
                            </w:rPr>
                          </w:pPr>
                          <w:r w:rsidRPr="00D75BEB">
                            <w:rPr>
                              <w:b/>
                              <w:bCs/>
                              <w:color w:val="000000"/>
                              <w:sz w:val="12"/>
                              <w:szCs w:val="12"/>
                            </w:rPr>
                            <w:t xml:space="preserve">SEITE </w:t>
                          </w:r>
                          <w:r w:rsidRPr="00D75BEB">
                            <w:rPr>
                              <w:b/>
                              <w:bCs/>
                              <w:sz w:val="12"/>
                              <w:szCs w:val="12"/>
                            </w:rPr>
                            <w:fldChar w:fldCharType="begin"/>
                          </w:r>
                          <w:r w:rsidRPr="00D75BEB">
                            <w:rPr>
                              <w:b/>
                              <w:bCs/>
                              <w:sz w:val="12"/>
                              <w:szCs w:val="12"/>
                            </w:rPr>
                            <w:instrText>PAGE  \* Arabic  \* MERGEFORMAT</w:instrText>
                          </w:r>
                          <w:r w:rsidRPr="00D75BEB">
                            <w:rPr>
                              <w:b/>
                              <w:bCs/>
                              <w:sz w:val="12"/>
                              <w:szCs w:val="12"/>
                            </w:rPr>
                            <w:fldChar w:fldCharType="separate"/>
                          </w:r>
                          <w:r w:rsidRPr="00D75BEB">
                            <w:rPr>
                              <w:b/>
                              <w:bCs/>
                              <w:sz w:val="12"/>
                              <w:szCs w:val="12"/>
                            </w:rPr>
                            <w:t>2</w:t>
                          </w:r>
                          <w:r w:rsidRPr="00D75BEB">
                            <w:rPr>
                              <w:b/>
                              <w:bCs/>
                              <w:sz w:val="12"/>
                              <w:szCs w:val="12"/>
                            </w:rPr>
                            <w:fldChar w:fldCharType="end"/>
                          </w:r>
                          <w:r w:rsidRPr="00D75BEB">
                            <w:rPr>
                              <w:sz w:val="12"/>
                              <w:szCs w:val="12"/>
                            </w:rPr>
                            <w:t xml:space="preserve"> von </w:t>
                          </w:r>
                          <w:r w:rsidRPr="00D75BEB">
                            <w:rPr>
                              <w:sz w:val="12"/>
                              <w:szCs w:val="12"/>
                            </w:rPr>
                            <w:fldChar w:fldCharType="begin"/>
                          </w:r>
                          <w:r w:rsidRPr="00D75BEB">
                            <w:rPr>
                              <w:sz w:val="12"/>
                              <w:szCs w:val="12"/>
                            </w:rPr>
                            <w:instrText>NUMPAGES \* Arabisch \* MERGEFORMAT</w:instrText>
                          </w:r>
                          <w:r w:rsidRPr="00D75BEB">
                            <w:rPr>
                              <w:sz w:val="12"/>
                              <w:szCs w:val="12"/>
                            </w:rPr>
                            <w:fldChar w:fldCharType="separate"/>
                          </w:r>
                          <w:r w:rsidRPr="00D75BEB">
                            <w:rPr>
                              <w:sz w:val="12"/>
                              <w:szCs w:val="12"/>
                            </w:rPr>
                            <w:t>2</w:t>
                          </w:r>
                          <w:r w:rsidRPr="00D75BEB">
                            <w:rPr>
                              <w:sz w:val="12"/>
                              <w:szCs w:val="12"/>
                            </w:rPr>
                            <w:fldChar w:fldCharType="end"/>
                          </w:r>
                        </w:p>
                      </w:tc>
                      <w:tc>
                        <w:tcPr>
                          <w:tcW w:w="714" w:type="dxa"/>
                          <w:tcBorders>
                            <w:right w:val="single" w:sz="4" w:space="0" w:color="auto"/>
                          </w:tcBorders>
                        </w:tcPr>
                        <w:p w14:paraId="03CA78CF" w14:textId="77777777" w:rsidR="00D333E0" w:rsidRPr="00D75BEB" w:rsidRDefault="00D333E0" w:rsidP="00D333E0">
                          <w:pPr>
                            <w:rPr>
                              <w:rFonts w:cs="Calibri"/>
                              <w:b/>
                              <w:bCs/>
                              <w:color w:val="000000"/>
                              <w:sz w:val="12"/>
                              <w:szCs w:val="12"/>
                            </w:rPr>
                          </w:pPr>
                        </w:p>
                      </w:tc>
                      <w:tc>
                        <w:tcPr>
                          <w:tcW w:w="1701" w:type="dxa"/>
                          <w:tcBorders>
                            <w:left w:val="single" w:sz="4" w:space="0" w:color="auto"/>
                            <w:right w:val="single" w:sz="4" w:space="0" w:color="auto"/>
                          </w:tcBorders>
                        </w:tcPr>
                        <w:p w14:paraId="09894DFB" w14:textId="77777777" w:rsidR="00D333E0" w:rsidRPr="00D75BEB" w:rsidRDefault="00D333E0" w:rsidP="004B39F0">
                          <w:pPr>
                            <w:spacing w:line="216" w:lineRule="auto"/>
                            <w:ind w:left="34"/>
                            <w:rPr>
                              <w:spacing w:val="-6"/>
                              <w:sz w:val="12"/>
                              <w:szCs w:val="12"/>
                            </w:rPr>
                          </w:pPr>
                          <w:r w:rsidRPr="00D75BEB">
                            <w:rPr>
                              <w:b/>
                              <w:bCs/>
                              <w:spacing w:val="-6"/>
                              <w:sz w:val="12"/>
                              <w:szCs w:val="12"/>
                            </w:rPr>
                            <w:t xml:space="preserve">BCK </w:t>
                          </w:r>
                          <w:r w:rsidRPr="00D75BEB">
                            <w:rPr>
                              <w:spacing w:val="-6"/>
                              <w:sz w:val="12"/>
                              <w:szCs w:val="12"/>
                            </w:rPr>
                            <w:t>Architektur GmbH</w:t>
                          </w:r>
                        </w:p>
                        <w:p w14:paraId="7381532C" w14:textId="77777777" w:rsidR="00D333E0" w:rsidRPr="00D75BEB" w:rsidRDefault="00D333E0" w:rsidP="004B39F0">
                          <w:pPr>
                            <w:spacing w:line="216" w:lineRule="auto"/>
                            <w:ind w:left="34"/>
                            <w:rPr>
                              <w:spacing w:val="-6"/>
                              <w:sz w:val="12"/>
                              <w:szCs w:val="12"/>
                            </w:rPr>
                          </w:pPr>
                          <w:proofErr w:type="spellStart"/>
                          <w:r w:rsidRPr="00D75BEB">
                            <w:rPr>
                              <w:spacing w:val="-6"/>
                              <w:sz w:val="12"/>
                              <w:szCs w:val="12"/>
                            </w:rPr>
                            <w:t>Münzstr</w:t>
                          </w:r>
                          <w:proofErr w:type="spellEnd"/>
                          <w:r w:rsidRPr="00D75BEB">
                            <w:rPr>
                              <w:spacing w:val="-6"/>
                              <w:sz w:val="12"/>
                              <w:szCs w:val="12"/>
                            </w:rPr>
                            <w:t>. 10 • 10178 Berlin</w:t>
                          </w:r>
                        </w:p>
                        <w:p w14:paraId="4360B9A4" w14:textId="77777777" w:rsidR="00D333E0" w:rsidRPr="00D75BEB" w:rsidRDefault="00D333E0" w:rsidP="004B39F0">
                          <w:pPr>
                            <w:spacing w:line="216" w:lineRule="auto"/>
                            <w:ind w:left="34"/>
                            <w:rPr>
                              <w:spacing w:val="-6"/>
                              <w:sz w:val="12"/>
                              <w:szCs w:val="12"/>
                            </w:rPr>
                          </w:pPr>
                          <w:r w:rsidRPr="00D75BEB">
                            <w:rPr>
                              <w:spacing w:val="-6"/>
                              <w:sz w:val="12"/>
                              <w:szCs w:val="12"/>
                            </w:rPr>
                            <w:t>+49 (0)30 9940 48730</w:t>
                          </w:r>
                        </w:p>
                        <w:p w14:paraId="70BEAFC0" w14:textId="77777777" w:rsidR="00D333E0" w:rsidRPr="00D75BEB" w:rsidRDefault="00D333E0" w:rsidP="004B39F0">
                          <w:pPr>
                            <w:spacing w:line="216" w:lineRule="auto"/>
                            <w:ind w:left="34"/>
                            <w:rPr>
                              <w:b/>
                              <w:bCs/>
                              <w:spacing w:val="-6"/>
                              <w:sz w:val="12"/>
                              <w:szCs w:val="12"/>
                            </w:rPr>
                          </w:pPr>
                          <w:r w:rsidRPr="00D75BEB">
                            <w:rPr>
                              <w:spacing w:val="-6"/>
                              <w:sz w:val="12"/>
                              <w:szCs w:val="12"/>
                            </w:rPr>
                            <w:t>info@bck-architektur.de</w:t>
                          </w:r>
                        </w:p>
                      </w:tc>
                      <w:tc>
                        <w:tcPr>
                          <w:tcW w:w="2552" w:type="dxa"/>
                          <w:tcBorders>
                            <w:left w:val="single" w:sz="4" w:space="0" w:color="auto"/>
                            <w:right w:val="single" w:sz="4" w:space="0" w:color="auto"/>
                          </w:tcBorders>
                        </w:tcPr>
                        <w:p w14:paraId="5E695D85" w14:textId="77777777" w:rsidR="00D333E0" w:rsidRPr="00D75BEB" w:rsidRDefault="00D333E0" w:rsidP="004B39F0">
                          <w:pPr>
                            <w:spacing w:line="216" w:lineRule="auto"/>
                            <w:rPr>
                              <w:spacing w:val="-6"/>
                              <w:sz w:val="12"/>
                              <w:szCs w:val="12"/>
                            </w:rPr>
                          </w:pPr>
                          <w:r w:rsidRPr="00D75BEB">
                            <w:rPr>
                              <w:spacing w:val="-6"/>
                              <w:sz w:val="12"/>
                              <w:szCs w:val="12"/>
                            </w:rPr>
                            <w:t>Geschäftsführer:</w:t>
                          </w:r>
                        </w:p>
                        <w:p w14:paraId="0B35B26D" w14:textId="77777777" w:rsidR="00D333E0" w:rsidRPr="00D75BEB" w:rsidRDefault="00D333E0" w:rsidP="004B39F0">
                          <w:pPr>
                            <w:spacing w:line="216" w:lineRule="auto"/>
                            <w:rPr>
                              <w:spacing w:val="-6"/>
                              <w:sz w:val="12"/>
                              <w:szCs w:val="12"/>
                            </w:rPr>
                          </w:pPr>
                          <w:r w:rsidRPr="00D75BEB">
                            <w:rPr>
                              <w:spacing w:val="-6"/>
                              <w:sz w:val="12"/>
                              <w:szCs w:val="12"/>
                            </w:rPr>
                            <w:t xml:space="preserve">Dipl. Ing. Architekt Benjamin </w:t>
                          </w:r>
                          <w:proofErr w:type="spellStart"/>
                          <w:r w:rsidRPr="00D75BEB">
                            <w:rPr>
                              <w:spacing w:val="-6"/>
                              <w:sz w:val="12"/>
                              <w:szCs w:val="12"/>
                            </w:rPr>
                            <w:t>Koziczinski</w:t>
                          </w:r>
                          <w:proofErr w:type="spellEnd"/>
                          <w:r w:rsidRPr="00D75BEB">
                            <w:rPr>
                              <w:spacing w:val="-6"/>
                              <w:sz w:val="12"/>
                              <w:szCs w:val="12"/>
                            </w:rPr>
                            <w:t xml:space="preserve"> </w:t>
                          </w:r>
                          <w:proofErr w:type="spellStart"/>
                          <w:r w:rsidRPr="00D75BEB">
                            <w:rPr>
                              <w:spacing w:val="-6"/>
                              <w:sz w:val="12"/>
                              <w:szCs w:val="12"/>
                            </w:rPr>
                            <w:t>M.Sc</w:t>
                          </w:r>
                          <w:proofErr w:type="spellEnd"/>
                          <w:r w:rsidRPr="00D75BEB">
                            <w:rPr>
                              <w:spacing w:val="-6"/>
                              <w:sz w:val="12"/>
                              <w:szCs w:val="12"/>
                            </w:rPr>
                            <w:t xml:space="preserve">. </w:t>
                          </w:r>
                        </w:p>
                        <w:p w14:paraId="260AC3C9" w14:textId="77777777" w:rsidR="00D333E0" w:rsidRPr="00D75BEB" w:rsidRDefault="00D333E0" w:rsidP="004B39F0">
                          <w:pPr>
                            <w:spacing w:line="216" w:lineRule="auto"/>
                            <w:rPr>
                              <w:spacing w:val="-6"/>
                              <w:sz w:val="12"/>
                              <w:szCs w:val="12"/>
                            </w:rPr>
                          </w:pPr>
                          <w:r w:rsidRPr="00D75BEB">
                            <w:rPr>
                              <w:spacing w:val="-6"/>
                              <w:sz w:val="12"/>
                              <w:szCs w:val="12"/>
                            </w:rPr>
                            <w:t xml:space="preserve">Amtsgericht Charlottenburg HRB 189897 B </w:t>
                          </w:r>
                        </w:p>
                        <w:p w14:paraId="0605B4BD" w14:textId="77777777" w:rsidR="00D333E0" w:rsidRPr="00D75BEB" w:rsidRDefault="00D333E0" w:rsidP="004B39F0">
                          <w:pPr>
                            <w:spacing w:line="216" w:lineRule="auto"/>
                            <w:rPr>
                              <w:spacing w:val="-6"/>
                              <w:sz w:val="12"/>
                              <w:szCs w:val="12"/>
                            </w:rPr>
                          </w:pPr>
                          <w:r w:rsidRPr="00D75BEB">
                            <w:rPr>
                              <w:spacing w:val="-6"/>
                              <w:sz w:val="12"/>
                              <w:szCs w:val="12"/>
                            </w:rPr>
                            <w:t>Umsatzsteuer ID: DE 313 983 275</w:t>
                          </w:r>
                        </w:p>
                      </w:tc>
                      <w:tc>
                        <w:tcPr>
                          <w:tcW w:w="2830" w:type="dxa"/>
                          <w:tcBorders>
                            <w:left w:val="single" w:sz="4" w:space="0" w:color="auto"/>
                          </w:tcBorders>
                        </w:tcPr>
                        <w:p w14:paraId="23F36B69" w14:textId="77777777" w:rsidR="00D333E0" w:rsidRPr="00D75BEB" w:rsidRDefault="00D333E0" w:rsidP="004B39F0">
                          <w:pPr>
                            <w:spacing w:line="216" w:lineRule="auto"/>
                            <w:rPr>
                              <w:spacing w:val="-6"/>
                              <w:sz w:val="12"/>
                              <w:szCs w:val="12"/>
                            </w:rPr>
                          </w:pPr>
                          <w:r w:rsidRPr="00D75BEB">
                            <w:rPr>
                              <w:spacing w:val="-6"/>
                              <w:sz w:val="12"/>
                              <w:szCs w:val="12"/>
                            </w:rPr>
                            <w:t xml:space="preserve">Bankverbindung: Berliner Sparkasse </w:t>
                          </w:r>
                        </w:p>
                        <w:p w14:paraId="4C6C7030" w14:textId="77777777" w:rsidR="00D333E0" w:rsidRPr="00D75BEB" w:rsidRDefault="00D333E0" w:rsidP="004B39F0">
                          <w:pPr>
                            <w:spacing w:line="216" w:lineRule="auto"/>
                            <w:rPr>
                              <w:spacing w:val="-6"/>
                              <w:sz w:val="12"/>
                              <w:szCs w:val="12"/>
                            </w:rPr>
                          </w:pPr>
                          <w:r w:rsidRPr="00D75BEB">
                            <w:rPr>
                              <w:spacing w:val="-6"/>
                              <w:sz w:val="12"/>
                              <w:szCs w:val="12"/>
                            </w:rPr>
                            <w:t xml:space="preserve">IBAN: DE67 1005 0000 0190 6501 17 </w:t>
                          </w:r>
                        </w:p>
                        <w:p w14:paraId="7718C17E" w14:textId="77777777" w:rsidR="00D333E0" w:rsidRPr="00D75BEB" w:rsidRDefault="00D333E0" w:rsidP="004B39F0">
                          <w:pPr>
                            <w:spacing w:line="216" w:lineRule="auto"/>
                            <w:rPr>
                              <w:spacing w:val="-6"/>
                              <w:sz w:val="12"/>
                              <w:szCs w:val="12"/>
                            </w:rPr>
                          </w:pPr>
                          <w:r w:rsidRPr="00D75BEB">
                            <w:rPr>
                              <w:spacing w:val="-6"/>
                              <w:sz w:val="12"/>
                              <w:szCs w:val="12"/>
                            </w:rPr>
                            <w:t>BIC: BELADEBEXXX</w:t>
                          </w:r>
                        </w:p>
                        <w:p w14:paraId="0BC3F9BC" w14:textId="77777777" w:rsidR="00D333E0" w:rsidRPr="00D75BEB" w:rsidRDefault="00D333E0" w:rsidP="004B39F0">
                          <w:pPr>
                            <w:spacing w:line="216" w:lineRule="auto"/>
                            <w:rPr>
                              <w:spacing w:val="-6"/>
                              <w:sz w:val="12"/>
                              <w:szCs w:val="12"/>
                            </w:rPr>
                          </w:pPr>
                          <w:r w:rsidRPr="00D75BEB">
                            <w:rPr>
                              <w:spacing w:val="-6"/>
                              <w:sz w:val="12"/>
                              <w:szCs w:val="12"/>
                            </w:rPr>
                            <w:t>Steuernummer: 37/219/50277</w:t>
                          </w:r>
                        </w:p>
                      </w:tc>
                    </w:tr>
                  </w:tbl>
                  <w:p w14:paraId="3D3E3CB0" w14:textId="77777777" w:rsidR="00D333E0" w:rsidRDefault="00D333E0"/>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3972" w14:textId="77777777" w:rsidR="00491067" w:rsidRDefault="00491067" w:rsidP="00375172">
      <w:r>
        <w:separator/>
      </w:r>
    </w:p>
  </w:footnote>
  <w:footnote w:type="continuationSeparator" w:id="0">
    <w:p w14:paraId="3CFB30CB" w14:textId="77777777" w:rsidR="00491067" w:rsidRDefault="00491067" w:rsidP="003751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90B8" w14:textId="77777777" w:rsidR="004B39F0" w:rsidRDefault="00763CC8">
    <w:pPr>
      <w:pStyle w:val="Kopfzeile"/>
    </w:pPr>
    <w:r>
      <w:rPr>
        <w:noProof/>
      </w:rPr>
      <w:drawing>
        <wp:anchor distT="0" distB="0" distL="114300" distR="114300" simplePos="0" relativeHeight="251677696" behindDoc="1" locked="0" layoutInCell="1" allowOverlap="1" wp14:anchorId="6D2A0393" wp14:editId="7FD81370">
          <wp:simplePos x="0" y="0"/>
          <wp:positionH relativeFrom="leftMargin">
            <wp:posOffset>-1933575</wp:posOffset>
          </wp:positionH>
          <wp:positionV relativeFrom="bottomMargin">
            <wp:posOffset>-2678430</wp:posOffset>
          </wp:positionV>
          <wp:extent cx="4622400" cy="759600"/>
          <wp:effectExtent l="953" t="0" r="1587"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rot="5400000">
                    <a:off x="0" y="0"/>
                    <a:ext cx="4622400" cy="75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8241D" w14:textId="77777777" w:rsidR="00FE7171" w:rsidRDefault="00763CC8">
    <w:pPr>
      <w:pStyle w:val="Kopfzeile"/>
    </w:pPr>
    <w:r>
      <w:rPr>
        <w:noProof/>
      </w:rPr>
      <w:drawing>
        <wp:anchor distT="0" distB="0" distL="114300" distR="114300" simplePos="0" relativeHeight="251674624" behindDoc="1" locked="0" layoutInCell="1" allowOverlap="1" wp14:anchorId="1C34F212" wp14:editId="363758B5">
          <wp:simplePos x="0" y="0"/>
          <wp:positionH relativeFrom="column">
            <wp:posOffset>5125085</wp:posOffset>
          </wp:positionH>
          <wp:positionV relativeFrom="page">
            <wp:posOffset>489585</wp:posOffset>
          </wp:positionV>
          <wp:extent cx="1029335" cy="371475"/>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1029335" cy="371475"/>
                  </a:xfrm>
                  <a:prstGeom prst="rect">
                    <a:avLst/>
                  </a:prstGeom>
                </pic:spPr>
              </pic:pic>
            </a:graphicData>
          </a:graphic>
          <wp14:sizeRelH relativeFrom="page">
            <wp14:pctWidth>0</wp14:pctWidth>
          </wp14:sizeRelH>
          <wp14:sizeRelV relativeFrom="page">
            <wp14:pctHeight>0</wp14:pctHeight>
          </wp14:sizeRelV>
        </wp:anchor>
      </w:drawing>
    </w:r>
    <w:r w:rsidR="00A55CB0">
      <w:rPr>
        <w:noProof/>
      </w:rPr>
      <mc:AlternateContent>
        <mc:Choice Requires="wps">
          <w:drawing>
            <wp:anchor distT="0" distB="0" distL="114300" distR="114300" simplePos="0" relativeHeight="251665408" behindDoc="0" locked="0" layoutInCell="0" allowOverlap="1" wp14:anchorId="0452EC21" wp14:editId="7C394F54">
              <wp:simplePos x="0" y="0"/>
              <wp:positionH relativeFrom="column">
                <wp:posOffset>-86995</wp:posOffset>
              </wp:positionH>
              <wp:positionV relativeFrom="paragraph">
                <wp:posOffset>1328420</wp:posOffset>
              </wp:positionV>
              <wp:extent cx="3543935" cy="228600"/>
              <wp:effectExtent l="0" t="0" r="0" b="0"/>
              <wp:wrapTight wrapText="bothSides">
                <wp:wrapPolygon edited="0">
                  <wp:start x="387" y="1200"/>
                  <wp:lineTo x="387" y="19200"/>
                  <wp:lineTo x="21132" y="19200"/>
                  <wp:lineTo x="21132" y="1200"/>
                  <wp:lineTo x="387" y="1200"/>
                </wp:wrapPolygon>
              </wp:wrapTight>
              <wp:docPr id="8" name="Textfeld 2"/>
              <wp:cNvGraphicFramePr/>
              <a:graphic xmlns:a="http://schemas.openxmlformats.org/drawingml/2006/main">
                <a:graphicData uri="http://schemas.microsoft.com/office/word/2010/wordprocessingShape">
                  <wps:wsp>
                    <wps:cNvSpPr/>
                    <wps:spPr>
                      <a:xfrm>
                        <a:off x="0" y="0"/>
                        <a:ext cx="3543935" cy="228600"/>
                      </a:xfrm>
                      <a:prstGeom prst="rect">
                        <a:avLst/>
                      </a:prstGeom>
                      <a:noFill/>
                      <a:ln w="0">
                        <a:noFill/>
                      </a:ln>
                    </wps:spPr>
                    <wps:style>
                      <a:lnRef idx="0">
                        <a:scrgbClr r="0" g="0" b="0"/>
                      </a:lnRef>
                      <a:fillRef idx="0">
                        <a:scrgbClr r="0" g="0" b="0"/>
                      </a:fillRef>
                      <a:effectRef idx="0">
                        <a:scrgbClr r="0" g="0" b="0"/>
                      </a:effectRef>
                      <a:fontRef idx="minor"/>
                    </wps:style>
                    <wps:txbx>
                      <w:txbxContent>
                        <w:p w14:paraId="4A632F85" w14:textId="048CCFBE" w:rsidR="00FE7171" w:rsidRPr="00354FFF" w:rsidRDefault="00FE7171" w:rsidP="00A71F30">
                          <w:pPr>
                            <w:rPr>
                              <w:sz w:val="13"/>
                              <w:szCs w:val="13"/>
                            </w:rPr>
                          </w:pPr>
                          <w:r w:rsidRPr="00354FFF">
                            <w:rPr>
                              <w:b/>
                              <w:bCs/>
                              <w:sz w:val="13"/>
                              <w:szCs w:val="13"/>
                            </w:rPr>
                            <w:t>BCK</w:t>
                          </w:r>
                          <w:r w:rsidRPr="00354FFF">
                            <w:rPr>
                              <w:sz w:val="13"/>
                              <w:szCs w:val="13"/>
                            </w:rPr>
                            <w:t xml:space="preserve"> ARCHITEKTUR </w:t>
                          </w:r>
                          <w:proofErr w:type="spellStart"/>
                          <w:r w:rsidRPr="00354FFF">
                            <w:rPr>
                              <w:sz w:val="13"/>
                              <w:szCs w:val="13"/>
                            </w:rPr>
                            <w:t>Münzstr</w:t>
                          </w:r>
                          <w:proofErr w:type="spellEnd"/>
                          <w:r w:rsidRPr="00354FFF">
                            <w:rPr>
                              <w:sz w:val="13"/>
                              <w:szCs w:val="13"/>
                            </w:rPr>
                            <w:t xml:space="preserve">. 10 </w:t>
                          </w:r>
                          <w:r w:rsidRPr="00354FFF">
                            <w:rPr>
                              <w:sz w:val="13"/>
                              <w:szCs w:val="13"/>
                            </w:rPr>
                            <w:sym w:font="Symbol" w:char="F0B7"/>
                          </w:r>
                          <w:r w:rsidRPr="00354FFF">
                            <w:rPr>
                              <w:sz w:val="13"/>
                              <w:szCs w:val="13"/>
                            </w:rPr>
                            <w:t xml:space="preserve"> D-1017</w:t>
                          </w:r>
                          <w:r w:rsidR="00491067">
                            <w:rPr>
                              <w:sz w:val="13"/>
                              <w:szCs w:val="13"/>
                            </w:rPr>
                            <w:t>8</w:t>
                          </w:r>
                          <w:r w:rsidRPr="00354FFF">
                            <w:rPr>
                              <w:sz w:val="13"/>
                              <w:szCs w:val="13"/>
                            </w:rPr>
                            <w:t xml:space="preserve"> Berlin</w:t>
                          </w:r>
                        </w:p>
                      </w:txbxContent>
                    </wps:txbx>
                    <wps:bodyPr anchor="t">
                      <a:noAutofit/>
                    </wps:bodyPr>
                  </wps:wsp>
                </a:graphicData>
              </a:graphic>
              <wp14:sizeRelV relativeFrom="margin">
                <wp14:pctHeight>0</wp14:pctHeight>
              </wp14:sizeRelV>
            </wp:anchor>
          </w:drawing>
        </mc:Choice>
        <mc:Fallback>
          <w:pict>
            <v:rect w14:anchorId="0452EC21" id="Textfeld 2" o:spid="_x0000_s1027" style="position:absolute;margin-left:-6.85pt;margin-top:104.6pt;width:279.05pt;height:1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" o:allowincell="f" filled="f" stroked="f" strokeweight="0">
              <v:textbox>
                <w:txbxContent>
                  <w:p w14:paraId="4A632F85" w14:textId="048CCFBE" w:rsidR="00FE7171" w:rsidRPr="00354FFF" w:rsidRDefault="00FE7171" w:rsidP="00A71F30">
                    <w:pPr>
                      <w:rPr>
                        <w:sz w:val="13"/>
                        <w:szCs w:val="13"/>
                      </w:rPr>
                    </w:pPr>
                    <w:r w:rsidRPr="00354FFF">
                      <w:rPr>
                        <w:b/>
                        <w:bCs/>
                        <w:sz w:val="13"/>
                        <w:szCs w:val="13"/>
                      </w:rPr>
                      <w:t>BCK</w:t>
                    </w:r>
                    <w:r w:rsidRPr="00354FFF">
                      <w:rPr>
                        <w:sz w:val="13"/>
                        <w:szCs w:val="13"/>
                      </w:rPr>
                      <w:t xml:space="preserve"> ARCHITEKTUR </w:t>
                    </w:r>
                    <w:proofErr w:type="spellStart"/>
                    <w:r w:rsidRPr="00354FFF">
                      <w:rPr>
                        <w:sz w:val="13"/>
                        <w:szCs w:val="13"/>
                      </w:rPr>
                      <w:t>Münzstr</w:t>
                    </w:r>
                    <w:proofErr w:type="spellEnd"/>
                    <w:r w:rsidRPr="00354FFF">
                      <w:rPr>
                        <w:sz w:val="13"/>
                        <w:szCs w:val="13"/>
                      </w:rPr>
                      <w:t xml:space="preserve">. 10 </w:t>
                    </w:r>
                    <w:r w:rsidRPr="00354FFF">
                      <w:rPr>
                        <w:sz w:val="13"/>
                        <w:szCs w:val="13"/>
                      </w:rPr>
                      <w:sym w:font="Symbol" w:char="F0B7"/>
                    </w:r>
                    <w:r w:rsidRPr="00354FFF">
                      <w:rPr>
                        <w:sz w:val="13"/>
                        <w:szCs w:val="13"/>
                      </w:rPr>
                      <w:t xml:space="preserve"> D-1017</w:t>
                    </w:r>
                    <w:r w:rsidR="00491067">
                      <w:rPr>
                        <w:sz w:val="13"/>
                        <w:szCs w:val="13"/>
                      </w:rPr>
                      <w:t>8</w:t>
                    </w:r>
                    <w:r w:rsidRPr="00354FFF">
                      <w:rPr>
                        <w:sz w:val="13"/>
                        <w:szCs w:val="13"/>
                      </w:rPr>
                      <w:t xml:space="preserve"> Berlin</w:t>
                    </w:r>
                  </w:p>
                </w:txbxContent>
              </v:textbox>
              <w10:wrap type="tigh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42BA0"/>
    <w:multiLevelType w:val="multilevel"/>
    <w:tmpl w:val="B16ADC64"/>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decimal"/>
      <w:pStyle w:val="berschrift7"/>
      <w:lvlText w:val="%1.%2.%3.%4.%5.%6.%7"/>
      <w:lvlJc w:val="left"/>
      <w:pPr>
        <w:ind w:left="0" w:firstLine="0"/>
      </w:pPr>
      <w:rPr>
        <w:rFonts w:hint="default"/>
      </w:rPr>
    </w:lvl>
    <w:lvl w:ilvl="7">
      <w:start w:val="1"/>
      <w:numFmt w:val="decimal"/>
      <w:pStyle w:val="berschrift8"/>
      <w:lvlText w:val="%1.%2.%3.%4.%5.%6.%7.%8"/>
      <w:lvlJc w:val="left"/>
      <w:pPr>
        <w:ind w:left="0" w:firstLine="0"/>
      </w:pPr>
      <w:rPr>
        <w:rFonts w:hint="default"/>
      </w:rPr>
    </w:lvl>
    <w:lvl w:ilvl="8">
      <w:start w:val="1"/>
      <w:numFmt w:val="decimal"/>
      <w:pStyle w:val="berschrift9"/>
      <w:lvlText w:val="%1.%2.%3.%4.%5.%6.%7.%8.%9"/>
      <w:lvlJc w:val="left"/>
      <w:pPr>
        <w:ind w:left="0" w:firstLine="0"/>
      </w:pPr>
      <w:rPr>
        <w:rFonts w:hint="default"/>
      </w:rPr>
    </w:lvl>
  </w:abstractNum>
  <w:num w:numId="1" w16cid:durableId="72896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67"/>
    <w:rsid w:val="00013B0E"/>
    <w:rsid w:val="00043B17"/>
    <w:rsid w:val="00064C8A"/>
    <w:rsid w:val="00073A51"/>
    <w:rsid w:val="000A24D5"/>
    <w:rsid w:val="000A4B67"/>
    <w:rsid w:val="000E61E7"/>
    <w:rsid w:val="001377BB"/>
    <w:rsid w:val="00150C46"/>
    <w:rsid w:val="00167D8A"/>
    <w:rsid w:val="00177E37"/>
    <w:rsid w:val="0025323A"/>
    <w:rsid w:val="00267CBC"/>
    <w:rsid w:val="002B1C3A"/>
    <w:rsid w:val="00324274"/>
    <w:rsid w:val="00354FFF"/>
    <w:rsid w:val="00362F82"/>
    <w:rsid w:val="00375172"/>
    <w:rsid w:val="003D208A"/>
    <w:rsid w:val="00491067"/>
    <w:rsid w:val="004B25D8"/>
    <w:rsid w:val="004B39F0"/>
    <w:rsid w:val="004E00F3"/>
    <w:rsid w:val="00544DCF"/>
    <w:rsid w:val="00556CB3"/>
    <w:rsid w:val="005830D8"/>
    <w:rsid w:val="00593BC1"/>
    <w:rsid w:val="005F69F7"/>
    <w:rsid w:val="00606279"/>
    <w:rsid w:val="006A7CC1"/>
    <w:rsid w:val="0075551F"/>
    <w:rsid w:val="00763CC8"/>
    <w:rsid w:val="00785D83"/>
    <w:rsid w:val="00792A29"/>
    <w:rsid w:val="007B1EF7"/>
    <w:rsid w:val="007B6B2C"/>
    <w:rsid w:val="007C0C74"/>
    <w:rsid w:val="0089742E"/>
    <w:rsid w:val="008A0558"/>
    <w:rsid w:val="008A1A30"/>
    <w:rsid w:val="00981275"/>
    <w:rsid w:val="00995AC6"/>
    <w:rsid w:val="00996571"/>
    <w:rsid w:val="00A121D9"/>
    <w:rsid w:val="00A14901"/>
    <w:rsid w:val="00A444DC"/>
    <w:rsid w:val="00A55CB0"/>
    <w:rsid w:val="00A71F30"/>
    <w:rsid w:val="00A92BD2"/>
    <w:rsid w:val="00B02D6E"/>
    <w:rsid w:val="00B254BA"/>
    <w:rsid w:val="00B35DB6"/>
    <w:rsid w:val="00B6703A"/>
    <w:rsid w:val="00B77367"/>
    <w:rsid w:val="00BD1151"/>
    <w:rsid w:val="00BD12DA"/>
    <w:rsid w:val="00C10392"/>
    <w:rsid w:val="00C84E90"/>
    <w:rsid w:val="00D333E0"/>
    <w:rsid w:val="00D75BEB"/>
    <w:rsid w:val="00D80CE1"/>
    <w:rsid w:val="00DE46BB"/>
    <w:rsid w:val="00EB149F"/>
    <w:rsid w:val="00EE2D38"/>
    <w:rsid w:val="00F34431"/>
    <w:rsid w:val="00F5720E"/>
    <w:rsid w:val="00FC553C"/>
    <w:rsid w:val="00FE7171"/>
    <w:rsid w:val="00FF64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EB573"/>
  <w15:chartTrackingRefBased/>
  <w15:docId w15:val="{04C319F3-D3EC-4B51-B1A4-C0E7CDAC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ue Hans Kendrick" w:eastAsiaTheme="minorHAnsi" w:hAnsi="Neue Hans Kendrick" w:cs="Times New Roman (Textkörper CS)"/>
        <w:sz w:val="16"/>
        <w:szCs w:val="1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830D8"/>
    <w:rPr>
      <w:rFonts w:ascii="Neue Hans Kendrick Light" w:hAnsi="Neue Hans Kendrick Light"/>
    </w:rPr>
  </w:style>
  <w:style w:type="paragraph" w:styleId="berschrift1">
    <w:name w:val="heading 1"/>
    <w:basedOn w:val="Brieftext"/>
    <w:next w:val="Brieftext"/>
    <w:link w:val="berschrift1Zchn"/>
    <w:uiPriority w:val="9"/>
    <w:qFormat/>
    <w:rsid w:val="00064C8A"/>
    <w:pPr>
      <w:keepNext/>
      <w:keepLines/>
      <w:numPr>
        <w:numId w:val="1"/>
      </w:numPr>
      <w:spacing w:before="480"/>
      <w:ind w:left="2552" w:hanging="567"/>
      <w:outlineLvl w:val="0"/>
    </w:pPr>
    <w:rPr>
      <w:rFonts w:eastAsiaTheme="majorEastAsia" w:cstheme="majorBidi"/>
    </w:rPr>
  </w:style>
  <w:style w:type="paragraph" w:styleId="berschrift2">
    <w:name w:val="heading 2"/>
    <w:basedOn w:val="berschrift1"/>
    <w:next w:val="Brieftext"/>
    <w:link w:val="berschrift2Zchn"/>
    <w:uiPriority w:val="9"/>
    <w:unhideWhenUsed/>
    <w:qFormat/>
    <w:rsid w:val="00064C8A"/>
    <w:pPr>
      <w:numPr>
        <w:ilvl w:val="1"/>
      </w:numPr>
      <w:ind w:left="2552" w:hanging="709"/>
      <w:outlineLvl w:val="1"/>
    </w:pPr>
  </w:style>
  <w:style w:type="paragraph" w:styleId="berschrift3">
    <w:name w:val="heading 3"/>
    <w:basedOn w:val="Standard"/>
    <w:next w:val="Standard"/>
    <w:link w:val="berschrift3Zchn"/>
    <w:uiPriority w:val="9"/>
    <w:unhideWhenUsed/>
    <w:qFormat/>
    <w:rsid w:val="00064C8A"/>
    <w:pPr>
      <w:keepNext/>
      <w:keepLines/>
      <w:numPr>
        <w:ilvl w:val="2"/>
        <w:numId w:val="1"/>
      </w:numPr>
      <w:spacing w:after="240" w:line="276" w:lineRule="auto"/>
      <w:ind w:left="2552" w:hanging="851"/>
      <w:outlineLvl w:val="2"/>
    </w:pPr>
    <w:rPr>
      <w:rFonts w:eastAsiaTheme="majorEastAsia" w:cstheme="majorBidi"/>
    </w:rPr>
  </w:style>
  <w:style w:type="paragraph" w:styleId="berschrift4">
    <w:name w:val="heading 4"/>
    <w:basedOn w:val="Standard"/>
    <w:next w:val="Standard"/>
    <w:link w:val="berschrift4Zchn"/>
    <w:uiPriority w:val="9"/>
    <w:unhideWhenUsed/>
    <w:qFormat/>
    <w:rsid w:val="00064C8A"/>
    <w:pPr>
      <w:keepNext/>
      <w:keepLines/>
      <w:numPr>
        <w:ilvl w:val="3"/>
        <w:numId w:val="1"/>
      </w:numPr>
      <w:spacing w:after="240" w:line="276" w:lineRule="auto"/>
      <w:ind w:left="2552" w:hanging="992"/>
      <w:outlineLvl w:val="3"/>
    </w:pPr>
    <w:rPr>
      <w:rFonts w:eastAsiaTheme="majorEastAsia" w:cstheme="majorBidi"/>
    </w:rPr>
  </w:style>
  <w:style w:type="paragraph" w:styleId="berschrift5">
    <w:name w:val="heading 5"/>
    <w:basedOn w:val="Standard"/>
    <w:next w:val="Standard"/>
    <w:link w:val="berschrift5Zchn"/>
    <w:uiPriority w:val="9"/>
    <w:unhideWhenUsed/>
    <w:qFormat/>
    <w:rsid w:val="00A14901"/>
    <w:pPr>
      <w:keepNext/>
      <w:keepLines/>
      <w:numPr>
        <w:ilvl w:val="4"/>
        <w:numId w:val="1"/>
      </w:numPr>
      <w:spacing w:after="240"/>
      <w:ind w:left="2552" w:hanging="1134"/>
      <w:outlineLvl w:val="4"/>
    </w:pPr>
    <w:rPr>
      <w:rFonts w:eastAsiaTheme="majorEastAsia" w:cstheme="majorBidi"/>
    </w:rPr>
  </w:style>
  <w:style w:type="paragraph" w:styleId="berschrift6">
    <w:name w:val="heading 6"/>
    <w:basedOn w:val="Standard"/>
    <w:next w:val="Standard"/>
    <w:link w:val="berschrift6Zchn"/>
    <w:uiPriority w:val="9"/>
    <w:unhideWhenUsed/>
    <w:qFormat/>
    <w:rsid w:val="00A14901"/>
    <w:pPr>
      <w:keepNext/>
      <w:keepLines/>
      <w:numPr>
        <w:ilvl w:val="5"/>
        <w:numId w:val="1"/>
      </w:numPr>
      <w:spacing w:after="240"/>
      <w:ind w:left="2552" w:hanging="1276"/>
      <w:outlineLvl w:val="5"/>
    </w:pPr>
    <w:rPr>
      <w:rFonts w:eastAsiaTheme="majorEastAsia" w:cstheme="majorBidi"/>
    </w:rPr>
  </w:style>
  <w:style w:type="paragraph" w:styleId="berschrift7">
    <w:name w:val="heading 7"/>
    <w:basedOn w:val="Standard"/>
    <w:next w:val="Standard"/>
    <w:link w:val="berschrift7Zchn"/>
    <w:uiPriority w:val="9"/>
    <w:unhideWhenUsed/>
    <w:qFormat/>
    <w:rsid w:val="00A14901"/>
    <w:pPr>
      <w:keepNext/>
      <w:keepLines/>
      <w:numPr>
        <w:ilvl w:val="6"/>
        <w:numId w:val="1"/>
      </w:numPr>
      <w:spacing w:after="240"/>
      <w:ind w:left="2552" w:hanging="1418"/>
      <w:outlineLvl w:val="6"/>
    </w:pPr>
    <w:rPr>
      <w:rFonts w:eastAsiaTheme="majorEastAsia" w:cstheme="majorBidi"/>
    </w:rPr>
  </w:style>
  <w:style w:type="paragraph" w:styleId="berschrift8">
    <w:name w:val="heading 8"/>
    <w:basedOn w:val="Standard"/>
    <w:next w:val="Standard"/>
    <w:link w:val="berschrift8Zchn"/>
    <w:uiPriority w:val="9"/>
    <w:unhideWhenUsed/>
    <w:qFormat/>
    <w:rsid w:val="00A14901"/>
    <w:pPr>
      <w:keepNext/>
      <w:keepLines/>
      <w:numPr>
        <w:ilvl w:val="7"/>
        <w:numId w:val="1"/>
      </w:numPr>
      <w:spacing w:after="240"/>
      <w:ind w:left="2552" w:hanging="1559"/>
      <w:outlineLvl w:val="7"/>
    </w:pPr>
    <w:rPr>
      <w:rFonts w:eastAsiaTheme="majorEastAsia" w:cstheme="majorBidi"/>
    </w:rPr>
  </w:style>
  <w:style w:type="paragraph" w:styleId="berschrift9">
    <w:name w:val="heading 9"/>
    <w:basedOn w:val="Standard"/>
    <w:next w:val="Standard"/>
    <w:link w:val="berschrift9Zchn"/>
    <w:uiPriority w:val="9"/>
    <w:unhideWhenUsed/>
    <w:qFormat/>
    <w:rsid w:val="00A14901"/>
    <w:pPr>
      <w:keepNext/>
      <w:keepLines/>
      <w:numPr>
        <w:ilvl w:val="8"/>
        <w:numId w:val="1"/>
      </w:numPr>
      <w:spacing w:after="240"/>
      <w:ind w:left="2552" w:hanging="1701"/>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75172"/>
    <w:pPr>
      <w:tabs>
        <w:tab w:val="center" w:pos="4536"/>
        <w:tab w:val="right" w:pos="9072"/>
      </w:tabs>
    </w:pPr>
  </w:style>
  <w:style w:type="character" w:customStyle="1" w:styleId="KopfzeileZchn">
    <w:name w:val="Kopfzeile Zchn"/>
    <w:basedOn w:val="Absatz-Standardschriftart"/>
    <w:link w:val="Kopfzeile"/>
    <w:uiPriority w:val="99"/>
    <w:rsid w:val="00375172"/>
  </w:style>
  <w:style w:type="paragraph" w:styleId="Fuzeile">
    <w:name w:val="footer"/>
    <w:basedOn w:val="Standard"/>
    <w:link w:val="FuzeileZchn"/>
    <w:uiPriority w:val="99"/>
    <w:unhideWhenUsed/>
    <w:rsid w:val="00375172"/>
    <w:pPr>
      <w:tabs>
        <w:tab w:val="center" w:pos="4536"/>
        <w:tab w:val="right" w:pos="9072"/>
      </w:tabs>
    </w:pPr>
  </w:style>
  <w:style w:type="character" w:customStyle="1" w:styleId="FuzeileZchn">
    <w:name w:val="Fußzeile Zchn"/>
    <w:basedOn w:val="Absatz-Standardschriftart"/>
    <w:link w:val="Fuzeile"/>
    <w:uiPriority w:val="99"/>
    <w:rsid w:val="00375172"/>
  </w:style>
  <w:style w:type="paragraph" w:customStyle="1" w:styleId="Brieftext">
    <w:name w:val="Brieftext"/>
    <w:basedOn w:val="Standard"/>
    <w:qFormat/>
    <w:rsid w:val="005830D8"/>
    <w:pPr>
      <w:spacing w:after="240" w:line="276" w:lineRule="auto"/>
      <w:ind w:left="2552"/>
      <w:jc w:val="both"/>
    </w:pPr>
  </w:style>
  <w:style w:type="table" w:styleId="Tabellenraster">
    <w:name w:val="Table Grid"/>
    <w:basedOn w:val="NormaleTabelle"/>
    <w:uiPriority w:val="39"/>
    <w:rsid w:val="00B35D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064C8A"/>
    <w:rPr>
      <w:rFonts w:ascii="Neue Hans Kendrick Light" w:eastAsiaTheme="majorEastAsia" w:hAnsi="Neue Hans Kendrick Light" w:cstheme="majorBidi"/>
    </w:rPr>
  </w:style>
  <w:style w:type="character" w:customStyle="1" w:styleId="berschrift2Zchn">
    <w:name w:val="Überschrift 2 Zchn"/>
    <w:basedOn w:val="Absatz-Standardschriftart"/>
    <w:link w:val="berschrift2"/>
    <w:uiPriority w:val="9"/>
    <w:rsid w:val="00064C8A"/>
    <w:rPr>
      <w:rFonts w:ascii="Neue Hans Kendrick Light" w:eastAsiaTheme="majorEastAsia" w:hAnsi="Neue Hans Kendrick Light" w:cstheme="majorBidi"/>
    </w:rPr>
  </w:style>
  <w:style w:type="character" w:customStyle="1" w:styleId="berschrift3Zchn">
    <w:name w:val="Überschrift 3 Zchn"/>
    <w:basedOn w:val="Absatz-Standardschriftart"/>
    <w:link w:val="berschrift3"/>
    <w:uiPriority w:val="9"/>
    <w:rsid w:val="00064C8A"/>
    <w:rPr>
      <w:rFonts w:ascii="Neue Hans Kendrick Light" w:eastAsiaTheme="majorEastAsia" w:hAnsi="Neue Hans Kendrick Light" w:cstheme="majorBidi"/>
    </w:rPr>
  </w:style>
  <w:style w:type="character" w:customStyle="1" w:styleId="berschrift4Zchn">
    <w:name w:val="Überschrift 4 Zchn"/>
    <w:basedOn w:val="Absatz-Standardschriftart"/>
    <w:link w:val="berschrift4"/>
    <w:uiPriority w:val="9"/>
    <w:rsid w:val="00064C8A"/>
    <w:rPr>
      <w:rFonts w:ascii="Neue Hans Kendrick Light" w:eastAsiaTheme="majorEastAsia" w:hAnsi="Neue Hans Kendrick Light" w:cstheme="majorBidi"/>
    </w:rPr>
  </w:style>
  <w:style w:type="character" w:customStyle="1" w:styleId="berschrift5Zchn">
    <w:name w:val="Überschrift 5 Zchn"/>
    <w:basedOn w:val="Absatz-Standardschriftart"/>
    <w:link w:val="berschrift5"/>
    <w:uiPriority w:val="9"/>
    <w:rsid w:val="00A14901"/>
    <w:rPr>
      <w:rFonts w:ascii="Neue Hans Kendrick Light" w:eastAsiaTheme="majorEastAsia" w:hAnsi="Neue Hans Kendrick Light" w:cstheme="majorBidi"/>
    </w:rPr>
  </w:style>
  <w:style w:type="character" w:customStyle="1" w:styleId="berschrift6Zchn">
    <w:name w:val="Überschrift 6 Zchn"/>
    <w:basedOn w:val="Absatz-Standardschriftart"/>
    <w:link w:val="berschrift6"/>
    <w:uiPriority w:val="9"/>
    <w:rsid w:val="00A14901"/>
    <w:rPr>
      <w:rFonts w:ascii="Neue Hans Kendrick Light" w:eastAsiaTheme="majorEastAsia" w:hAnsi="Neue Hans Kendrick Light" w:cstheme="majorBidi"/>
    </w:rPr>
  </w:style>
  <w:style w:type="character" w:customStyle="1" w:styleId="berschrift7Zchn">
    <w:name w:val="Überschrift 7 Zchn"/>
    <w:basedOn w:val="Absatz-Standardschriftart"/>
    <w:link w:val="berschrift7"/>
    <w:uiPriority w:val="9"/>
    <w:rsid w:val="00A14901"/>
    <w:rPr>
      <w:rFonts w:ascii="Neue Hans Kendrick Light" w:eastAsiaTheme="majorEastAsia" w:hAnsi="Neue Hans Kendrick Light" w:cstheme="majorBidi"/>
    </w:rPr>
  </w:style>
  <w:style w:type="character" w:customStyle="1" w:styleId="berschrift8Zchn">
    <w:name w:val="Überschrift 8 Zchn"/>
    <w:basedOn w:val="Absatz-Standardschriftart"/>
    <w:link w:val="berschrift8"/>
    <w:uiPriority w:val="9"/>
    <w:rsid w:val="00A14901"/>
    <w:rPr>
      <w:rFonts w:ascii="Neue Hans Kendrick Light" w:eastAsiaTheme="majorEastAsia" w:hAnsi="Neue Hans Kendrick Light" w:cstheme="majorBidi"/>
    </w:rPr>
  </w:style>
  <w:style w:type="character" w:customStyle="1" w:styleId="berschrift9Zchn">
    <w:name w:val="Überschrift 9 Zchn"/>
    <w:basedOn w:val="Absatz-Standardschriftart"/>
    <w:link w:val="berschrift9"/>
    <w:uiPriority w:val="9"/>
    <w:rsid w:val="00A14901"/>
    <w:rPr>
      <w:rFonts w:ascii="Neue Hans Kendrick Light" w:eastAsiaTheme="majorEastAsia" w:hAnsi="Neue Hans Kendrick Light"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943339">
      <w:bodyDiv w:val="1"/>
      <w:marLeft w:val="0"/>
      <w:marRight w:val="0"/>
      <w:marTop w:val="0"/>
      <w:marBottom w:val="0"/>
      <w:divBdr>
        <w:top w:val="none" w:sz="0" w:space="0" w:color="auto"/>
        <w:left w:val="none" w:sz="0" w:space="0" w:color="auto"/>
        <w:bottom w:val="none" w:sz="0" w:space="0" w:color="auto"/>
        <w:right w:val="none" w:sz="0" w:space="0" w:color="auto"/>
      </w:divBdr>
    </w:div>
    <w:div w:id="1613704284">
      <w:bodyDiv w:val="1"/>
      <w:marLeft w:val="0"/>
      <w:marRight w:val="0"/>
      <w:marTop w:val="0"/>
      <w:marBottom w:val="0"/>
      <w:divBdr>
        <w:top w:val="none" w:sz="0" w:space="0" w:color="auto"/>
        <w:left w:val="none" w:sz="0" w:space="0" w:color="auto"/>
        <w:bottom w:val="none" w:sz="0" w:space="0" w:color="auto"/>
        <w:right w:val="none" w:sz="0" w:space="0" w:color="auto"/>
      </w:divBdr>
    </w:div>
    <w:div w:id="1828469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X:\02_Zubeh&#246;r\3_Vorlagen\BCK_Vorlage_Brief%20Bsp.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7CF66FC4D990F46B0AA7830BA509D12" ma:contentTypeVersion="0" ma:contentTypeDescription="Ein neues Dokument erstellen." ma:contentTypeScope="" ma:versionID="5365672a5a67ac9bd0dbc9061a01f446">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19DEA0-F105-4BAD-8548-7D7D6AF39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808A0C-6712-4A8B-9473-28FB1047005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659016-28FE-1448-9ADC-46CE0D940975}">
  <ds:schemaRefs>
    <ds:schemaRef ds:uri="http://schemas.openxmlformats.org/officeDocument/2006/bibliography"/>
  </ds:schemaRefs>
</ds:datastoreItem>
</file>

<file path=customXml/itemProps4.xml><?xml version="1.0" encoding="utf-8"?>
<ds:datastoreItem xmlns:ds="http://schemas.openxmlformats.org/officeDocument/2006/customXml" ds:itemID="{3955E71D-0DE1-4E61-B2F0-D0BB3D26CA0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BCK_Vorlage_Brief Bsp.dotx</Template>
  <TotalTime>0</TotalTime>
  <Pages>2</Pages>
  <Words>520</Words>
  <Characters>3283</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Garrido</dc:creator>
  <cp:keywords/>
  <dc:description/>
  <cp:lastModifiedBy>Elisa Garrido</cp:lastModifiedBy>
  <cp:revision>1</cp:revision>
  <cp:lastPrinted>2022-09-13T14:16:00Z</cp:lastPrinted>
  <dcterms:created xsi:type="dcterms:W3CDTF">2024-03-25T16:25:00Z</dcterms:created>
  <dcterms:modified xsi:type="dcterms:W3CDTF">2024-03-25T16:25:00Z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0x01010017CF66FC4D990F46B0AA7830BA509D12</vt:lpwstr>
  </property>
</Properties>
</file>