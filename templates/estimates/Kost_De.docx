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W w:w="0" w:type="auto"/>
        <w:tblLayout w:type="fixed"/>
        <w:tblCellMar>
          <w:top w:w="55" w:type="dxa"/>
          <w:left w:w="55" w:type="dxa"/>
          <w:bottom w:w="55" w:type="dxa"/>
          <w:right w:w="55" w:type="dxa"/>
        </w:tblCellMar>
        <w:tblLook w:val="04A0" w:firstRow="1" w:lastRow="0" w:firstColumn="1" w:lastColumn="0" w:noHBand="0" w:noVBand="1"/>
      </w:tblPr>
      <w:tblGrid>
        <w:gridCol w:w="4425"/>
      </w:tblGrid>
      <w:tr w:rsidR="009063C9" w:rsidRPr="002E46BC" w14:paraId="735C1840" w14:textId="77777777" w:rsidTr="00AC4F41">
        <w:tc>
          <w:tcPr>
            <w:tcW w:w="4425" w:type="dxa"/>
            <w:shd w:val="clear" w:color="auto" w:fill="auto"/>
          </w:tcPr>
          <w:p w14:paraId="5B94B7CD" w14:textId="4B649D70" w:rsidR="009063C9" w:rsidRPr="002E46BC" w:rsidRDefault="00372861" w:rsidP="0083443C">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2"/>
                <w:lang w:val="de-DE" w:eastAsia="de-DE" w:bidi="de-DE"/>
              </w:rPr>
            </w:pPr>
            <w:r w:rsidRPr="00320D60">
              <w:rPr>
                <w:rFonts w:ascii="Neue Hans Kendrick Medium" w:eastAsia="Neue Hans Kendrick Light" w:hAnsi="Neue Hans Kendrick Medium" w:cs="Neue Hans Kendrick Light"/>
                <w:bCs/>
                <w:color w:val="7E7E7E"/>
                <w:sz w:val="12"/>
                <w:lang w:val="de-DE" w:eastAsia="de-DE" w:bidi="de-DE"/>
              </w:rPr>
              <w:t>KOST</w:t>
            </w:r>
            <w:r w:rsidRPr="002E46BC">
              <w:rPr>
                <w:rFonts w:ascii="Neue Hans Kendrick" w:eastAsia="Neue Hans Kendrick Light" w:hAnsi="Neue Hans Kendrick" w:cs="Neue Hans Kendrick Light"/>
                <w:b/>
                <w:color w:val="7E7E7E"/>
                <w:sz w:val="12"/>
                <w:lang w:val="de-DE" w:eastAsia="de-DE" w:bidi="de-DE"/>
              </w:rPr>
              <w:t xml:space="preserve"> </w:t>
            </w:r>
            <w:r w:rsidRPr="002E46BC">
              <w:rPr>
                <w:rFonts w:ascii="Neue Hans Kendrick" w:eastAsia="Neue Hans Kendrick Light" w:hAnsi="Neue Hans Kendrick" w:cs="Neue Hans Kendrick Light"/>
                <w:bCs/>
                <w:color w:val="7E7E7E"/>
                <w:sz w:val="12"/>
                <w:lang w:val="de-DE" w:eastAsia="de-DE" w:bidi="de-DE"/>
              </w:rPr>
              <w:t>Design</w:t>
            </w:r>
            <w:r w:rsidR="00561C55">
              <w:rPr>
                <w:rFonts w:ascii="Neue Hans Kendrick" w:eastAsia="Neue Hans Kendrick Light" w:hAnsi="Neue Hans Kendrick" w:cs="Neue Hans Kendrick Light"/>
                <w:bCs/>
                <w:color w:val="7E7E7E"/>
                <w:sz w:val="12"/>
                <w:lang w:val="de-DE" w:eastAsia="de-DE" w:bidi="de-DE"/>
              </w:rPr>
              <w:t xml:space="preserve"> </w:t>
            </w:r>
            <w:r w:rsidR="00561C55" w:rsidRPr="002E46BC">
              <w:rPr>
                <w:rFonts w:ascii="Neue Hans Kendrick" w:eastAsia="Neue Hans Kendrick Light" w:hAnsi="Neue Hans Kendrick" w:cs="Neue Hans Kendrick Light"/>
                <w:b/>
                <w:color w:val="7E7E7E"/>
                <w:sz w:val="12"/>
                <w:lang w:val="de-DE" w:eastAsia="de-DE" w:bidi="de-DE"/>
              </w:rPr>
              <w:t>•</w:t>
            </w:r>
            <w:r w:rsidR="00561C55">
              <w:rPr>
                <w:rFonts w:ascii="Neue Hans Kendrick" w:eastAsia="Neue Hans Kendrick Light" w:hAnsi="Neue Hans Kendrick" w:cs="Neue Hans Kendrick Light"/>
                <w:b/>
                <w:color w:val="7E7E7E"/>
                <w:sz w:val="12"/>
                <w:lang w:val="de-DE" w:eastAsia="de-DE" w:bidi="de-DE"/>
              </w:rPr>
              <w:t xml:space="preserve"> </w:t>
            </w:r>
            <w:proofErr w:type="spellStart"/>
            <w:r w:rsidR="005D2119" w:rsidRPr="002E46BC">
              <w:rPr>
                <w:rFonts w:ascii="Neue Hans Kendrick" w:eastAsia="Neue Hans Kendrick Light" w:hAnsi="Neue Hans Kendrick" w:cs="Neue Hans Kendrick Light"/>
                <w:color w:val="7E7E7E"/>
                <w:sz w:val="12"/>
                <w:lang w:val="de-DE" w:eastAsia="de-DE" w:bidi="de-DE"/>
              </w:rPr>
              <w:t>Münzstr</w:t>
            </w:r>
            <w:proofErr w:type="spellEnd"/>
            <w:r w:rsidR="005D2119" w:rsidRPr="002E46BC">
              <w:rPr>
                <w:rFonts w:ascii="Neue Hans Kendrick" w:eastAsia="Neue Hans Kendrick Light" w:hAnsi="Neue Hans Kendrick" w:cs="Neue Hans Kendrick Light"/>
                <w:color w:val="7E7E7E"/>
                <w:sz w:val="12"/>
                <w:lang w:val="de-DE" w:eastAsia="de-DE" w:bidi="de-DE"/>
              </w:rPr>
              <w:t xml:space="preserve">. 10 </w:t>
            </w:r>
            <w:r w:rsidR="005D2119" w:rsidRPr="002E46BC">
              <w:rPr>
                <w:rFonts w:ascii="Neue Hans Kendrick" w:eastAsia="Neue Hans Kendrick Light" w:hAnsi="Neue Hans Kendrick" w:cs="Neue Hans Kendrick Light"/>
                <w:b/>
                <w:color w:val="7E7E7E"/>
                <w:sz w:val="12"/>
                <w:lang w:val="de-DE" w:eastAsia="de-DE" w:bidi="de-DE"/>
              </w:rPr>
              <w:t xml:space="preserve">• </w:t>
            </w:r>
            <w:r w:rsidR="005D2119" w:rsidRPr="002E46BC">
              <w:rPr>
                <w:rFonts w:ascii="Neue Hans Kendrick" w:eastAsia="Neue Hans Kendrick Light" w:hAnsi="Neue Hans Kendrick" w:cs="Neue Hans Kendrick Light"/>
                <w:color w:val="7E7E7E"/>
                <w:sz w:val="12"/>
                <w:lang w:val="de-DE" w:eastAsia="de-DE" w:bidi="de-DE"/>
              </w:rPr>
              <w:t>D-10178 Berlin</w:t>
            </w:r>
          </w:p>
        </w:tc>
      </w:tr>
      <w:tr w:rsidR="009063C9" w:rsidRPr="002E46BC" w14:paraId="1706EB9D" w14:textId="77777777" w:rsidTr="00AC4F41">
        <w:tc>
          <w:tcPr>
            <w:tcW w:w="4425" w:type="dxa"/>
            <w:shd w:val="clear" w:color="auto" w:fill="auto"/>
          </w:tcPr>
          <w:p w14:paraId="65BF2030" w14:textId="28770B49" w:rsidR="006E4B0D" w:rsidRPr="002E46BC" w:rsidRDefault="006E4B0D" w:rsidP="0083443C">
            <w:pPr>
              <w:pStyle w:val="Tabelleninhalt"/>
              <w:ind w:left="-53"/>
              <w:rPr>
                <w:rFonts w:ascii="Neue Hans Kendrick" w:hAnsi="Neue Hans Kendrick"/>
                <w:sz w:val="16"/>
                <w:szCs w:val="16"/>
                <w:lang w:val="en-US"/>
              </w:rPr>
            </w:pPr>
            <w:r w:rsidRPr="002E46BC">
              <w:rPr>
                <w:rFonts w:ascii="Neue Hans Kendrick" w:hAnsi="Neue Hans Kendrick"/>
                <w:sz w:val="16"/>
                <w:szCs w:val="16"/>
                <w:lang w:val="en-US"/>
              </w:rPr>
              <w:t xml:space="preserve">{{ </w:t>
            </w:r>
            <w:proofErr w:type="spellStart"/>
            <w:r w:rsidR="006D6C43" w:rsidRPr="002E46BC">
              <w:rPr>
                <w:rFonts w:ascii="Neue Hans Kendrick" w:hAnsi="Neue Hans Kendrick"/>
                <w:sz w:val="16"/>
                <w:szCs w:val="16"/>
                <w:lang w:val="en-US"/>
              </w:rPr>
              <w:t>client_firm</w:t>
            </w:r>
            <w:proofErr w:type="spellEnd"/>
            <w:r w:rsidRPr="002E46BC">
              <w:rPr>
                <w:rFonts w:ascii="Neue Hans Kendrick" w:hAnsi="Neue Hans Kendrick"/>
                <w:sz w:val="16"/>
                <w:szCs w:val="16"/>
                <w:lang w:val="en-US"/>
              </w:rPr>
              <w:t xml:space="preserve"> }}</w:t>
            </w:r>
          </w:p>
          <w:p w14:paraId="7042B491" w14:textId="77777777" w:rsidR="006E4B0D" w:rsidRPr="002E46BC" w:rsidRDefault="006E4B0D" w:rsidP="0083443C">
            <w:pPr>
              <w:pStyle w:val="Tabelleninhalt"/>
              <w:ind w:left="-53"/>
              <w:rPr>
                <w:rFonts w:ascii="Neue Hans Kendrick" w:eastAsia="Neue Hans Kendrick Light" w:hAnsi="Neue Hans Kendrick" w:cs="Neue Hans Kendrick Light"/>
                <w:sz w:val="8"/>
                <w:szCs w:val="8"/>
                <w:lang w:val="en-US" w:eastAsia="de-DE" w:bidi="de-DE"/>
              </w:rPr>
            </w:pPr>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client_address</w:t>
            </w:r>
            <w:proofErr w:type="spellEnd"/>
            <w:r w:rsidRPr="002E46BC">
              <w:rPr>
                <w:rFonts w:ascii="Neue Hans Kendrick" w:hAnsi="Neue Hans Kendrick"/>
                <w:sz w:val="16"/>
                <w:szCs w:val="16"/>
                <w:lang w:val="en-US"/>
              </w:rPr>
              <w:t xml:space="preserve"> }}</w:t>
            </w:r>
          </w:p>
          <w:p w14:paraId="41C774B9" w14:textId="77777777" w:rsidR="009063C9" w:rsidRPr="002E46BC" w:rsidRDefault="009063C9" w:rsidP="0083443C">
            <w:pPr>
              <w:pStyle w:val="Empfngeradresse"/>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p>
          <w:p w14:paraId="1BD5BBC5" w14:textId="77777777" w:rsidR="009063C9" w:rsidRPr="002E46BC" w:rsidRDefault="009063C9" w:rsidP="0083443C">
            <w:pPr>
              <w:tabs>
                <w:tab w:val="left" w:pos="708"/>
                <w:tab w:val="left" w:pos="1416"/>
                <w:tab w:val="left" w:pos="2124"/>
                <w:tab w:val="left" w:pos="2832"/>
                <w:tab w:val="left" w:pos="3402"/>
                <w:tab w:val="left" w:pos="4536"/>
                <w:tab w:val="left" w:pos="5670"/>
                <w:tab w:val="left" w:pos="6804"/>
                <w:tab w:val="left" w:pos="7938"/>
                <w:tab w:val="left" w:pos="9072"/>
                <w:tab w:val="left" w:pos="10206"/>
                <w:tab w:val="left" w:pos="11340"/>
                <w:tab w:val="left" w:pos="12474"/>
                <w:tab w:val="left" w:pos="13608"/>
              </w:tabs>
              <w:spacing w:line="360" w:lineRule="auto"/>
              <w:ind w:left="-53"/>
              <w:rPr>
                <w:rFonts w:ascii="Neue Hans Kendrick" w:eastAsia="Neue Hans Kendrick Light" w:hAnsi="Neue Hans Kendrick" w:cs="Neue Hans Kendrick Light"/>
                <w:sz w:val="16"/>
                <w:lang w:val="de-DE" w:eastAsia="de-DE" w:bidi="de-DE"/>
              </w:rPr>
            </w:pPr>
          </w:p>
          <w:p w14:paraId="719130E2" w14:textId="77777777" w:rsidR="009063C9" w:rsidRPr="002E46BC" w:rsidRDefault="005D2119" w:rsidP="0083443C">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ind w:left="-53"/>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p w14:paraId="6A0D3068" w14:textId="77777777" w:rsidR="009063C9" w:rsidRPr="002E46BC" w:rsidRDefault="009063C9" w:rsidP="0083443C">
            <w:pPr>
              <w:pStyle w:val="Tabelleninhalt"/>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ind w:left="-53"/>
              <w:rPr>
                <w:rFonts w:ascii="Neue Hans Kendrick" w:eastAsia="Neue Hans Kendrick Light" w:hAnsi="Neue Hans Kendrick" w:cs="Neue Hans Kendrick Light"/>
                <w:sz w:val="16"/>
                <w:lang w:val="de-DE" w:eastAsia="de-DE" w:bidi="de-DE"/>
              </w:rPr>
            </w:pPr>
          </w:p>
        </w:tc>
      </w:tr>
    </w:tbl>
    <w:p w14:paraId="7F8993BD" w14:textId="72BC122E"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5BF5B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7BC2F238"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0D3536C" w14:textId="77777777" w:rsidR="009063C9" w:rsidRPr="002E46BC" w:rsidRDefault="009063C9">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20"/>
        </w:rPr>
      </w:pPr>
    </w:p>
    <w:p w14:paraId="0BD330C3" w14:textId="71960317" w:rsidR="009063C9" w:rsidRPr="002E46BC" w:rsidRDefault="009063C9">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sz w:val="20"/>
          <w:lang w:val="de-DE" w:eastAsia="de-DE" w:bidi="de-DE"/>
        </w:rPr>
      </w:pPr>
    </w:p>
    <w:tbl>
      <w:tblPr>
        <w:tblW w:w="9540" w:type="dxa"/>
        <w:tblLayout w:type="fixed"/>
        <w:tblCellMar>
          <w:top w:w="55" w:type="dxa"/>
          <w:left w:w="0" w:type="dxa"/>
          <w:bottom w:w="55" w:type="dxa"/>
          <w:right w:w="55" w:type="dxa"/>
        </w:tblCellMar>
        <w:tblLook w:val="04A0" w:firstRow="1" w:lastRow="0" w:firstColumn="1" w:lastColumn="0" w:noHBand="0" w:noVBand="1"/>
      </w:tblPr>
      <w:tblGrid>
        <w:gridCol w:w="2666"/>
        <w:gridCol w:w="2296"/>
        <w:gridCol w:w="425"/>
        <w:gridCol w:w="3685"/>
        <w:gridCol w:w="468"/>
      </w:tblGrid>
      <w:tr w:rsidR="006E4B0D" w:rsidRPr="002E46BC" w14:paraId="7857478B" w14:textId="77777777" w:rsidTr="0083443C">
        <w:tc>
          <w:tcPr>
            <w:tcW w:w="2666" w:type="dxa"/>
            <w:tcBorders>
              <w:bottom w:val="nil"/>
            </w:tcBorders>
            <w:shd w:val="clear" w:color="auto" w:fill="auto"/>
          </w:tcPr>
          <w:p w14:paraId="09C3C5E3"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BERLIN, DEN</w:t>
            </w:r>
          </w:p>
          <w:p w14:paraId="368B46FE" w14:textId="77777777" w:rsidR="006E4B0D" w:rsidRPr="002E46BC" w:rsidRDefault="006E4B0D" w:rsidP="00A7147B">
            <w:pPr>
              <w:pStyle w:val="Tabelleninhalt"/>
              <w:rPr>
                <w:rFonts w:ascii="Neue Hans Kendrick" w:hAnsi="Neue Hans Kendrick"/>
                <w:sz w:val="16"/>
                <w:szCs w:val="16"/>
                <w:lang w:val="en-US"/>
              </w:rPr>
            </w:pPr>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today_date</w:t>
            </w:r>
            <w:proofErr w:type="spellEnd"/>
            <w:r w:rsidRPr="002E46BC">
              <w:rPr>
                <w:rFonts w:ascii="Neue Hans Kendrick" w:hAnsi="Neue Hans Kendrick"/>
                <w:sz w:val="16"/>
                <w:szCs w:val="16"/>
                <w:lang w:val="en-US"/>
              </w:rPr>
              <w:t>}}</w:t>
            </w:r>
          </w:p>
          <w:p w14:paraId="182F5A96"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bottom w:val="nil"/>
            </w:tcBorders>
            <w:shd w:val="clear" w:color="auto" w:fill="auto"/>
          </w:tcPr>
          <w:p w14:paraId="6BB2FDF0"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r w:rsidRPr="002E46BC">
              <w:rPr>
                <w:rFonts w:ascii="Neue Hans Kendrick" w:eastAsia="Neue Hans Kendrick Light" w:hAnsi="Neue Hans Kendrick" w:cs="Neue Hans Kendrick Light"/>
                <w:b/>
                <w:sz w:val="16"/>
                <w:lang w:val="de-DE" w:eastAsia="de-DE" w:bidi="de-DE"/>
              </w:rPr>
              <w:t>BETREFF</w:t>
            </w:r>
          </w:p>
          <w:p w14:paraId="6B0952B7" w14:textId="07DBD5CB" w:rsidR="00FD4396" w:rsidRPr="0039086B" w:rsidRDefault="00FD4396" w:rsidP="00FD4396">
            <w:pPr>
              <w:pStyle w:val="Tabelleninhalt"/>
              <w:rPr>
                <w:rFonts w:ascii="Neue Hans Kendrick" w:hAnsi="Neue Hans Kendrick"/>
                <w:sz w:val="16"/>
                <w:szCs w:val="16"/>
                <w:lang w:val="de-DE"/>
              </w:rPr>
            </w:pPr>
            <w:r w:rsidRPr="0039086B">
              <w:rPr>
                <w:rFonts w:ascii="Neue Hans Kendrick" w:hAnsi="Neue Hans Kendrick"/>
                <w:sz w:val="16"/>
                <w:szCs w:val="16"/>
                <w:lang w:val="de-DE"/>
              </w:rPr>
              <w:t>{{</w:t>
            </w:r>
            <w:proofErr w:type="spellStart"/>
            <w:r w:rsidRPr="0039086B">
              <w:rPr>
                <w:rFonts w:ascii="Neue Hans Kendrick" w:hAnsi="Neue Hans Kendrick"/>
                <w:sz w:val="16"/>
                <w:szCs w:val="16"/>
                <w:lang w:val="de-DE"/>
              </w:rPr>
              <w:t>contract_no</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Angebot</w:t>
            </w:r>
            <w:r w:rsidRPr="0039086B">
              <w:rPr>
                <w:rFonts w:ascii="Neue Hans Kendrick" w:hAnsi="Neue Hans Kendrick"/>
                <w:sz w:val="16"/>
                <w:szCs w:val="16"/>
                <w:lang w:val="de-DE"/>
              </w:rPr>
              <w:t xml:space="preserve"> {{ </w:t>
            </w:r>
            <w:proofErr w:type="spellStart"/>
            <w:r w:rsidRPr="0039086B">
              <w:rPr>
                <w:rFonts w:ascii="Neue Hans Kendrick" w:hAnsi="Neue Hans Kendrick"/>
                <w:sz w:val="16"/>
                <w:szCs w:val="16"/>
                <w:lang w:val="de-DE"/>
              </w:rPr>
              <w:t>contract_name</w:t>
            </w:r>
            <w:proofErr w:type="spellEnd"/>
            <w:r w:rsidRPr="0039086B">
              <w:rPr>
                <w:rFonts w:ascii="Neue Hans Kendrick" w:hAnsi="Neue Hans Kendrick"/>
                <w:sz w:val="16"/>
                <w:szCs w:val="16"/>
                <w:lang w:val="de-DE"/>
              </w:rPr>
              <w:t>}}</w:t>
            </w:r>
            <w:r w:rsidR="007351B9" w:rsidRPr="0039086B">
              <w:rPr>
                <w:rFonts w:ascii="Neue Hans Kendrick" w:hAnsi="Neue Hans Kendrick"/>
                <w:sz w:val="16"/>
                <w:szCs w:val="16"/>
                <w:lang w:val="de-DE"/>
              </w:rPr>
              <w:t xml:space="preserve"> </w:t>
            </w:r>
          </w:p>
          <w:p w14:paraId="34ADF302" w14:textId="77777777" w:rsidR="006E4B0D" w:rsidRPr="002E46BC" w:rsidRDefault="006E4B0D" w:rsidP="00A7147B">
            <w:pPr>
              <w:pStyle w:val="Tabelleninhalt"/>
              <w:rPr>
                <w:rFonts w:ascii="Neue Hans Kendrick" w:hAnsi="Neue Hans Kendrick"/>
                <w:sz w:val="16"/>
                <w:szCs w:val="16"/>
                <w:lang w:val="de-DE"/>
              </w:rPr>
            </w:pPr>
            <w:r w:rsidRPr="002E46BC">
              <w:rPr>
                <w:rFonts w:ascii="Neue Hans Kendrick" w:eastAsia="Neue Hans Kendrick Light" w:hAnsi="Neue Hans Kendrick" w:cs="Neue Hans Kendrick Light"/>
                <w:sz w:val="16"/>
                <w:lang w:val="de-DE" w:eastAsia="de-DE" w:bidi="de-DE"/>
              </w:rPr>
              <w:t xml:space="preserve">für das Projekt  </w:t>
            </w:r>
            <w:r w:rsidRPr="002E46BC">
              <w:rPr>
                <w:rFonts w:ascii="Neue Hans Kendrick" w:hAnsi="Neue Hans Kendrick"/>
                <w:sz w:val="16"/>
                <w:szCs w:val="16"/>
                <w:lang w:val="de-DE"/>
              </w:rPr>
              <w:t>{{</w:t>
            </w:r>
            <w:proofErr w:type="spellStart"/>
            <w:r w:rsidRPr="002E46BC">
              <w:rPr>
                <w:rFonts w:ascii="Neue Hans Kendrick" w:hAnsi="Neue Hans Kendrick"/>
                <w:sz w:val="16"/>
                <w:szCs w:val="16"/>
                <w:lang w:val="de-DE"/>
              </w:rPr>
              <w:t>project_no</w:t>
            </w:r>
            <w:proofErr w:type="spellEnd"/>
            <w:r w:rsidRPr="002E46BC">
              <w:rPr>
                <w:rFonts w:ascii="Neue Hans Kendrick" w:hAnsi="Neue Hans Kendrick"/>
                <w:sz w:val="16"/>
                <w:szCs w:val="16"/>
                <w:lang w:val="de-DE"/>
              </w:rPr>
              <w:t xml:space="preserve">}} </w:t>
            </w:r>
            <w:r w:rsidRPr="002E46BC">
              <w:rPr>
                <w:rFonts w:ascii="Neue Hans Kendrick" w:eastAsia="Neue Hans Kendrick Light" w:hAnsi="Neue Hans Kendrick" w:cs="Neue Hans Kendrick Light"/>
                <w:color w:val="000000"/>
                <w:sz w:val="16"/>
                <w:lang w:val="de-DE" w:eastAsia="de-DE" w:bidi="de-DE"/>
              </w:rPr>
              <w:t xml:space="preserve">- </w:t>
            </w:r>
            <w:r w:rsidRPr="002E46BC">
              <w:rPr>
                <w:rFonts w:ascii="Neue Hans Kendrick" w:hAnsi="Neue Hans Kendrick"/>
                <w:sz w:val="16"/>
                <w:szCs w:val="16"/>
                <w:lang w:val="de-DE"/>
              </w:rPr>
              <w:t xml:space="preserve">{{ </w:t>
            </w:r>
            <w:proofErr w:type="spellStart"/>
            <w:r w:rsidRPr="002E46BC">
              <w:rPr>
                <w:rFonts w:ascii="Neue Hans Kendrick" w:hAnsi="Neue Hans Kendrick"/>
                <w:sz w:val="16"/>
                <w:szCs w:val="16"/>
                <w:lang w:val="de-DE"/>
              </w:rPr>
              <w:t>project_name</w:t>
            </w:r>
            <w:proofErr w:type="spellEnd"/>
            <w:r w:rsidRPr="002E46BC">
              <w:rPr>
                <w:rFonts w:ascii="Neue Hans Kendrick" w:hAnsi="Neue Hans Kendrick"/>
                <w:sz w:val="16"/>
                <w:szCs w:val="16"/>
                <w:lang w:val="de-DE"/>
              </w:rPr>
              <w:t>}}</w:t>
            </w:r>
          </w:p>
          <w:p w14:paraId="10506C4C" w14:textId="77777777" w:rsidR="006E4B0D" w:rsidRPr="002E46BC" w:rsidRDefault="006E4B0D" w:rsidP="00A7147B">
            <w:pPr>
              <w:pStyle w:val="Tabelleninhalt"/>
              <w:rPr>
                <w:rFonts w:ascii="Neue Hans Kendrick" w:hAnsi="Neue Hans Kendrick"/>
                <w:sz w:val="16"/>
                <w:szCs w:val="16"/>
                <w:lang w:val="de-DE"/>
              </w:rPr>
            </w:pPr>
          </w:p>
        </w:tc>
      </w:tr>
      <w:tr w:rsidR="006E4B0D" w:rsidRPr="002E46BC" w14:paraId="0FE49145" w14:textId="77777777" w:rsidTr="0083443C">
        <w:trPr>
          <w:trHeight w:val="1284"/>
        </w:trPr>
        <w:tc>
          <w:tcPr>
            <w:tcW w:w="2666" w:type="dxa"/>
            <w:vMerge w:val="restart"/>
            <w:tcBorders>
              <w:top w:val="nil"/>
            </w:tcBorders>
            <w:shd w:val="clear" w:color="auto" w:fill="auto"/>
          </w:tcPr>
          <w:p w14:paraId="47609895" w14:textId="77777777" w:rsidR="006E4B0D" w:rsidRPr="00E51F15" w:rsidRDefault="006E4B0D" w:rsidP="00A7147B">
            <w:pPr>
              <w:pStyle w:val="Tabelleninhalt"/>
              <w:rPr>
                <w:rFonts w:ascii="Neue Hans Kendrick" w:eastAsia="Neue Hans Kendrick Light" w:hAnsi="Neue Hans Kendrick" w:cs="Neue Hans Kendrick Light"/>
                <w:b/>
                <w:sz w:val="16"/>
                <w:lang w:val="de-DE" w:eastAsia="de-DE" w:bidi="de-DE"/>
              </w:rPr>
            </w:pPr>
            <w:r w:rsidRPr="00E51F15">
              <w:rPr>
                <w:rFonts w:ascii="Neue Hans Kendrick" w:eastAsia="Neue Hans Kendrick Light" w:hAnsi="Neue Hans Kendrick" w:cs="Neue Hans Kendrick Light"/>
                <w:b/>
                <w:sz w:val="16"/>
                <w:lang w:val="de-DE" w:eastAsia="de-DE" w:bidi="de-DE"/>
              </w:rPr>
              <w:t>PROJEKT</w:t>
            </w:r>
          </w:p>
          <w:p w14:paraId="5FCA53FC" w14:textId="77777777" w:rsidR="006E4B0D" w:rsidRPr="00E51F15" w:rsidRDefault="006E4B0D" w:rsidP="00A7147B">
            <w:pPr>
              <w:pStyle w:val="Tabelleninhalt"/>
              <w:rPr>
                <w:rFonts w:ascii="Neue Hans Kendrick" w:hAnsi="Neue Hans Kendrick"/>
                <w:sz w:val="16"/>
                <w:szCs w:val="16"/>
                <w:lang w:val="de-DE"/>
              </w:rPr>
            </w:pPr>
            <w:r w:rsidRPr="00E51F15">
              <w:rPr>
                <w:rFonts w:ascii="Neue Hans Kendrick" w:hAnsi="Neue Hans Kendrick"/>
                <w:sz w:val="16"/>
                <w:szCs w:val="16"/>
                <w:lang w:val="de-DE"/>
              </w:rPr>
              <w:t xml:space="preserve">{{ </w:t>
            </w:r>
            <w:proofErr w:type="spellStart"/>
            <w:r w:rsidRPr="00E51F15">
              <w:rPr>
                <w:rFonts w:ascii="Neue Hans Kendrick" w:hAnsi="Neue Hans Kendrick"/>
                <w:sz w:val="16"/>
                <w:szCs w:val="16"/>
                <w:lang w:val="de-DE"/>
              </w:rPr>
              <w:t>project_no</w:t>
            </w:r>
            <w:proofErr w:type="spellEnd"/>
            <w:r w:rsidRPr="00E51F15">
              <w:rPr>
                <w:rFonts w:ascii="Neue Hans Kendrick" w:hAnsi="Neue Hans Kendrick"/>
                <w:sz w:val="16"/>
                <w:szCs w:val="16"/>
                <w:lang w:val="de-DE"/>
              </w:rPr>
              <w:t>}}</w:t>
            </w:r>
          </w:p>
          <w:p w14:paraId="7004CBCD" w14:textId="77777777" w:rsidR="006E4B0D" w:rsidRPr="00E51F15" w:rsidRDefault="006E4B0D" w:rsidP="00A7147B">
            <w:pPr>
              <w:pStyle w:val="Tabelleninhalt"/>
              <w:rPr>
                <w:rFonts w:ascii="Neue Hans Kendrick" w:hAnsi="Neue Hans Kendrick"/>
                <w:sz w:val="16"/>
                <w:szCs w:val="16"/>
                <w:lang w:val="de-DE"/>
              </w:rPr>
            </w:pPr>
            <w:r w:rsidRPr="00E51F15">
              <w:rPr>
                <w:rFonts w:ascii="Neue Hans Kendrick" w:hAnsi="Neue Hans Kendrick"/>
                <w:sz w:val="16"/>
                <w:szCs w:val="16"/>
                <w:lang w:val="de-DE"/>
              </w:rPr>
              <w:t xml:space="preserve">{{ </w:t>
            </w:r>
            <w:proofErr w:type="spellStart"/>
            <w:r w:rsidRPr="00E51F15">
              <w:rPr>
                <w:rFonts w:ascii="Neue Hans Kendrick" w:hAnsi="Neue Hans Kendrick"/>
                <w:sz w:val="16"/>
                <w:szCs w:val="16"/>
                <w:lang w:val="de-DE"/>
              </w:rPr>
              <w:t>project_name</w:t>
            </w:r>
            <w:proofErr w:type="spellEnd"/>
            <w:r w:rsidRPr="00E51F15">
              <w:rPr>
                <w:rFonts w:ascii="Neue Hans Kendrick" w:hAnsi="Neue Hans Kendrick"/>
                <w:sz w:val="16"/>
                <w:szCs w:val="16"/>
                <w:lang w:val="de-DE"/>
              </w:rPr>
              <w:t>}}</w:t>
            </w:r>
          </w:p>
          <w:p w14:paraId="030B6ED6" w14:textId="77777777" w:rsidR="006E4B0D" w:rsidRPr="00E51F15" w:rsidRDefault="006E4B0D" w:rsidP="00A7147B">
            <w:pPr>
              <w:pStyle w:val="Tabelleninhalt"/>
              <w:rPr>
                <w:rFonts w:ascii="Neue Hans Kendrick" w:eastAsia="Neue Hans Kendrick Light" w:hAnsi="Neue Hans Kendrick" w:cs="Neue Hans Kendrick Light"/>
                <w:color w:val="000000"/>
                <w:sz w:val="16"/>
                <w:lang w:val="de-DE" w:eastAsia="de-DE" w:bidi="de-DE"/>
              </w:rPr>
            </w:pPr>
            <w:r w:rsidRPr="00E51F15">
              <w:rPr>
                <w:rFonts w:ascii="Neue Hans Kendrick" w:eastAsia="Neue Hans Kendrick Light" w:hAnsi="Neue Hans Kendrick" w:cs="Neue Hans Kendrick Light"/>
                <w:color w:val="000000"/>
                <w:sz w:val="16"/>
                <w:lang w:val="de-DE" w:eastAsia="de-DE" w:bidi="de-DE"/>
              </w:rPr>
              <w:t xml:space="preserve"> </w:t>
            </w:r>
          </w:p>
          <w:p w14:paraId="68A7C8DA" w14:textId="77777777" w:rsidR="006E4B0D" w:rsidRPr="00E51F15" w:rsidRDefault="006E4B0D" w:rsidP="00A7147B">
            <w:pPr>
              <w:pStyle w:val="Tabelleninhalt"/>
              <w:rPr>
                <w:rFonts w:ascii="Neue Hans Kendrick" w:eastAsia="Neue Hans Kendrick Light" w:hAnsi="Neue Hans Kendrick" w:cs="Neue Hans Kendrick Light"/>
                <w:color w:val="000000"/>
                <w:sz w:val="16"/>
                <w:lang w:val="de-DE" w:eastAsia="de-DE" w:bidi="de-DE"/>
              </w:rPr>
            </w:pPr>
          </w:p>
          <w:p w14:paraId="07D14D7C" w14:textId="77777777" w:rsidR="006E4B0D" w:rsidRPr="002E46BC" w:rsidRDefault="006E4B0D" w:rsidP="00A7147B">
            <w:pPr>
              <w:pStyle w:val="Tabelleninhalt"/>
              <w:rPr>
                <w:rFonts w:ascii="Neue Hans Kendrick" w:eastAsia="Neue Hans Kendrick Light" w:hAnsi="Neue Hans Kendrick" w:cs="Neue Hans Kendrick Light"/>
                <w:b/>
                <w:color w:val="000000"/>
                <w:sz w:val="16"/>
                <w:lang w:val="de-DE" w:eastAsia="de-DE" w:bidi="de-DE"/>
              </w:rPr>
            </w:pPr>
            <w:r w:rsidRPr="002E46BC">
              <w:rPr>
                <w:rFonts w:ascii="Neue Hans Kendrick" w:eastAsia="Neue Hans Kendrick Light" w:hAnsi="Neue Hans Kendrick" w:cs="Neue Hans Kendrick Light"/>
                <w:b/>
                <w:color w:val="000000"/>
                <w:sz w:val="16"/>
                <w:lang w:val="de-DE" w:eastAsia="de-DE" w:bidi="de-DE"/>
              </w:rPr>
              <w:t>GÜLTIG BIS</w:t>
            </w:r>
          </w:p>
          <w:p w14:paraId="039642F3" w14:textId="77777777" w:rsidR="006E4B0D" w:rsidRPr="002E46BC" w:rsidRDefault="006E4B0D" w:rsidP="00A7147B">
            <w:pPr>
              <w:pStyle w:val="Tabelleninhalt"/>
              <w:rPr>
                <w:rFonts w:ascii="Neue Hans Kendrick" w:hAnsi="Neue Hans Kendrick"/>
                <w:sz w:val="16"/>
                <w:szCs w:val="16"/>
                <w:lang w:val="en-US"/>
              </w:rPr>
            </w:pPr>
            <w:r w:rsidRPr="002E46BC">
              <w:rPr>
                <w:rFonts w:ascii="Neue Hans Kendrick" w:hAnsi="Neue Hans Kendrick"/>
                <w:sz w:val="16"/>
                <w:szCs w:val="16"/>
                <w:lang w:val="en-US"/>
              </w:rPr>
              <w:t xml:space="preserve">{{ </w:t>
            </w:r>
            <w:proofErr w:type="spellStart"/>
            <w:r w:rsidRPr="002E46BC">
              <w:rPr>
                <w:rFonts w:ascii="Neue Hans Kendrick" w:hAnsi="Neue Hans Kendrick"/>
                <w:sz w:val="16"/>
                <w:szCs w:val="16"/>
                <w:lang w:val="en-US"/>
              </w:rPr>
              <w:t>valid_until</w:t>
            </w:r>
            <w:proofErr w:type="spellEnd"/>
            <w:r w:rsidRPr="002E46BC">
              <w:rPr>
                <w:rFonts w:ascii="Neue Hans Kendrick" w:hAnsi="Neue Hans Kendrick"/>
                <w:sz w:val="16"/>
                <w:szCs w:val="16"/>
                <w:lang w:val="en-US"/>
              </w:rPr>
              <w:t>}}</w:t>
            </w:r>
          </w:p>
          <w:p w14:paraId="369320E5"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tcBorders>
              <w:top w:val="nil"/>
            </w:tcBorders>
            <w:shd w:val="clear" w:color="auto" w:fill="auto"/>
          </w:tcPr>
          <w:p w14:paraId="4561C90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53692712"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Sehr geehrte Damen und Herren,</w:t>
            </w:r>
          </w:p>
          <w:p w14:paraId="040CB31C"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p w14:paraId="763FFD4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vielen Dank für Ihr Interesse an unserem Angebot. In der Anlage erhalten Sie eine detaillierte Aufstellung der besprochenen Leistungen.</w:t>
            </w:r>
          </w:p>
        </w:tc>
      </w:tr>
      <w:tr w:rsidR="006E4B0D" w:rsidRPr="002E46BC" w14:paraId="47CDC5F4" w14:textId="77777777" w:rsidTr="0083443C">
        <w:trPr>
          <w:trHeight w:val="198"/>
        </w:trPr>
        <w:tc>
          <w:tcPr>
            <w:tcW w:w="2666" w:type="dxa"/>
            <w:vMerge/>
            <w:shd w:val="clear" w:color="auto" w:fill="auto"/>
          </w:tcPr>
          <w:p w14:paraId="4EA5BCF0" w14:textId="77777777" w:rsidR="006E4B0D" w:rsidRPr="002E46BC" w:rsidRDefault="006E4B0D" w:rsidP="00A7147B">
            <w:pPr>
              <w:pStyle w:val="Normal0"/>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line="276" w:lineRule="auto"/>
              <w:rPr>
                <w:rFonts w:ascii="Neue Hans Kendrick" w:hAnsi="Neue Hans Kendrick"/>
              </w:rPr>
            </w:pPr>
          </w:p>
        </w:tc>
        <w:tc>
          <w:tcPr>
            <w:tcW w:w="2296" w:type="dxa"/>
            <w:shd w:val="clear" w:color="auto" w:fill="auto"/>
          </w:tcPr>
          <w:p w14:paraId="474E17D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netto</w:t>
            </w:r>
          </w:p>
        </w:tc>
        <w:tc>
          <w:tcPr>
            <w:tcW w:w="425" w:type="dxa"/>
            <w:shd w:val="clear" w:color="auto" w:fill="auto"/>
          </w:tcPr>
          <w:p w14:paraId="19F61024"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FD5F7EB"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net_contract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1E94A6C0"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5827F8" w:rsidRPr="002E46BC" w14:paraId="6D8BDA48" w14:textId="77777777" w:rsidTr="0083443C">
        <w:trPr>
          <w:trHeight w:val="198"/>
        </w:trPr>
        <w:tc>
          <w:tcPr>
            <w:tcW w:w="2666" w:type="dxa"/>
            <w:vMerge/>
            <w:shd w:val="clear" w:color="auto" w:fill="auto"/>
          </w:tcPr>
          <w:p w14:paraId="3C2FEFF1" w14:textId="77777777" w:rsidR="005827F8" w:rsidRPr="002E46BC" w:rsidRDefault="005827F8" w:rsidP="005827F8">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614C346" w14:textId="4D251AC0"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szCs w:val="22"/>
                <w:lang w:val="de-DE" w:eastAsia="de-DE" w:bidi="de-DE"/>
              </w:rPr>
              <w:t>MwSt. {{</w:t>
            </w:r>
            <w:proofErr w:type="spellStart"/>
            <w:r w:rsidRPr="002E46BC">
              <w:rPr>
                <w:rFonts w:ascii="Neue Hans Kendrick" w:eastAsia="Neue Hans Kendrick Light" w:hAnsi="Neue Hans Kendrick" w:cs="Neue Hans Kendrick Light"/>
                <w:sz w:val="16"/>
                <w:szCs w:val="22"/>
                <w:lang w:val="de-DE" w:eastAsia="de-DE" w:bidi="de-DE"/>
              </w:rPr>
              <w:t>vat_percentage</w:t>
            </w:r>
            <w:proofErr w:type="spellEnd"/>
            <w:r w:rsidRPr="002E46BC">
              <w:rPr>
                <w:rFonts w:ascii="Neue Hans Kendrick" w:eastAsia="Neue Hans Kendrick Light" w:hAnsi="Neue Hans Kendrick" w:cs="Neue Hans Kendrick Light"/>
                <w:sz w:val="16"/>
                <w:szCs w:val="22"/>
                <w:lang w:val="de-DE" w:eastAsia="de-DE" w:bidi="de-DE"/>
              </w:rPr>
              <w:t xml:space="preserve">}}% </w:t>
            </w:r>
          </w:p>
        </w:tc>
        <w:tc>
          <w:tcPr>
            <w:tcW w:w="425" w:type="dxa"/>
            <w:shd w:val="clear" w:color="auto" w:fill="auto"/>
          </w:tcPr>
          <w:p w14:paraId="35941C49"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0E0DFDC8"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tax</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9CD8C4A" w14:textId="77777777" w:rsidR="005827F8" w:rsidRPr="002E46BC" w:rsidRDefault="005827F8" w:rsidP="005827F8">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493CE982" w14:textId="77777777" w:rsidTr="0083443C">
        <w:trPr>
          <w:trHeight w:val="198"/>
        </w:trPr>
        <w:tc>
          <w:tcPr>
            <w:tcW w:w="2666" w:type="dxa"/>
            <w:vMerge/>
            <w:shd w:val="clear" w:color="auto" w:fill="auto"/>
          </w:tcPr>
          <w:p w14:paraId="2941EF79"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618CBD6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shd w:val="clear" w:color="auto" w:fill="auto"/>
          </w:tcPr>
          <w:p w14:paraId="6F4B57C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3873906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shd w:val="clear" w:color="auto" w:fill="auto"/>
          </w:tcPr>
          <w:p w14:paraId="4477F69E"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6956C401" w14:textId="77777777" w:rsidTr="0083443C">
        <w:trPr>
          <w:trHeight w:val="198"/>
        </w:trPr>
        <w:tc>
          <w:tcPr>
            <w:tcW w:w="2666" w:type="dxa"/>
            <w:vMerge/>
            <w:shd w:val="clear" w:color="auto" w:fill="auto"/>
          </w:tcPr>
          <w:p w14:paraId="40D6FF76"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shd w:val="clear" w:color="auto" w:fill="auto"/>
          </w:tcPr>
          <w:p w14:paraId="1313268A"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Angebotssumme brutto</w:t>
            </w:r>
          </w:p>
        </w:tc>
        <w:tc>
          <w:tcPr>
            <w:tcW w:w="425" w:type="dxa"/>
            <w:shd w:val="clear" w:color="auto" w:fill="auto"/>
          </w:tcPr>
          <w:p w14:paraId="60BA3959"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shd w:val="clear" w:color="auto" w:fill="auto"/>
          </w:tcPr>
          <w:p w14:paraId="6336F488"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jc w:val="right"/>
              <w:rPr>
                <w:rFonts w:ascii="Neue Hans Kendrick" w:eastAsia="Neue Hans Kendrick Light" w:hAnsi="Neue Hans Kendrick" w:cs="Neue Hans Kendrick Light"/>
                <w:sz w:val="16"/>
                <w:lang w:val="de-DE" w:eastAsia="de-DE" w:bidi="de-DE"/>
              </w:rPr>
            </w:pPr>
            <w:r w:rsidRPr="00FD4396">
              <w:rPr>
                <w:rFonts w:ascii="Neue Hans Kendrick" w:eastAsia="Neue Hans Kendrick Light" w:hAnsi="Neue Hans Kendrick" w:cs="Neue Hans Kendrick Light"/>
                <w:sz w:val="16"/>
                <w:lang w:val="de-DE" w:eastAsia="de-DE" w:bidi="de-DE"/>
              </w:rPr>
              <w:t>{{</w:t>
            </w:r>
            <w:proofErr w:type="spellStart"/>
            <w:r w:rsidRPr="00FD4396">
              <w:rPr>
                <w:rFonts w:ascii="Neue Hans Kendrick" w:eastAsia="Neue Hans Kendrick Light" w:hAnsi="Neue Hans Kendrick" w:cs="Neue Hans Kendrick Light"/>
                <w:sz w:val="16"/>
                <w:lang w:val="de-DE" w:eastAsia="de-DE" w:bidi="de-DE"/>
              </w:rPr>
              <w:t>gross_contract</w:t>
            </w:r>
            <w:proofErr w:type="spellEnd"/>
            <w:r w:rsidRPr="00FD4396">
              <w:rPr>
                <w:rFonts w:ascii="Neue Hans Kendrick" w:eastAsia="Neue Hans Kendrick Light" w:hAnsi="Neue Hans Kendrick" w:cs="Neue Hans Kendrick Light"/>
                <w:sz w:val="16"/>
                <w:lang w:val="de-DE" w:eastAsia="de-DE" w:bidi="de-DE"/>
              </w:rPr>
              <w:t>}}</w:t>
            </w:r>
            <w:r w:rsidRPr="002E46BC">
              <w:rPr>
                <w:rFonts w:ascii="Neue Hans Kendrick" w:eastAsia="Neue Hans Kendrick Light" w:hAnsi="Neue Hans Kendrick" w:cs="Neue Hans Kendrick Light"/>
                <w:sz w:val="16"/>
                <w:lang w:val="de-DE" w:eastAsia="de-DE" w:bidi="de-DE"/>
              </w:rPr>
              <w:t xml:space="preserve"> €</w:t>
            </w:r>
          </w:p>
        </w:tc>
        <w:tc>
          <w:tcPr>
            <w:tcW w:w="468" w:type="dxa"/>
            <w:shd w:val="clear" w:color="auto" w:fill="auto"/>
          </w:tcPr>
          <w:p w14:paraId="4E4FE02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27A3C965" w14:textId="77777777" w:rsidTr="0083443C">
        <w:trPr>
          <w:trHeight w:val="198"/>
        </w:trPr>
        <w:tc>
          <w:tcPr>
            <w:tcW w:w="2666" w:type="dxa"/>
            <w:vMerge/>
            <w:tcBorders>
              <w:bottom w:val="nil"/>
            </w:tcBorders>
            <w:shd w:val="clear" w:color="auto" w:fill="auto"/>
          </w:tcPr>
          <w:p w14:paraId="40AA4F07"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hAnsi="Neue Hans Kendrick"/>
              </w:rPr>
            </w:pPr>
          </w:p>
        </w:tc>
        <w:tc>
          <w:tcPr>
            <w:tcW w:w="2296" w:type="dxa"/>
            <w:tcBorders>
              <w:bottom w:val="nil"/>
            </w:tcBorders>
            <w:shd w:val="clear" w:color="auto" w:fill="auto"/>
          </w:tcPr>
          <w:p w14:paraId="60A69243"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25" w:type="dxa"/>
            <w:tcBorders>
              <w:bottom w:val="nil"/>
            </w:tcBorders>
            <w:shd w:val="clear" w:color="auto" w:fill="auto"/>
          </w:tcPr>
          <w:p w14:paraId="7146028F"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3685" w:type="dxa"/>
            <w:tcBorders>
              <w:bottom w:val="nil"/>
            </w:tcBorders>
            <w:shd w:val="clear" w:color="auto" w:fill="auto"/>
          </w:tcPr>
          <w:p w14:paraId="25DD0935"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c>
          <w:tcPr>
            <w:tcW w:w="468" w:type="dxa"/>
            <w:tcBorders>
              <w:bottom w:val="nil"/>
            </w:tcBorders>
            <w:shd w:val="clear" w:color="auto" w:fill="auto"/>
          </w:tcPr>
          <w:p w14:paraId="2BB70767"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rPr>
                <w:rFonts w:ascii="Neue Hans Kendrick" w:eastAsia="Neue Hans Kendrick Light" w:hAnsi="Neue Hans Kendrick" w:cs="Neue Hans Kendrick Light"/>
                <w:sz w:val="16"/>
                <w:lang w:val="de-DE" w:eastAsia="de-DE" w:bidi="de-DE"/>
              </w:rPr>
            </w:pPr>
          </w:p>
        </w:tc>
      </w:tr>
      <w:tr w:rsidR="006E4B0D" w:rsidRPr="002E46BC" w14:paraId="7FA12A13" w14:textId="77777777" w:rsidTr="0083443C">
        <w:tc>
          <w:tcPr>
            <w:tcW w:w="2666" w:type="dxa"/>
            <w:tcBorders>
              <w:top w:val="nil"/>
            </w:tcBorders>
            <w:shd w:val="clear" w:color="auto" w:fill="auto"/>
          </w:tcPr>
          <w:p w14:paraId="5171EC66" w14:textId="77777777" w:rsidR="006E4B0D" w:rsidRPr="002E46BC" w:rsidRDefault="006E4B0D" w:rsidP="00A7147B">
            <w:pPr>
              <w:pStyle w:val="Tabelleninhalt"/>
              <w:rPr>
                <w:rFonts w:ascii="Neue Hans Kendrick" w:eastAsia="Neue Hans Kendrick Light" w:hAnsi="Neue Hans Kendrick" w:cs="Neue Hans Kendrick Light"/>
                <w:b/>
                <w:sz w:val="16"/>
                <w:lang w:val="de-DE" w:eastAsia="de-DE" w:bidi="de-DE"/>
              </w:rPr>
            </w:pPr>
          </w:p>
        </w:tc>
        <w:tc>
          <w:tcPr>
            <w:tcW w:w="6874" w:type="dxa"/>
            <w:gridSpan w:val="4"/>
            <w:tcBorders>
              <w:top w:val="nil"/>
            </w:tcBorders>
            <w:shd w:val="clear" w:color="auto" w:fill="auto"/>
          </w:tcPr>
          <w:p w14:paraId="1A86F48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Wir hoffen, unser Angebot entspricht Ihren Erwartungen und stehen Ihnen für Rückfragen gerne zur Verfügung. Eine Beauftragung erfolgt erst mit Abschluss eines Architektenvertrages.</w:t>
            </w:r>
          </w:p>
          <w:p w14:paraId="4660837D" w14:textId="77777777" w:rsidR="006E4B0D" w:rsidRPr="002E46BC" w:rsidRDefault="006E4B0D" w:rsidP="00A7147B">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sz w:val="16"/>
                <w:lang w:val="de-DE" w:eastAsia="de-DE" w:bidi="de-DE"/>
              </w:rPr>
            </w:pPr>
          </w:p>
        </w:tc>
      </w:tr>
      <w:tr w:rsidR="006E4B0D" w:rsidRPr="002E46BC" w14:paraId="0DFE6D05" w14:textId="77777777" w:rsidTr="0083443C">
        <w:tc>
          <w:tcPr>
            <w:tcW w:w="2666" w:type="dxa"/>
            <w:shd w:val="clear" w:color="auto" w:fill="auto"/>
          </w:tcPr>
          <w:p w14:paraId="64D808AC"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4ED18C5E"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p w14:paraId="5802E2D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val="restart"/>
            <w:shd w:val="clear" w:color="auto" w:fill="auto"/>
          </w:tcPr>
          <w:p w14:paraId="01C5332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Mit freundlichen Grüßen</w:t>
            </w:r>
          </w:p>
          <w:p w14:paraId="0547A82D" w14:textId="77777777" w:rsidR="006E4B0D" w:rsidRDefault="006E4B0D" w:rsidP="00A7147B">
            <w:pPr>
              <w:rPr>
                <w:rFonts w:ascii="Neue Hans Kendrick" w:eastAsia="Neue Hans Kendrick Light" w:hAnsi="Neue Hans Kendrick" w:cs="Neue Hans Kendrick Light"/>
                <w:sz w:val="16"/>
                <w:lang w:val="de-DE" w:eastAsia="de-DE" w:bidi="de-DE"/>
              </w:rPr>
            </w:pPr>
          </w:p>
          <w:p w14:paraId="155D6ED3" w14:textId="77777777" w:rsidR="00D85CD6" w:rsidRDefault="00D85CD6" w:rsidP="00A7147B">
            <w:pPr>
              <w:rPr>
                <w:rFonts w:ascii="Neue Hans Kendrick" w:eastAsia="Neue Hans Kendrick Light" w:hAnsi="Neue Hans Kendrick" w:cs="Neue Hans Kendrick Light"/>
                <w:sz w:val="16"/>
                <w:lang w:val="de-DE" w:eastAsia="de-DE" w:bidi="de-DE"/>
              </w:rPr>
            </w:pPr>
          </w:p>
          <w:p w14:paraId="51FD0242" w14:textId="77777777" w:rsidR="007B11C5" w:rsidRPr="002E46BC" w:rsidRDefault="007B11C5" w:rsidP="00A7147B">
            <w:pPr>
              <w:rPr>
                <w:rFonts w:ascii="Neue Hans Kendrick" w:eastAsia="Neue Hans Kendrick Light" w:hAnsi="Neue Hans Kendrick" w:cs="Neue Hans Kendrick Light"/>
                <w:sz w:val="16"/>
                <w:lang w:val="de-DE" w:eastAsia="de-DE" w:bidi="de-DE"/>
              </w:rPr>
            </w:pPr>
          </w:p>
          <w:p w14:paraId="290B6D64" w14:textId="77777777" w:rsidR="006E4B0D" w:rsidRPr="002E46BC" w:rsidRDefault="006E4B0D" w:rsidP="00A7147B">
            <w:pPr>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Benjamin </w:t>
            </w:r>
            <w:proofErr w:type="spellStart"/>
            <w:r w:rsidRPr="002E46BC">
              <w:rPr>
                <w:rFonts w:ascii="Neue Hans Kendrick" w:eastAsia="Neue Hans Kendrick Light" w:hAnsi="Neue Hans Kendrick" w:cs="Neue Hans Kendrick Light"/>
                <w:sz w:val="16"/>
                <w:lang w:val="de-DE" w:eastAsia="de-DE" w:bidi="de-DE"/>
              </w:rPr>
              <w:t>Koziczinski</w:t>
            </w:r>
            <w:proofErr w:type="spellEnd"/>
          </w:p>
          <w:p w14:paraId="367051C9" w14:textId="77777777" w:rsidR="006E4B0D" w:rsidRPr="002E46BC" w:rsidRDefault="006E4B0D" w:rsidP="00A7147B">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204"/>
                <w:tab w:val="left" w:pos="9912"/>
              </w:tabs>
              <w:rPr>
                <w:rFonts w:ascii="Neue Hans Kendrick" w:eastAsia="Neue Hans Kendrick Light" w:hAnsi="Neue Hans Kendrick" w:cs="Neue Hans Kendrick Light"/>
                <w:sz w:val="16"/>
                <w:lang w:val="de-DE" w:eastAsia="de-DE" w:bidi="de-DE"/>
              </w:rPr>
            </w:pPr>
            <w:r w:rsidRPr="002E46BC">
              <w:rPr>
                <w:rFonts w:ascii="Neue Hans Kendrick" w:eastAsia="Neue Hans Kendrick Light" w:hAnsi="Neue Hans Kendrick" w:cs="Neue Hans Kendrick Light"/>
                <w:sz w:val="16"/>
                <w:lang w:val="de-DE" w:eastAsia="de-DE" w:bidi="de-DE"/>
              </w:rPr>
              <w:t xml:space="preserve"> </w:t>
            </w:r>
          </w:p>
        </w:tc>
      </w:tr>
      <w:tr w:rsidR="006E4B0D" w:rsidRPr="002E46BC" w14:paraId="52283948" w14:textId="77777777" w:rsidTr="0083443C">
        <w:tc>
          <w:tcPr>
            <w:tcW w:w="2666" w:type="dxa"/>
            <w:shd w:val="clear" w:color="auto" w:fill="auto"/>
          </w:tcPr>
          <w:p w14:paraId="74A8FE47"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122FE31B"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r w:rsidR="006E4B0D" w:rsidRPr="002E46BC" w14:paraId="0976DB37" w14:textId="77777777" w:rsidTr="0083443C">
        <w:tc>
          <w:tcPr>
            <w:tcW w:w="2666" w:type="dxa"/>
            <w:shd w:val="clear" w:color="auto" w:fill="auto"/>
          </w:tcPr>
          <w:p w14:paraId="6C2A5B04" w14:textId="77777777" w:rsidR="006E4B0D" w:rsidRPr="002E46BC" w:rsidRDefault="006E4B0D" w:rsidP="00A7147B">
            <w:pPr>
              <w:pStyle w:val="Tabelleninhalt"/>
              <w:rPr>
                <w:rFonts w:ascii="Neue Hans Kendrick" w:eastAsia="Neue Hans Kendrick Light" w:hAnsi="Neue Hans Kendrick" w:cs="Neue Hans Kendrick Light"/>
                <w:sz w:val="16"/>
                <w:lang w:val="de-DE" w:eastAsia="de-DE" w:bidi="de-DE"/>
              </w:rPr>
            </w:pPr>
          </w:p>
        </w:tc>
        <w:tc>
          <w:tcPr>
            <w:tcW w:w="6874" w:type="dxa"/>
            <w:gridSpan w:val="4"/>
            <w:vMerge/>
            <w:shd w:val="clear" w:color="auto" w:fill="auto"/>
          </w:tcPr>
          <w:p w14:paraId="2FF29CD1" w14:textId="77777777" w:rsidR="006E4B0D" w:rsidRPr="002E46BC" w:rsidRDefault="006E4B0D" w:rsidP="00A7147B">
            <w:pPr>
              <w:pStyle w:val="Normal0"/>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rPr>
                <w:rFonts w:ascii="Neue Hans Kendrick" w:hAnsi="Neue Hans Kendrick"/>
              </w:rPr>
            </w:pPr>
          </w:p>
        </w:tc>
      </w:tr>
    </w:tbl>
    <w:p w14:paraId="73953CE7" w14:textId="77777777" w:rsidR="0039086B"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3AC64190" w14:textId="77777777" w:rsidR="0039086B" w:rsidRPr="00A225FC" w:rsidRDefault="0039086B"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p>
    <w:p w14:paraId="61523195" w14:textId="3F4E52AB" w:rsidR="00094FDE" w:rsidRPr="00A225FC" w:rsidRDefault="00094FDE" w:rsidP="00094FDE">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t xml:space="preserve">{% if </w:t>
      </w:r>
      <w:proofErr w:type="spellStart"/>
      <w:r w:rsidRPr="00A225FC">
        <w:rPr>
          <w:rFonts w:ascii="Neue Hans Kendrick" w:eastAsia="Neue Hans Kendrick Light" w:hAnsi="Neue Hans Kendrick" w:cs="Neue Hans Kendrick Light"/>
          <w:b/>
          <w:color w:val="000000"/>
          <w:sz w:val="18"/>
          <w:u w:val="single"/>
          <w:lang w:val="en-US" w:eastAsia="de-DE" w:bidi="de-DE"/>
        </w:rPr>
        <w:t>include_scope_of_work</w:t>
      </w:r>
      <w:proofErr w:type="spellEnd"/>
      <w:r w:rsidRPr="00A225FC">
        <w:rPr>
          <w:rFonts w:ascii="Neue Hans Kendrick" w:eastAsia="Neue Hans Kendrick Light" w:hAnsi="Neue Hans Kendrick" w:cs="Neue Hans Kendrick Light"/>
          <w:b/>
          <w:color w:val="000000"/>
          <w:sz w:val="18"/>
          <w:u w:val="single"/>
          <w:lang w:val="en-US" w:eastAsia="de-DE" w:bidi="de-DE"/>
        </w:rPr>
        <w:t xml:space="preserve"> == ‘on’ %}</w:t>
      </w:r>
    </w:p>
    <w:p w14:paraId="7B3D2ABD" w14:textId="340560D6" w:rsidR="0039086B" w:rsidRPr="00E51F15" w:rsidRDefault="00094FDE" w:rsidP="00E51F15">
      <w:pPr>
        <w:rPr>
          <w:rFonts w:ascii="Neue Hans Kendrick" w:eastAsia="Neue Hans Kendrick Light" w:hAnsi="Neue Hans Kendrick" w:cs="Neue Hans Kendrick Light"/>
          <w:b/>
          <w:color w:val="000000"/>
          <w:sz w:val="18"/>
          <w:u w:val="single"/>
          <w:lang w:val="en-US" w:eastAsia="de-DE" w:bidi="de-DE"/>
        </w:rPr>
      </w:pPr>
      <w:r w:rsidRPr="00A225FC">
        <w:rPr>
          <w:rFonts w:ascii="Neue Hans Kendrick" w:eastAsia="Neue Hans Kendrick Light" w:hAnsi="Neue Hans Kendrick" w:cs="Neue Hans Kendrick Light"/>
          <w:b/>
          <w:color w:val="000000"/>
          <w:sz w:val="18"/>
          <w:u w:val="single"/>
          <w:lang w:val="en-US" w:eastAsia="de-DE" w:bidi="de-DE"/>
        </w:rPr>
        <w:br w:type="page"/>
      </w:r>
    </w:p>
    <w:p w14:paraId="749D8653" w14:textId="77777777" w:rsidR="0039086B" w:rsidRPr="00A225FC" w:rsidRDefault="0039086B" w:rsidP="00A225FC">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8"/>
          <w:szCs w:val="18"/>
          <w:lang w:eastAsia="de-DE" w:bidi="de-DE"/>
        </w:rPr>
      </w:pPr>
      <w:r w:rsidRPr="00A225FC">
        <w:rPr>
          <w:rFonts w:ascii="Neue Hans Kendrick" w:eastAsia="Neue Hans Kendrick Light" w:hAnsi="Neue Hans Kendrick" w:cs="Neue Hans Kendrick Light"/>
          <w:bCs/>
          <w:color w:val="000000"/>
          <w:sz w:val="18"/>
          <w:szCs w:val="18"/>
          <w:lang w:eastAsia="de-DE" w:bidi="de-DE"/>
        </w:rPr>
        <w:lastRenderedPageBreak/>
        <w:t>[[SCOPE_OF_WORK]]</w:t>
      </w:r>
    </w:p>
    <w:p w14:paraId="29613F81" w14:textId="77777777" w:rsidR="00613E20" w:rsidRPr="00A225FC" w:rsidRDefault="00613E20" w:rsidP="00613E20">
      <w:pPr>
        <w:rPr>
          <w:rFonts w:ascii="Neue Hans Kendrick" w:eastAsia="Neue Hans Kendrick Light" w:hAnsi="Neue Hans Kendrick" w:cs="Neue Hans Kendrick Light"/>
          <w:sz w:val="20"/>
          <w:lang w:eastAsia="de-DE" w:bidi="de-DE"/>
        </w:rPr>
      </w:pPr>
    </w:p>
    <w:p w14:paraId="12CE0B7D" w14:textId="77777777" w:rsidR="00613E20" w:rsidRPr="00A225FC" w:rsidRDefault="00613E20" w:rsidP="00613E20">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A225FC">
        <w:rPr>
          <w:rFonts w:ascii="Neue Hans Kendrick" w:eastAsia="Neue Hans Kendrick Light" w:hAnsi="Neue Hans Kendrick" w:cs="Neue Hans Kendrick Light"/>
          <w:b/>
          <w:sz w:val="18"/>
          <w:lang w:eastAsia="de-DE" w:bidi="de-DE"/>
        </w:rPr>
        <w:t xml:space="preserve">{% </w:t>
      </w:r>
      <w:proofErr w:type="spellStart"/>
      <w:r w:rsidRPr="00A225FC">
        <w:rPr>
          <w:rFonts w:ascii="Neue Hans Kendrick" w:eastAsia="Neue Hans Kendrick Light" w:hAnsi="Neue Hans Kendrick" w:cs="Neue Hans Kendrick Light"/>
          <w:b/>
          <w:sz w:val="18"/>
          <w:lang w:eastAsia="de-DE" w:bidi="de-DE"/>
        </w:rPr>
        <w:t>endif</w:t>
      </w:r>
      <w:proofErr w:type="spellEnd"/>
      <w:r w:rsidRPr="00A225FC">
        <w:rPr>
          <w:rFonts w:ascii="Neue Hans Kendrick" w:eastAsia="Neue Hans Kendrick Light" w:hAnsi="Neue Hans Kendrick" w:cs="Neue Hans Kendrick Light"/>
          <w:b/>
          <w:sz w:val="18"/>
          <w:lang w:eastAsia="de-DE" w:bidi="de-DE"/>
        </w:rPr>
        <w:t xml:space="preserve"> %}</w:t>
      </w:r>
    </w:p>
    <w:p w14:paraId="5B8E5593" w14:textId="77777777" w:rsidR="004E7E98" w:rsidRDefault="004E7E98" w:rsidP="004E7E98">
      <w:pPr>
        <w:rPr>
          <w:rFonts w:ascii="Neue Hans Kendrick" w:eastAsia="Neue Hans Kendrick Light" w:hAnsi="Neue Hans Kendrick" w:cs="Neue Hans Kendrick Light"/>
          <w:b/>
          <w:sz w:val="18"/>
          <w:u w:val="single"/>
          <w:lang w:eastAsia="de-DE" w:bidi="de-DE"/>
        </w:rPr>
      </w:pPr>
      <w:r>
        <w:rPr>
          <w:rFonts w:ascii="Neue Hans Kendrick" w:eastAsia="Neue Hans Kendrick Light" w:hAnsi="Neue Hans Kendrick" w:cs="Neue Hans Kendrick Light"/>
          <w:b/>
          <w:sz w:val="18"/>
          <w:u w:val="single"/>
          <w:lang w:eastAsia="de-DE" w:bidi="de-DE"/>
        </w:rPr>
        <w:br w:type="page"/>
      </w:r>
    </w:p>
    <w:p w14:paraId="23F2899C" w14:textId="40DF2F5B" w:rsidR="001B07F1" w:rsidRPr="001B07F1" w:rsidRDefault="001B07F1" w:rsidP="001B07F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0" w:lineRule="atLeast"/>
        <w:rPr>
          <w:rFonts w:ascii="Neue Hans Kendrick" w:eastAsia="Neue Hans Kendrick Light" w:hAnsi="Neue Hans Kendrick" w:cs="Neue Hans Kendrick Light"/>
          <w:b/>
          <w:color w:val="000000"/>
          <w:sz w:val="6"/>
          <w:szCs w:val="12"/>
          <w:u w:val="single"/>
          <w:lang w:val="en-US" w:eastAsia="de-DE" w:bidi="de-DE"/>
        </w:rPr>
      </w:pPr>
      <w:r w:rsidRPr="001B07F1">
        <w:rPr>
          <w:rFonts w:ascii="Neue Hans Kendrick" w:eastAsia="Neue Hans Kendrick Light" w:hAnsi="Neue Hans Kendrick" w:cs="Neue Hans Kendrick Light"/>
          <w:b/>
          <w:color w:val="000000"/>
          <w:sz w:val="6"/>
          <w:szCs w:val="12"/>
          <w:u w:val="single"/>
          <w:lang w:val="en-US" w:eastAsia="de-DE" w:bidi="de-DE"/>
        </w:rPr>
        <w:lastRenderedPageBreak/>
        <w:t xml:space="preserve">{% if </w:t>
      </w:r>
      <w:proofErr w:type="spellStart"/>
      <w:r w:rsidRPr="001B07F1">
        <w:rPr>
          <w:rFonts w:ascii="Neue Hans Kendrick" w:eastAsia="Neue Hans Kendrick Light" w:hAnsi="Neue Hans Kendrick" w:cs="Neue Hans Kendrick Light"/>
          <w:b/>
          <w:color w:val="000000"/>
          <w:sz w:val="6"/>
          <w:szCs w:val="12"/>
          <w:u w:val="single"/>
          <w:lang w:val="en-US" w:eastAsia="de-DE" w:bidi="de-DE"/>
        </w:rPr>
        <w:t>is_hoai_contract</w:t>
      </w:r>
      <w:proofErr w:type="spellEnd"/>
      <w:r w:rsidRPr="001B07F1">
        <w:rPr>
          <w:rFonts w:ascii="Neue Hans Kendrick" w:eastAsia="Neue Hans Kendrick Light" w:hAnsi="Neue Hans Kendrick" w:cs="Neue Hans Kendrick Light"/>
          <w:b/>
          <w:color w:val="000000"/>
          <w:sz w:val="6"/>
          <w:szCs w:val="12"/>
          <w:u w:val="single"/>
          <w:lang w:val="en-US" w:eastAsia="de-DE" w:bidi="de-DE"/>
        </w:rPr>
        <w:t xml:space="preserve"> %}</w:t>
      </w:r>
    </w:p>
    <w:p w14:paraId="3D703DBC" w14:textId="77777777" w:rsidR="001B07F1" w:rsidRPr="006C4235" w:rsidRDefault="001B07F1" w:rsidP="001059DA">
      <w:pPr>
        <w:pStyle w:val="Brieftext"/>
        <w:ind w:left="0"/>
        <w:rPr>
          <w:rFonts w:ascii="Neue Hans Kendrick" w:hAnsi="Neue Hans Kendrick"/>
          <w:b/>
          <w:bCs/>
          <w:sz w:val="18"/>
          <w:szCs w:val="18"/>
          <w:u w:val="single"/>
          <w:lang w:val="en-US" w:eastAsia="de-DE" w:bidi="de-DE"/>
        </w:rPr>
      </w:pPr>
      <w:proofErr w:type="spellStart"/>
      <w:r w:rsidRPr="006C4235">
        <w:rPr>
          <w:rFonts w:ascii="Neue Hans Kendrick" w:hAnsi="Neue Hans Kendrick"/>
          <w:b/>
          <w:bCs/>
          <w:sz w:val="18"/>
          <w:szCs w:val="18"/>
          <w:u w:val="single"/>
          <w:lang w:val="en-US" w:eastAsia="de-DE" w:bidi="de-DE"/>
        </w:rPr>
        <w:t>Honoraransatz</w:t>
      </w:r>
      <w:proofErr w:type="spellEnd"/>
    </w:p>
    <w:p w14:paraId="15FD221A" w14:textId="77777777" w:rsidR="001B07F1" w:rsidRPr="00F04825" w:rsidRDefault="001B07F1" w:rsidP="001059DA">
      <w:pPr>
        <w:pStyle w:val="Brieftext"/>
        <w:numPr>
          <w:ilvl w:val="0"/>
          <w:numId w:val="5"/>
        </w:numPr>
        <w:spacing w:after="0" w:line="360" w:lineRule="auto"/>
        <w:ind w:left="360"/>
        <w:rPr>
          <w:rFonts w:ascii="Neue Hans Kendrick" w:hAnsi="Neue Hans Kendrick"/>
          <w:b/>
          <w:color w:val="000000"/>
          <w:lang w:eastAsia="de-DE" w:bidi="de-DE"/>
        </w:rPr>
      </w:pPr>
      <w:r w:rsidRPr="00F04825">
        <w:rPr>
          <w:rFonts w:ascii="Neue Hans Kendrick" w:hAnsi="Neue Hans Kendrick"/>
          <w:b/>
          <w:color w:val="000000"/>
          <w:lang w:eastAsia="de-DE" w:bidi="de-DE"/>
        </w:rPr>
        <w:t>Einordnung Vorhaben</w:t>
      </w:r>
    </w:p>
    <w:p w14:paraId="2B11F9E4" w14:textId="77777777" w:rsidR="001B07F1" w:rsidRPr="00A620AE" w:rsidRDefault="001B07F1" w:rsidP="001059DA">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bCs/>
          <w:color w:val="000000"/>
          <w:lang w:eastAsia="de-DE" w:bidi="de-DE"/>
        </w:rPr>
        <w:t xml:space="preserve">Leistungsumfang: </w:t>
      </w:r>
      <w:r w:rsidRPr="00A620AE">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service_profile_name</w:t>
      </w:r>
      <w:proofErr w:type="spellEnd"/>
      <w:r w:rsidRPr="00020A7E">
        <w:rPr>
          <w:rFonts w:ascii="Neue Hans Kendrick" w:hAnsi="Neue Hans Kendrick"/>
          <w:bCs/>
          <w:color w:val="000000"/>
          <w:lang w:eastAsia="de-DE" w:bidi="de-DE"/>
        </w:rPr>
        <w:t>}}</w:t>
      </w:r>
    </w:p>
    <w:p w14:paraId="6BAC6D60" w14:textId="0419D64F" w:rsidR="001B07F1" w:rsidRPr="00020A7E" w:rsidRDefault="001B07F1" w:rsidP="001059DA">
      <w:pPr>
        <w:pStyle w:val="Brieftext"/>
        <w:spacing w:after="0" w:line="360" w:lineRule="auto"/>
        <w:ind w:left="0"/>
        <w:rPr>
          <w:rFonts w:ascii="Neue Hans Kendrick" w:hAnsi="Neue Hans Kendrick"/>
          <w:bCs/>
          <w:color w:val="000000"/>
          <w:lang w:eastAsia="de-DE" w:bidi="de-DE"/>
        </w:rPr>
      </w:pPr>
      <w:r w:rsidRPr="00A620AE">
        <w:rPr>
          <w:rFonts w:ascii="Neue Hans Kendrick" w:hAnsi="Neue Hans Kendrick"/>
          <w:lang w:eastAsia="de-DE" w:bidi="de-DE"/>
        </w:rPr>
        <w:t xml:space="preserve">Honorarzone: </w:t>
      </w:r>
      <w:r>
        <w:rPr>
          <w:rFonts w:ascii="Neue Hans Kendrick" w:hAnsi="Neue Hans Kendrick"/>
          <w:lang w:eastAsia="de-DE" w:bidi="de-DE"/>
        </w:rPr>
        <w:tab/>
      </w:r>
      <w:r w:rsidR="001059DA">
        <w:rPr>
          <w:rFonts w:ascii="Neue Hans Kendrick" w:hAnsi="Neue Hans Kendrick"/>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50ECFC00" w14:textId="6E3F4660" w:rsidR="001B07F1" w:rsidRPr="00A620AE" w:rsidRDefault="001B07F1" w:rsidP="001059DA">
      <w:pPr>
        <w:pStyle w:val="Brieftext"/>
        <w:spacing w:after="0" w:line="360" w:lineRule="auto"/>
        <w:ind w:left="0"/>
        <w:rPr>
          <w:rFonts w:ascii="Neue Hans Kendrick" w:hAnsi="Neue Hans Kendrick"/>
          <w:lang w:eastAsia="de-DE" w:bidi="de-DE"/>
        </w:rPr>
      </w:pPr>
      <w:r w:rsidRPr="00A620AE">
        <w:rPr>
          <w:rFonts w:ascii="Neue Hans Kendrick" w:hAnsi="Neue Hans Kendrick"/>
          <w:lang w:eastAsia="de-DE" w:bidi="de-DE"/>
        </w:rPr>
        <w:t xml:space="preserve">Honorarsatz:  </w:t>
      </w:r>
      <w:r>
        <w:rPr>
          <w:rFonts w:ascii="Neue Hans Kendrick" w:hAnsi="Neue Hans Kendrick"/>
          <w:lang w:eastAsia="de-DE" w:bidi="de-DE"/>
        </w:rPr>
        <w:tab/>
      </w:r>
      <w:r w:rsidR="001059DA">
        <w:rPr>
          <w:rFonts w:ascii="Neue Hans Kendrick" w:hAnsi="Neue Hans Kendrick"/>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honorarsatz_factor</w:t>
      </w:r>
      <w:proofErr w:type="spellEnd"/>
      <w:r>
        <w:rPr>
          <w:rFonts w:ascii="Neue Hans Kendrick" w:hAnsi="Neue Hans Kendrick"/>
          <w:lang w:eastAsia="de-DE" w:bidi="de-DE"/>
        </w:rPr>
        <w:t>}}% , {{</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5EAC926D" w14:textId="4C23A31F" w:rsidR="001B07F1" w:rsidRPr="00434D15" w:rsidRDefault="001B07F1" w:rsidP="001059DA">
      <w:pPr>
        <w:widowControl w:val="0"/>
        <w:tabs>
          <w:tab w:val="decimal" w:pos="33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s>
        <w:spacing w:line="240" w:lineRule="atLeast"/>
        <w:rPr>
          <w:rFonts w:ascii="Neue Hans Kendrick" w:eastAsia="Neue Hans Kendrick Light" w:hAnsi="Neue Hans Kendrick" w:cs="Neue Hans Kendrick Light"/>
          <w:bCs/>
          <w:iCs/>
          <w:lang w:eastAsia="de-DE" w:bidi="de-DE"/>
        </w:rPr>
      </w:pPr>
      <w:r w:rsidRPr="00A620AE">
        <w:rPr>
          <w:rFonts w:ascii="Neue Hans Kendrick" w:eastAsia="Neue Hans Kendrick Light" w:hAnsi="Neue Hans Kendrick" w:cs="Neue Hans Kendrick Light"/>
          <w:b/>
          <w:i/>
          <w:lang w:eastAsia="de-DE" w:bidi="de-DE"/>
        </w:rPr>
        <w:t xml:space="preserve"> </w:t>
      </w:r>
    </w:p>
    <w:p w14:paraId="1D7A4B92" w14:textId="77777777" w:rsidR="001B07F1" w:rsidRPr="00A620AE" w:rsidRDefault="001B07F1" w:rsidP="001059DA">
      <w:pPr>
        <w:pStyle w:val="Brieftext"/>
        <w:numPr>
          <w:ilvl w:val="0"/>
          <w:numId w:val="5"/>
        </w:numPr>
        <w:spacing w:after="0" w:line="360" w:lineRule="auto"/>
        <w:ind w:left="360"/>
        <w:rPr>
          <w:rFonts w:ascii="Neue Hans Kendrick" w:hAnsi="Neue Hans Kendrick"/>
          <w:b/>
          <w:bCs/>
          <w:lang w:eastAsia="de-DE" w:bidi="de-DE"/>
        </w:rPr>
      </w:pPr>
      <w:bookmarkStart w:id="0" w:name="HoaiStart_AnrechenbareKosten"/>
      <w:bookmarkStart w:id="1" w:name="HoaiStart_Kostenschätzung"/>
      <w:bookmarkEnd w:id="0"/>
      <w:bookmarkEnd w:id="1"/>
      <w:r w:rsidRPr="00A620AE">
        <w:rPr>
          <w:rFonts w:ascii="Neue Hans Kendrick" w:hAnsi="Neue Hans Kendrick"/>
          <w:b/>
          <w:bCs/>
          <w:lang w:eastAsia="de-DE" w:bidi="de-DE"/>
        </w:rPr>
        <w:t>Kostenschätzung</w:t>
      </w:r>
    </w:p>
    <w:p w14:paraId="77B1F00F" w14:textId="77777777" w:rsidR="001B07F1" w:rsidRPr="00A620AE" w:rsidRDefault="001B07F1" w:rsidP="001059DA">
      <w:pPr>
        <w:pStyle w:val="Brieftext"/>
        <w:spacing w:after="0"/>
        <w:ind w:left="0"/>
        <w:rPr>
          <w:rFonts w:ascii="Neue Hans Kendrick" w:hAnsi="Neue Hans Kendrick"/>
          <w:lang w:eastAsia="de-DE" w:bidi="de-DE"/>
        </w:rPr>
      </w:pPr>
      <w:r w:rsidRPr="00A620AE">
        <w:rPr>
          <w:rFonts w:ascii="Neue Hans Kendrick" w:hAnsi="Neue Hans Kendrick"/>
          <w:lang w:eastAsia="de-DE" w:bidi="de-DE"/>
        </w:rPr>
        <w:t>Baukosten</w:t>
      </w:r>
    </w:p>
    <w:tbl>
      <w:tblPr>
        <w:tblW w:w="9072" w:type="dxa"/>
        <w:tblLayout w:type="fixed"/>
        <w:tblCellMar>
          <w:left w:w="0" w:type="dxa"/>
          <w:right w:w="51" w:type="dxa"/>
        </w:tblCellMar>
        <w:tblLook w:val="04A0" w:firstRow="1" w:lastRow="0" w:firstColumn="1" w:lastColumn="0" w:noHBand="0" w:noVBand="1"/>
      </w:tblPr>
      <w:tblGrid>
        <w:gridCol w:w="9"/>
        <w:gridCol w:w="523"/>
        <w:gridCol w:w="2268"/>
        <w:gridCol w:w="2020"/>
        <w:gridCol w:w="1701"/>
        <w:gridCol w:w="2551"/>
      </w:tblGrid>
      <w:tr w:rsidR="001B07F1" w:rsidRPr="001B07F1" w14:paraId="54F22D5C" w14:textId="77777777" w:rsidTr="001059DA">
        <w:trPr>
          <w:trHeight w:val="473"/>
        </w:trPr>
        <w:tc>
          <w:tcPr>
            <w:tcW w:w="532" w:type="dxa"/>
            <w:gridSpan w:val="2"/>
            <w:shd w:val="clear" w:color="auto" w:fill="F2F2F2"/>
          </w:tcPr>
          <w:p w14:paraId="00536F5B"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Nr.</w:t>
            </w:r>
          </w:p>
        </w:tc>
        <w:tc>
          <w:tcPr>
            <w:tcW w:w="2268" w:type="dxa"/>
            <w:shd w:val="clear" w:color="auto" w:fill="F2F2F2"/>
          </w:tcPr>
          <w:p w14:paraId="1BE3AB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Bezeichnung</w:t>
            </w:r>
          </w:p>
        </w:tc>
        <w:tc>
          <w:tcPr>
            <w:tcW w:w="2020" w:type="dxa"/>
            <w:shd w:val="clear" w:color="auto" w:fill="F2F2F2"/>
          </w:tcPr>
          <w:p w14:paraId="0847BA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geschätzte </w:t>
            </w:r>
            <w:r w:rsidRPr="001B07F1">
              <w:rPr>
                <w:rFonts w:ascii="Neue Hans Kendrick" w:eastAsia="Neue Hans Kendrick Light" w:hAnsi="Neue Hans Kendrick" w:cs="Neue Hans Kendrick Light"/>
                <w:sz w:val="16"/>
                <w:szCs w:val="16"/>
                <w:lang w:eastAsia="de-DE" w:bidi="de-DE"/>
              </w:rPr>
              <w:br/>
              <w:t>Kosten [€]</w:t>
            </w:r>
          </w:p>
        </w:tc>
        <w:tc>
          <w:tcPr>
            <w:tcW w:w="1701" w:type="dxa"/>
            <w:shd w:val="clear" w:color="auto" w:fill="F2F2F2"/>
          </w:tcPr>
          <w:p w14:paraId="42C31954"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 </w:t>
            </w:r>
            <w:r w:rsidRPr="001B07F1">
              <w:rPr>
                <w:rFonts w:ascii="Neue Hans Kendrick" w:eastAsia="Neue Hans Kendrick Light" w:hAnsi="Neue Hans Kendrick" w:cs="Neue Hans Kendrick Light"/>
                <w:sz w:val="16"/>
                <w:szCs w:val="16"/>
                <w:lang w:eastAsia="de-DE" w:bidi="de-DE"/>
              </w:rPr>
              <w:br/>
              <w:t>%</w:t>
            </w:r>
          </w:p>
        </w:tc>
        <w:tc>
          <w:tcPr>
            <w:tcW w:w="2551" w:type="dxa"/>
            <w:shd w:val="clear" w:color="auto" w:fill="F2F2F2"/>
          </w:tcPr>
          <w:p w14:paraId="51AF80E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 xml:space="preserve">anrechenbare </w:t>
            </w:r>
            <w:r w:rsidRPr="001B07F1">
              <w:rPr>
                <w:rFonts w:ascii="Neue Hans Kendrick" w:eastAsia="Neue Hans Kendrick Light" w:hAnsi="Neue Hans Kendrick" w:cs="Neue Hans Kendrick Light"/>
                <w:sz w:val="16"/>
                <w:szCs w:val="16"/>
                <w:lang w:eastAsia="de-DE" w:bidi="de-DE"/>
              </w:rPr>
              <w:br/>
              <w:t>Kosten [€]</w:t>
            </w:r>
          </w:p>
        </w:tc>
      </w:tr>
      <w:tr w:rsidR="001B07F1" w:rsidRPr="001B07F1" w14:paraId="2B60588F" w14:textId="77777777" w:rsidTr="001059DA">
        <w:trPr>
          <w:trHeight w:val="230"/>
        </w:trPr>
        <w:tc>
          <w:tcPr>
            <w:tcW w:w="532" w:type="dxa"/>
            <w:gridSpan w:val="2"/>
            <w:shd w:val="clear" w:color="auto" w:fill="auto"/>
          </w:tcPr>
          <w:p w14:paraId="69C308C6"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300</w:t>
            </w:r>
          </w:p>
        </w:tc>
        <w:tc>
          <w:tcPr>
            <w:tcW w:w="2268" w:type="dxa"/>
            <w:shd w:val="clear" w:color="auto" w:fill="auto"/>
          </w:tcPr>
          <w:p w14:paraId="7A347269"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Baukonstruktionen</w:t>
            </w:r>
          </w:p>
        </w:tc>
        <w:tc>
          <w:tcPr>
            <w:tcW w:w="2020" w:type="dxa"/>
            <w:shd w:val="clear" w:color="auto" w:fill="auto"/>
          </w:tcPr>
          <w:p w14:paraId="4916283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baukonstruktionen</w:t>
            </w:r>
            <w:proofErr w:type="spellEnd"/>
            <w:r w:rsidRPr="001B07F1">
              <w:rPr>
                <w:rFonts w:ascii="Neue Hans Kendrick" w:eastAsia="Neue Hans Kendrick Light" w:hAnsi="Neue Hans Kendrick" w:cs="Neue Hans Kendrick Light"/>
                <w:sz w:val="16"/>
                <w:szCs w:val="16"/>
                <w:lang w:eastAsia="de-DE" w:bidi="de-DE"/>
              </w:rPr>
              <w:t>}}</w:t>
            </w:r>
          </w:p>
        </w:tc>
        <w:tc>
          <w:tcPr>
            <w:tcW w:w="1701" w:type="dxa"/>
            <w:shd w:val="clear" w:color="auto" w:fill="auto"/>
          </w:tcPr>
          <w:p w14:paraId="7211D2C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100,00 %</w:t>
            </w:r>
          </w:p>
        </w:tc>
        <w:tc>
          <w:tcPr>
            <w:tcW w:w="2551" w:type="dxa"/>
            <w:shd w:val="clear" w:color="auto" w:fill="auto"/>
          </w:tcPr>
          <w:p w14:paraId="30CFB50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baukonstruktionen</w:t>
            </w:r>
            <w:proofErr w:type="spellEnd"/>
            <w:r w:rsidRPr="001B07F1">
              <w:rPr>
                <w:rFonts w:ascii="Neue Hans Kendrick" w:eastAsia="Neue Hans Kendrick Light" w:hAnsi="Neue Hans Kendrick" w:cs="Neue Hans Kendrick Light"/>
                <w:sz w:val="16"/>
                <w:szCs w:val="16"/>
                <w:lang w:eastAsia="de-DE" w:bidi="de-DE"/>
              </w:rPr>
              <w:t>}}</w:t>
            </w:r>
          </w:p>
        </w:tc>
      </w:tr>
      <w:tr w:rsidR="001B07F1" w:rsidRPr="001B07F1" w14:paraId="34E75E7A" w14:textId="77777777" w:rsidTr="001059DA">
        <w:trPr>
          <w:trHeight w:val="230"/>
        </w:trPr>
        <w:tc>
          <w:tcPr>
            <w:tcW w:w="532" w:type="dxa"/>
            <w:gridSpan w:val="2"/>
            <w:shd w:val="clear" w:color="auto" w:fill="auto"/>
          </w:tcPr>
          <w:p w14:paraId="2A32345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400</w:t>
            </w:r>
          </w:p>
        </w:tc>
        <w:tc>
          <w:tcPr>
            <w:tcW w:w="2268" w:type="dxa"/>
            <w:shd w:val="clear" w:color="auto" w:fill="auto"/>
          </w:tcPr>
          <w:p w14:paraId="630E2DD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Bauwerk - Technische Anlagen</w:t>
            </w:r>
          </w:p>
        </w:tc>
        <w:tc>
          <w:tcPr>
            <w:tcW w:w="2020" w:type="dxa"/>
            <w:shd w:val="clear" w:color="auto" w:fill="auto"/>
          </w:tcPr>
          <w:p w14:paraId="32017B3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technische_anlagen</w:t>
            </w:r>
            <w:proofErr w:type="spellEnd"/>
            <w:r w:rsidRPr="001B07F1">
              <w:rPr>
                <w:rFonts w:ascii="Neue Hans Kendrick" w:eastAsia="Neue Hans Kendrick Light" w:hAnsi="Neue Hans Kendrick" w:cs="Neue Hans Kendrick Light"/>
                <w:sz w:val="16"/>
                <w:szCs w:val="16"/>
                <w:lang w:eastAsia="de-DE" w:bidi="de-DE"/>
              </w:rPr>
              <w:t>}}</w:t>
            </w:r>
          </w:p>
        </w:tc>
        <w:tc>
          <w:tcPr>
            <w:tcW w:w="1701" w:type="dxa"/>
            <w:shd w:val="clear" w:color="auto" w:fill="auto"/>
          </w:tcPr>
          <w:p w14:paraId="7DE05B8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Technikanteil</w:t>
            </w:r>
          </w:p>
        </w:tc>
        <w:tc>
          <w:tcPr>
            <w:tcW w:w="2551" w:type="dxa"/>
            <w:shd w:val="clear" w:color="auto" w:fill="auto"/>
          </w:tcPr>
          <w:p w14:paraId="2323F128"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r w:rsidRPr="001B07F1">
              <w:rPr>
                <w:rFonts w:ascii="Neue Hans Kendrick" w:eastAsia="Neue Hans Kendrick Light" w:hAnsi="Neue Hans Kendrick" w:cs="Neue Hans Kendrick Light"/>
                <w:sz w:val="16"/>
                <w:szCs w:val="16"/>
                <w:lang w:eastAsia="de-DE" w:bidi="de-DE"/>
              </w:rPr>
              <w:t>{{</w:t>
            </w:r>
            <w:proofErr w:type="spellStart"/>
            <w:r w:rsidRPr="001B07F1">
              <w:rPr>
                <w:rFonts w:ascii="Neue Hans Kendrick" w:eastAsia="Neue Hans Kendrick Light" w:hAnsi="Neue Hans Kendrick" w:cs="Neue Hans Kendrick Light"/>
                <w:sz w:val="16"/>
                <w:szCs w:val="16"/>
                <w:lang w:eastAsia="de-DE" w:bidi="de-DE"/>
              </w:rPr>
              <w:t>technische_anlagen</w:t>
            </w:r>
            <w:proofErr w:type="spellEnd"/>
            <w:r w:rsidRPr="001B07F1">
              <w:rPr>
                <w:rFonts w:ascii="Neue Hans Kendrick" w:eastAsia="Neue Hans Kendrick Light" w:hAnsi="Neue Hans Kendrick" w:cs="Neue Hans Kendrick Light"/>
                <w:sz w:val="16"/>
                <w:szCs w:val="16"/>
                <w:lang w:eastAsia="de-DE" w:bidi="de-DE"/>
              </w:rPr>
              <w:t>}}</w:t>
            </w:r>
          </w:p>
        </w:tc>
      </w:tr>
      <w:tr w:rsidR="001B07F1" w:rsidRPr="001B07F1" w14:paraId="7BB1F02E" w14:textId="77777777" w:rsidTr="001059DA">
        <w:trPr>
          <w:trHeight w:val="119"/>
        </w:trPr>
        <w:tc>
          <w:tcPr>
            <w:tcW w:w="532" w:type="dxa"/>
            <w:gridSpan w:val="2"/>
            <w:shd w:val="clear" w:color="auto" w:fill="auto"/>
          </w:tcPr>
          <w:p w14:paraId="2B204B15"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268" w:type="dxa"/>
            <w:shd w:val="clear" w:color="auto" w:fill="auto"/>
          </w:tcPr>
          <w:p w14:paraId="10ED3987"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rPr>
                <w:rFonts w:ascii="Neue Hans Kendrick" w:eastAsia="Neue Hans Kendrick Light" w:hAnsi="Neue Hans Kendrick" w:cs="Neue Hans Kendrick Light"/>
                <w:sz w:val="16"/>
                <w:szCs w:val="16"/>
                <w:lang w:eastAsia="de-DE" w:bidi="de-DE"/>
              </w:rPr>
            </w:pPr>
          </w:p>
        </w:tc>
        <w:tc>
          <w:tcPr>
            <w:tcW w:w="2020" w:type="dxa"/>
            <w:shd w:val="clear" w:color="auto" w:fill="auto"/>
          </w:tcPr>
          <w:p w14:paraId="77C49BCC"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c>
          <w:tcPr>
            <w:tcW w:w="1701" w:type="dxa"/>
            <w:shd w:val="clear" w:color="auto" w:fill="auto"/>
          </w:tcPr>
          <w:p w14:paraId="4C99E44F"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center"/>
              <w:rPr>
                <w:rFonts w:ascii="Neue Hans Kendrick" w:eastAsia="Neue Hans Kendrick Light" w:hAnsi="Neue Hans Kendrick" w:cs="Neue Hans Kendrick Light"/>
                <w:sz w:val="16"/>
                <w:szCs w:val="16"/>
                <w:lang w:eastAsia="de-DE" w:bidi="de-DE"/>
              </w:rPr>
            </w:pPr>
          </w:p>
        </w:tc>
        <w:tc>
          <w:tcPr>
            <w:tcW w:w="2551" w:type="dxa"/>
            <w:shd w:val="clear" w:color="auto" w:fill="auto"/>
          </w:tcPr>
          <w:p w14:paraId="46D886A3" w14:textId="77777777" w:rsidR="001B07F1" w:rsidRPr="001B07F1" w:rsidRDefault="001B07F1" w:rsidP="003F7761">
            <w:pPr>
              <w:widowControl w:val="0"/>
              <w:tabs>
                <w:tab w:val="right" w:pos="4252"/>
                <w:tab w:val="decimal" w:pos="5386"/>
                <w:tab w:val="decimal" w:pos="7370"/>
                <w:tab w:val="right" w:pos="9524"/>
                <w:tab w:val="left" w:pos="10080"/>
                <w:tab w:val="left" w:pos="10800"/>
                <w:tab w:val="left" w:pos="11520"/>
                <w:tab w:val="left" w:pos="12240"/>
                <w:tab w:val="left" w:pos="12960"/>
                <w:tab w:val="left" w:pos="13680"/>
                <w:tab w:val="left" w:pos="14400"/>
                <w:tab w:val="left" w:pos="15120"/>
                <w:tab w:val="left" w:pos="15840"/>
                <w:tab w:val="left" w:pos="16560"/>
              </w:tabs>
              <w:spacing w:line="240" w:lineRule="atLeast"/>
              <w:jc w:val="right"/>
              <w:rPr>
                <w:rFonts w:ascii="Neue Hans Kendrick" w:eastAsia="Neue Hans Kendrick Light" w:hAnsi="Neue Hans Kendrick" w:cs="Neue Hans Kendrick Light"/>
                <w:sz w:val="16"/>
                <w:szCs w:val="16"/>
                <w:lang w:eastAsia="de-DE" w:bidi="de-DE"/>
              </w:rPr>
            </w:pPr>
          </w:p>
        </w:tc>
      </w:tr>
      <w:tr w:rsidR="001B07F1" w:rsidRPr="001B07F1" w14:paraId="6E689BFA" w14:textId="77777777" w:rsidTr="001059DA">
        <w:tblPrEx>
          <w:tblBorders>
            <w:bottom w:val="single" w:sz="2" w:space="0" w:color="BFBFBF"/>
          </w:tblBorders>
          <w:tblCellMar>
            <w:left w:w="10" w:type="dxa"/>
            <w:right w:w="10" w:type="dxa"/>
          </w:tblCellMar>
        </w:tblPrEx>
        <w:trPr>
          <w:gridBefore w:val="1"/>
          <w:wBefore w:w="9" w:type="dxa"/>
          <w:trHeight w:val="230"/>
        </w:trPr>
        <w:tc>
          <w:tcPr>
            <w:tcW w:w="2791" w:type="dxa"/>
            <w:gridSpan w:val="2"/>
            <w:shd w:val="clear" w:color="auto" w:fill="F2F2F2"/>
          </w:tcPr>
          <w:p w14:paraId="74581429" w14:textId="77777777" w:rsidR="001B07F1" w:rsidRPr="001B07F1" w:rsidRDefault="001B07F1" w:rsidP="003F7761">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40" w:lineRule="atLeast"/>
              <w:rPr>
                <w:rFonts w:ascii="Neue Hans Kendrick" w:eastAsia="Neue Hans Kendrick Light" w:hAnsi="Neue Hans Kendrick" w:cs="Neue Hans Kendrick Light"/>
                <w:color w:val="000000"/>
                <w:sz w:val="16"/>
                <w:szCs w:val="16"/>
                <w:lang w:eastAsia="de-DE" w:bidi="de-DE"/>
              </w:rPr>
            </w:pPr>
            <w:r w:rsidRPr="001B07F1">
              <w:rPr>
                <w:rFonts w:ascii="Neue Hans Kendrick" w:eastAsia="Neue Hans Kendrick Light" w:hAnsi="Neue Hans Kendrick" w:cs="Neue Hans Kendrick Light"/>
                <w:color w:val="000000"/>
                <w:sz w:val="16"/>
                <w:szCs w:val="16"/>
                <w:lang w:eastAsia="de-DE" w:bidi="de-DE"/>
              </w:rPr>
              <w:t>Summe der anrechenbaren Kosten</w:t>
            </w:r>
          </w:p>
        </w:tc>
        <w:tc>
          <w:tcPr>
            <w:tcW w:w="3721" w:type="dxa"/>
            <w:gridSpan w:val="2"/>
            <w:shd w:val="clear" w:color="auto" w:fill="F2F2F2"/>
          </w:tcPr>
          <w:p w14:paraId="720A680C"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color w:val="000000"/>
                <w:sz w:val="16"/>
                <w:szCs w:val="16"/>
                <w:lang w:eastAsia="de-DE" w:bidi="de-DE"/>
              </w:rPr>
            </w:pPr>
          </w:p>
        </w:tc>
        <w:tc>
          <w:tcPr>
            <w:tcW w:w="2551" w:type="dxa"/>
            <w:shd w:val="clear" w:color="auto" w:fill="F2F2F2"/>
          </w:tcPr>
          <w:p w14:paraId="144677A4" w14:textId="77777777" w:rsidR="001B07F1" w:rsidRPr="001B07F1" w:rsidRDefault="001B07F1" w:rsidP="003F7761">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6"/>
                <w:szCs w:val="16"/>
                <w:lang w:eastAsia="de-DE" w:bidi="de-DE"/>
              </w:rPr>
            </w:pPr>
            <w:r w:rsidRPr="001B07F1">
              <w:rPr>
                <w:rFonts w:ascii="Neue Hans Kendrick" w:eastAsia="Neue Hans Kendrick Light" w:hAnsi="Neue Hans Kendrick" w:cs="Neue Hans Kendrick Light"/>
                <w:b/>
                <w:color w:val="000000"/>
                <w:sz w:val="16"/>
                <w:szCs w:val="16"/>
                <w:lang w:eastAsia="de-DE" w:bidi="de-DE"/>
              </w:rPr>
              <w:t>{{</w:t>
            </w:r>
            <w:proofErr w:type="spellStart"/>
            <w:r w:rsidRPr="001B07F1">
              <w:rPr>
                <w:rFonts w:ascii="Neue Hans Kendrick" w:eastAsia="Neue Hans Kendrick Light" w:hAnsi="Neue Hans Kendrick" w:cs="Neue Hans Kendrick Light"/>
                <w:b/>
                <w:color w:val="000000"/>
                <w:sz w:val="16"/>
                <w:szCs w:val="16"/>
                <w:lang w:eastAsia="de-DE" w:bidi="de-DE"/>
              </w:rPr>
              <w:t>anrechenbare_kosten</w:t>
            </w:r>
            <w:proofErr w:type="spellEnd"/>
            <w:r w:rsidRPr="001B07F1">
              <w:rPr>
                <w:rFonts w:ascii="Neue Hans Kendrick" w:eastAsia="Neue Hans Kendrick Light" w:hAnsi="Neue Hans Kendrick" w:cs="Neue Hans Kendrick Light"/>
                <w:b/>
                <w:color w:val="000000"/>
                <w:sz w:val="16"/>
                <w:szCs w:val="16"/>
                <w:lang w:eastAsia="de-DE" w:bidi="de-DE"/>
              </w:rPr>
              <w:t>}}</w:t>
            </w:r>
          </w:p>
        </w:tc>
      </w:tr>
    </w:tbl>
    <w:p w14:paraId="3E34B803" w14:textId="77777777" w:rsidR="001B07F1" w:rsidRPr="00A620AE" w:rsidRDefault="001B07F1" w:rsidP="001059DA">
      <w:pPr>
        <w:tabs>
          <w:tab w:val="right" w:pos="7650"/>
          <w:tab w:val="right" w:pos="9356"/>
        </w:tabs>
        <w:spacing w:line="240" w:lineRule="atLeast"/>
        <w:rPr>
          <w:rFonts w:ascii="Neue Hans Kendrick" w:eastAsia="Neue Hans Kendrick Light" w:hAnsi="Neue Hans Kendrick" w:cs="Neue Hans Kendrick Light"/>
          <w:color w:val="000000"/>
          <w:lang w:eastAsia="de-DE" w:bidi="de-DE"/>
        </w:rPr>
      </w:pPr>
      <w:bookmarkStart w:id="2" w:name="HoaiEnd_Kostenschätzung"/>
      <w:bookmarkStart w:id="3" w:name="HoaiEnd_AnrechenbareKosten"/>
      <w:bookmarkEnd w:id="2"/>
      <w:bookmarkEnd w:id="3"/>
    </w:p>
    <w:p w14:paraId="07841E0A" w14:textId="77777777" w:rsidR="001B07F1" w:rsidRPr="00A620AE" w:rsidRDefault="001B07F1" w:rsidP="001059DA">
      <w:pPr>
        <w:pStyle w:val="Brieftext"/>
        <w:ind w:left="0"/>
        <w:rPr>
          <w:rFonts w:ascii="Neue Hans Kendrick" w:hAnsi="Neue Hans Kendrick"/>
          <w:lang w:eastAsia="de-DE" w:bidi="de-DE"/>
        </w:rPr>
      </w:pPr>
      <w:proofErr w:type="spellStart"/>
      <w:r w:rsidRPr="00A620AE">
        <w:rPr>
          <w:rFonts w:ascii="Neue Hans Kendrick" w:hAnsi="Neue Hans Kendrick"/>
          <w:lang w:eastAsia="de-DE" w:bidi="de-DE"/>
        </w:rPr>
        <w:t>RifT</w:t>
      </w:r>
      <w:proofErr w:type="spellEnd"/>
      <w:r w:rsidRPr="00A620AE">
        <w:rPr>
          <w:rFonts w:ascii="Neue Hans Kendrick" w:hAnsi="Neue Hans Kendrick"/>
          <w:lang w:eastAsia="de-DE" w:bidi="de-DE"/>
        </w:rPr>
        <w:t xml:space="preserve"> - Tabellen verwenden: </w:t>
      </w:r>
      <w:r>
        <w:rPr>
          <w:rFonts w:ascii="Neue Hans Kendrick" w:hAnsi="Neue Hans Kendrick"/>
          <w:lang w:eastAsia="de-DE" w:bidi="de-DE"/>
        </w:rPr>
        <w:tab/>
      </w:r>
      <w:r w:rsidRPr="00F04825">
        <w:rPr>
          <w:rFonts w:ascii="Neue Hans Kendrick" w:hAnsi="Neue Hans Kendrick"/>
          <w:bCs/>
          <w:lang w:eastAsia="de-DE" w:bidi="de-DE"/>
        </w:rPr>
        <w:t>Nein</w:t>
      </w:r>
    </w:p>
    <w:p w14:paraId="72811C07" w14:textId="0C7BBB20" w:rsidR="001B07F1" w:rsidRPr="001B2244" w:rsidRDefault="001B07F1" w:rsidP="001059DA">
      <w:pPr>
        <w:pStyle w:val="Brieftext"/>
        <w:spacing w:after="0"/>
        <w:ind w:left="0"/>
        <w:rPr>
          <w:rFonts w:ascii="Neue Hans Kendrick" w:hAnsi="Neue Hans Kendrick"/>
          <w:bCs/>
          <w:lang w:eastAsia="de-DE" w:bidi="de-DE"/>
        </w:rPr>
      </w:pPr>
      <w:bookmarkStart w:id="4" w:name="HoaiStart_InterpolationKostenschätzung"/>
      <w:bookmarkEnd w:id="4"/>
      <w:r w:rsidRPr="001B2244">
        <w:rPr>
          <w:rFonts w:ascii="Neue Hans Kendrick" w:hAnsi="Neue Hans Kendrick"/>
          <w:bCs/>
          <w:lang w:eastAsia="de-DE" w:bidi="de-DE"/>
        </w:rPr>
        <w:t>Interpolation:</w:t>
      </w:r>
      <w:r w:rsidRPr="001B2244">
        <w:rPr>
          <w:rFonts w:ascii="Neue Hans Kendrick" w:hAnsi="Neue Hans Kendrick"/>
          <w:bCs/>
          <w:lang w:eastAsia="de-DE" w:bidi="de-DE"/>
        </w:rPr>
        <w:tab/>
      </w:r>
      <w:r>
        <w:rPr>
          <w:rFonts w:ascii="Neue Hans Kendrick" w:hAnsi="Neue Hans Kendrick"/>
          <w:bCs/>
          <w:lang w:eastAsia="de-DE" w:bidi="de-DE"/>
        </w:rPr>
        <w:tab/>
      </w:r>
      <w:r w:rsidRPr="001B2244">
        <w:rPr>
          <w:rFonts w:ascii="Neue Hans Kendrick" w:hAnsi="Neue Hans Kendrick"/>
          <w:bCs/>
          <w:lang w:eastAsia="de-DE" w:bidi="de-DE"/>
        </w:rPr>
        <w:t>Baukosten n. Kostenschätzung</w:t>
      </w:r>
    </w:p>
    <w:p w14:paraId="5E1D33CC" w14:textId="01C683FC" w:rsidR="001B07F1" w:rsidRPr="001B2244" w:rsidRDefault="001B07F1" w:rsidP="001059DA">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Honorarzone: </w:t>
      </w:r>
      <w:r w:rsidRPr="001B2244">
        <w:rPr>
          <w:rFonts w:ascii="Neue Hans Kendrick" w:hAnsi="Neue Hans Kendrick"/>
          <w:bCs/>
          <w:color w:val="000000"/>
          <w:lang w:eastAsia="de-DE" w:bidi="de-DE"/>
        </w:rPr>
        <w:tab/>
      </w:r>
      <w:r>
        <w:rPr>
          <w:rFonts w:ascii="Neue Hans Kendrick" w:hAnsi="Neue Hans Kendrick"/>
          <w:bCs/>
          <w:color w:val="000000"/>
          <w:lang w:eastAsia="de-DE" w:bidi="de-DE"/>
        </w:rPr>
        <w:tab/>
      </w:r>
      <w:r w:rsidRPr="00020A7E">
        <w:rPr>
          <w:rFonts w:ascii="Neue Hans Kendrick" w:hAnsi="Neue Hans Kendrick"/>
          <w:bCs/>
          <w:color w:val="000000"/>
          <w:lang w:eastAsia="de-DE" w:bidi="de-DE"/>
        </w:rPr>
        <w:t>{{</w:t>
      </w:r>
      <w:proofErr w:type="spellStart"/>
      <w:r w:rsidRPr="00020A7E">
        <w:rPr>
          <w:rFonts w:ascii="Neue Hans Kendrick" w:hAnsi="Neue Hans Kendrick"/>
          <w:bCs/>
          <w:color w:val="000000"/>
          <w:lang w:eastAsia="de-DE" w:bidi="de-DE"/>
        </w:rPr>
        <w:t>honorarzone</w:t>
      </w:r>
      <w:proofErr w:type="spellEnd"/>
      <w:r w:rsidRPr="00020A7E">
        <w:rPr>
          <w:rFonts w:ascii="Neue Hans Kendrick" w:hAnsi="Neue Hans Kendrick"/>
          <w:bCs/>
          <w:color w:val="000000"/>
          <w:lang w:eastAsia="de-DE" w:bidi="de-DE"/>
        </w:rPr>
        <w:t>}}</w:t>
      </w:r>
    </w:p>
    <w:p w14:paraId="7107B0EC" w14:textId="37C2075B" w:rsidR="001B07F1" w:rsidRDefault="001B07F1" w:rsidP="001059DA">
      <w:pPr>
        <w:pStyle w:val="Brieftext"/>
        <w:spacing w:after="0"/>
        <w:ind w:left="0"/>
        <w:rPr>
          <w:rFonts w:ascii="Neue Hans Kendrick" w:hAnsi="Neue Hans Kendrick"/>
          <w:bCs/>
          <w:color w:val="000000"/>
          <w:lang w:eastAsia="de-DE" w:bidi="de-DE"/>
        </w:rPr>
      </w:pPr>
      <w:r w:rsidRPr="001B2244">
        <w:rPr>
          <w:rFonts w:ascii="Neue Hans Kendrick" w:hAnsi="Neue Hans Kendrick"/>
          <w:bCs/>
          <w:color w:val="000000"/>
          <w:lang w:eastAsia="de-DE" w:bidi="de-DE"/>
        </w:rPr>
        <w:t xml:space="preserve">Honorarsatz: </w:t>
      </w:r>
      <w:r w:rsidRPr="001B2244">
        <w:rPr>
          <w:rFonts w:ascii="Neue Hans Kendrick" w:hAnsi="Neue Hans Kendrick"/>
          <w:bCs/>
          <w:color w:val="000000"/>
          <w:lang w:eastAsia="de-DE" w:bidi="de-DE"/>
        </w:rPr>
        <w:tab/>
      </w:r>
      <w:r w:rsidRPr="001B2244">
        <w:rPr>
          <w:rFonts w:ascii="Neue Hans Kendrick" w:hAnsi="Neue Hans Kendrick"/>
          <w:bCs/>
          <w:color w:val="000000"/>
          <w:lang w:eastAsia="de-DE" w:bidi="de-DE"/>
        </w:rPr>
        <w:tab/>
      </w:r>
      <w:r>
        <w:rPr>
          <w:rFonts w:ascii="Neue Hans Kendrick" w:hAnsi="Neue Hans Kendrick"/>
          <w:lang w:eastAsia="de-DE" w:bidi="de-DE"/>
        </w:rPr>
        <w:t>{{</w:t>
      </w:r>
      <w:proofErr w:type="spellStart"/>
      <w:r w:rsidRPr="00020A7E">
        <w:rPr>
          <w:rFonts w:ascii="Neue Hans Kendrick" w:hAnsi="Neue Hans Kendrick"/>
          <w:lang w:eastAsia="de-DE" w:bidi="de-DE"/>
        </w:rPr>
        <w:t>honorarsatz</w:t>
      </w:r>
      <w:proofErr w:type="spellEnd"/>
      <w:r>
        <w:rPr>
          <w:rFonts w:ascii="Neue Hans Kendrick" w:hAnsi="Neue Hans Kendrick"/>
          <w:lang w:eastAsia="de-DE" w:bidi="de-DE"/>
        </w:rPr>
        <w:t>}}</w:t>
      </w:r>
    </w:p>
    <w:p w14:paraId="4F1B4BD7" w14:textId="77777777" w:rsidR="001B07F1" w:rsidRDefault="001B07F1" w:rsidP="001059DA">
      <w:pPr>
        <w:pStyle w:val="Brieftext"/>
        <w:spacing w:after="0"/>
        <w:ind w:left="0"/>
        <w:rPr>
          <w:rFonts w:ascii="Neue Hans Kendrick" w:hAnsi="Neue Hans Kendrick"/>
          <w:bCs/>
          <w:color w:val="000000"/>
          <w:lang w:eastAsia="de-DE" w:bidi="de-DE"/>
        </w:rPr>
      </w:pPr>
    </w:p>
    <w:p w14:paraId="6539458E" w14:textId="77777777" w:rsidR="001B07F1" w:rsidRPr="00F04825" w:rsidRDefault="001B07F1" w:rsidP="001059DA">
      <w:pPr>
        <w:pStyle w:val="Brieftext"/>
        <w:numPr>
          <w:ilvl w:val="0"/>
          <w:numId w:val="5"/>
        </w:numPr>
        <w:spacing w:after="0" w:line="360" w:lineRule="auto"/>
        <w:ind w:left="360"/>
        <w:rPr>
          <w:rFonts w:ascii="Neue Hans Kendrick" w:hAnsi="Neue Hans Kendrick"/>
          <w:b/>
          <w:bCs/>
          <w:color w:val="000000"/>
          <w:lang w:eastAsia="de-DE" w:bidi="de-DE"/>
        </w:rPr>
      </w:pPr>
      <w:r w:rsidRPr="00F04825">
        <w:rPr>
          <w:rFonts w:ascii="Neue Hans Kendrick" w:hAnsi="Neue Hans Kendrick"/>
          <w:b/>
          <w:bCs/>
          <w:color w:val="000000"/>
          <w:lang w:eastAsia="de-DE" w:bidi="de-DE"/>
        </w:rPr>
        <w:t>Berechnung</w:t>
      </w:r>
    </w:p>
    <w:tbl>
      <w:tblPr>
        <w:tblStyle w:val="Tabellenraster"/>
        <w:tblW w:w="907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62"/>
        <w:gridCol w:w="4510"/>
      </w:tblGrid>
      <w:tr w:rsidR="001B07F1" w14:paraId="31AF4182" w14:textId="77777777" w:rsidTr="001059DA">
        <w:trPr>
          <w:trHeight w:val="20"/>
        </w:trPr>
        <w:tc>
          <w:tcPr>
            <w:tcW w:w="4562" w:type="dxa"/>
          </w:tcPr>
          <w:p w14:paraId="612E393E" w14:textId="77777777" w:rsidR="001B07F1" w:rsidRDefault="001B07F1" w:rsidP="003F7761">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Kostenschätzung anrechenbare Größe (AG)</w:t>
            </w:r>
          </w:p>
        </w:tc>
        <w:tc>
          <w:tcPr>
            <w:tcW w:w="4510" w:type="dxa"/>
          </w:tcPr>
          <w:p w14:paraId="4556E580" w14:textId="77777777" w:rsidR="001B07F1" w:rsidRDefault="001B07F1" w:rsidP="003F7761">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740539">
              <w:rPr>
                <w:rFonts w:ascii="Neue Hans Kendrick" w:hAnsi="Neue Hans Kendrick"/>
                <w:color w:val="000000"/>
                <w:lang w:eastAsia="de-DE" w:bidi="de-DE"/>
              </w:rPr>
              <w:t>anrechenbare_kosten</w:t>
            </w:r>
            <w:proofErr w:type="spellEnd"/>
            <w:r>
              <w:rPr>
                <w:rFonts w:ascii="Neue Hans Kendrick" w:hAnsi="Neue Hans Kendrick"/>
                <w:color w:val="000000"/>
                <w:lang w:eastAsia="de-DE" w:bidi="de-DE"/>
              </w:rPr>
              <w:t>}}</w:t>
            </w:r>
          </w:p>
        </w:tc>
      </w:tr>
      <w:tr w:rsidR="001B07F1" w14:paraId="71987866" w14:textId="77777777" w:rsidTr="001059DA">
        <w:trPr>
          <w:trHeight w:val="20"/>
        </w:trPr>
        <w:tc>
          <w:tcPr>
            <w:tcW w:w="4562" w:type="dxa"/>
          </w:tcPr>
          <w:p w14:paraId="2B70E22F" w14:textId="77777777" w:rsidR="001B07F1" w:rsidRPr="00A620AE" w:rsidRDefault="001B07F1" w:rsidP="003F7761">
            <w:pPr>
              <w:pStyle w:val="Brieftext"/>
              <w:spacing w:after="0"/>
              <w:ind w:left="0"/>
              <w:rPr>
                <w:rFonts w:ascii="Neue Hans Kendrick" w:hAnsi="Neue Hans Kendrick"/>
                <w:color w:val="000000"/>
                <w:lang w:eastAsia="de-DE" w:bidi="de-DE"/>
              </w:rPr>
            </w:pPr>
          </w:p>
        </w:tc>
        <w:tc>
          <w:tcPr>
            <w:tcW w:w="4510" w:type="dxa"/>
          </w:tcPr>
          <w:p w14:paraId="24A1E344" w14:textId="77777777" w:rsidR="001B07F1" w:rsidRPr="00A620AE" w:rsidRDefault="001B07F1" w:rsidP="003F7761">
            <w:pPr>
              <w:pStyle w:val="Brieftext"/>
              <w:spacing w:after="0"/>
              <w:ind w:left="0"/>
              <w:jc w:val="right"/>
              <w:rPr>
                <w:rFonts w:ascii="Neue Hans Kendrick" w:hAnsi="Neue Hans Kendrick"/>
                <w:color w:val="000000"/>
                <w:lang w:eastAsia="de-DE" w:bidi="de-DE"/>
              </w:rPr>
            </w:pPr>
          </w:p>
        </w:tc>
      </w:tr>
      <w:tr w:rsidR="001B07F1" w14:paraId="6A8F2294" w14:textId="77777777" w:rsidTr="001059DA">
        <w:trPr>
          <w:trHeight w:val="20"/>
        </w:trPr>
        <w:tc>
          <w:tcPr>
            <w:tcW w:w="4562" w:type="dxa"/>
          </w:tcPr>
          <w:p w14:paraId="014FD2F3" w14:textId="77777777" w:rsidR="001B07F1" w:rsidRDefault="001B07F1" w:rsidP="003F7761">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unterer Wert lt. Honorartafel (UW)</w:t>
            </w:r>
          </w:p>
        </w:tc>
        <w:tc>
          <w:tcPr>
            <w:tcW w:w="4510" w:type="dxa"/>
          </w:tcPr>
          <w:p w14:paraId="6E5C6B59" w14:textId="77777777" w:rsidR="001B07F1" w:rsidRPr="006C4235" w:rsidRDefault="001B07F1" w:rsidP="003F7761">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w:t>
            </w:r>
          </w:p>
        </w:tc>
      </w:tr>
      <w:tr w:rsidR="001B07F1" w14:paraId="6CA7BF23" w14:textId="77777777" w:rsidTr="001059DA">
        <w:trPr>
          <w:trHeight w:val="20"/>
        </w:trPr>
        <w:tc>
          <w:tcPr>
            <w:tcW w:w="4562" w:type="dxa"/>
          </w:tcPr>
          <w:p w14:paraId="102E66B4" w14:textId="77777777" w:rsidR="001B07F1" w:rsidRDefault="001B07F1" w:rsidP="003F7761">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Mindesthonorar für unteren Wert (</w:t>
            </w:r>
            <w:proofErr w:type="spellStart"/>
            <w:r w:rsidRPr="00A620AE">
              <w:rPr>
                <w:rFonts w:ascii="Neue Hans Kendrick" w:hAnsi="Neue Hans Kendrick"/>
                <w:color w:val="000000"/>
                <w:lang w:eastAsia="de-DE" w:bidi="de-DE"/>
              </w:rPr>
              <w:t>HUWmin</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4510" w:type="dxa"/>
          </w:tcPr>
          <w:p w14:paraId="5F26C02F" w14:textId="77777777" w:rsidR="001B07F1" w:rsidRDefault="001B07F1" w:rsidP="003F7761">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lower_bound_von</w:t>
            </w:r>
            <w:proofErr w:type="spellEnd"/>
            <w:r>
              <w:rPr>
                <w:rFonts w:ascii="Neue Hans Kendrick" w:hAnsi="Neue Hans Kendrick"/>
                <w:color w:val="000000"/>
                <w:lang w:eastAsia="de-DE" w:bidi="de-DE"/>
              </w:rPr>
              <w:t>}}</w:t>
            </w:r>
          </w:p>
        </w:tc>
      </w:tr>
      <w:tr w:rsidR="001B07F1" w14:paraId="557DEB36" w14:textId="77777777" w:rsidTr="001059DA">
        <w:trPr>
          <w:trHeight w:val="20"/>
        </w:trPr>
        <w:tc>
          <w:tcPr>
            <w:tcW w:w="4562" w:type="dxa"/>
          </w:tcPr>
          <w:p w14:paraId="7A5C896A" w14:textId="77777777" w:rsidR="001B07F1" w:rsidRDefault="001B07F1" w:rsidP="003F7761">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lang w:eastAsia="de-DE" w:bidi="de-DE"/>
              </w:rPr>
              <w:t>Höchsthonorar für unteren Wert (</w:t>
            </w:r>
            <w:proofErr w:type="spellStart"/>
            <w:r w:rsidRPr="00A620AE">
              <w:rPr>
                <w:rFonts w:ascii="Neue Hans Kendrick" w:hAnsi="Neue Hans Kendrick"/>
                <w:color w:val="000000"/>
                <w:lang w:eastAsia="de-DE" w:bidi="de-DE"/>
              </w:rPr>
              <w:t>HUWmax</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4510" w:type="dxa"/>
          </w:tcPr>
          <w:p w14:paraId="4B109055" w14:textId="77777777" w:rsidR="001B07F1" w:rsidRDefault="001B07F1" w:rsidP="003F7761">
            <w:pPr>
              <w:pStyle w:val="Brieftext"/>
              <w:spacing w:after="0"/>
              <w:ind w:left="0"/>
              <w:jc w:val="right"/>
              <w:rPr>
                <w:rFonts w:ascii="Neue Hans Kendrick" w:hAnsi="Neue Hans Kendrick"/>
                <w:b/>
                <w:bCs/>
                <w:color w:val="000000"/>
                <w:u w:val="single"/>
                <w:lang w:eastAsia="de-DE" w:bidi="de-DE"/>
              </w:rPr>
            </w:pPr>
            <w:r>
              <w:rPr>
                <w:rFonts w:ascii="Neue Hans Kendrick" w:hAnsi="Neue Hans Kendrick"/>
                <w:color w:val="000000"/>
                <w:lang w:eastAsia="de-DE" w:bidi="de-DE"/>
              </w:rPr>
              <w:t>{{</w:t>
            </w:r>
            <w:proofErr w:type="spellStart"/>
            <w:r w:rsidRPr="00C95FE9">
              <w:rPr>
                <w:rFonts w:ascii="Neue Hans Kendrick" w:hAnsi="Neue Hans Kendrick"/>
                <w:color w:val="000000"/>
                <w:lang w:eastAsia="de-DE" w:bidi="de-DE"/>
              </w:rPr>
              <w:t>lower_bound_</w:t>
            </w:r>
            <w:r>
              <w:rPr>
                <w:rFonts w:ascii="Neue Hans Kendrick" w:hAnsi="Neue Hans Kendrick"/>
                <w:color w:val="000000"/>
                <w:lang w:eastAsia="de-DE" w:bidi="de-DE"/>
              </w:rPr>
              <w:t>bis</w:t>
            </w:r>
            <w:proofErr w:type="spellEnd"/>
            <w:r>
              <w:rPr>
                <w:rFonts w:ascii="Neue Hans Kendrick" w:hAnsi="Neue Hans Kendrick"/>
                <w:color w:val="000000"/>
                <w:lang w:eastAsia="de-DE" w:bidi="de-DE"/>
              </w:rPr>
              <w:t>}}</w:t>
            </w:r>
          </w:p>
        </w:tc>
      </w:tr>
      <w:tr w:rsidR="001B07F1" w14:paraId="6D6D495C" w14:textId="77777777" w:rsidTr="001059DA">
        <w:trPr>
          <w:trHeight w:val="20"/>
        </w:trPr>
        <w:tc>
          <w:tcPr>
            <w:tcW w:w="4562" w:type="dxa"/>
          </w:tcPr>
          <w:p w14:paraId="5AB56AC1" w14:textId="77777777" w:rsidR="001B07F1" w:rsidRDefault="001B07F1" w:rsidP="003F7761">
            <w:pPr>
              <w:pStyle w:val="Brieftext"/>
              <w:spacing w:after="0"/>
              <w:ind w:left="0"/>
              <w:rPr>
                <w:rFonts w:ascii="Neue Hans Kendrick" w:hAnsi="Neue Hans Kendrick"/>
                <w:b/>
                <w:bCs/>
                <w:color w:val="000000"/>
                <w:u w:val="single"/>
                <w:lang w:eastAsia="de-DE" w:bidi="de-DE"/>
              </w:rPr>
            </w:pPr>
          </w:p>
        </w:tc>
        <w:tc>
          <w:tcPr>
            <w:tcW w:w="4510" w:type="dxa"/>
          </w:tcPr>
          <w:p w14:paraId="7CCD5CC7" w14:textId="77777777" w:rsidR="001B07F1" w:rsidRDefault="001B07F1" w:rsidP="003F7761">
            <w:pPr>
              <w:pStyle w:val="Brieftext"/>
              <w:spacing w:after="0"/>
              <w:ind w:left="0"/>
              <w:jc w:val="right"/>
              <w:rPr>
                <w:rFonts w:ascii="Neue Hans Kendrick" w:hAnsi="Neue Hans Kendrick"/>
                <w:b/>
                <w:bCs/>
                <w:color w:val="000000"/>
                <w:u w:val="single"/>
                <w:lang w:eastAsia="de-DE" w:bidi="de-DE"/>
              </w:rPr>
            </w:pPr>
          </w:p>
        </w:tc>
      </w:tr>
      <w:tr w:rsidR="001B07F1" w14:paraId="270BF95B" w14:textId="77777777" w:rsidTr="001059DA">
        <w:trPr>
          <w:trHeight w:val="20"/>
        </w:trPr>
        <w:tc>
          <w:tcPr>
            <w:tcW w:w="4562" w:type="dxa"/>
          </w:tcPr>
          <w:p w14:paraId="14A42D0F" w14:textId="77777777" w:rsidR="001B07F1" w:rsidRDefault="001B07F1" w:rsidP="003F7761">
            <w:pPr>
              <w:pStyle w:val="Brieftext"/>
              <w:spacing w:after="0"/>
              <w:ind w:left="0"/>
              <w:rPr>
                <w:rFonts w:ascii="Neue Hans Kendrick" w:hAnsi="Neue Hans Kendrick"/>
                <w:b/>
                <w:bCs/>
                <w:color w:val="000000"/>
                <w:u w:val="single"/>
                <w:lang w:eastAsia="de-DE" w:bidi="de-DE"/>
              </w:rPr>
            </w:pPr>
            <w:r w:rsidRPr="00A620AE">
              <w:rPr>
                <w:rFonts w:ascii="Neue Hans Kendrick" w:hAnsi="Neue Hans Kendrick"/>
                <w:color w:val="000000"/>
                <w:u w:val="single"/>
                <w:lang w:eastAsia="de-DE" w:bidi="de-DE"/>
              </w:rPr>
              <w:t>oberer Wert lt. Honorartafel (OW)</w:t>
            </w:r>
          </w:p>
        </w:tc>
        <w:tc>
          <w:tcPr>
            <w:tcW w:w="4510" w:type="dxa"/>
          </w:tcPr>
          <w:p w14:paraId="79615BCE" w14:textId="77777777" w:rsidR="001B07F1" w:rsidRPr="006C4235" w:rsidRDefault="001B07F1" w:rsidP="003F7761">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w:t>
            </w:r>
          </w:p>
        </w:tc>
      </w:tr>
      <w:tr w:rsidR="001B07F1" w14:paraId="642ED431" w14:textId="77777777" w:rsidTr="001059DA">
        <w:trPr>
          <w:trHeight w:val="20"/>
        </w:trPr>
        <w:tc>
          <w:tcPr>
            <w:tcW w:w="4562" w:type="dxa"/>
          </w:tcPr>
          <w:p w14:paraId="1169D3EE" w14:textId="77777777" w:rsidR="001B07F1" w:rsidRPr="00A620AE" w:rsidRDefault="001B07F1" w:rsidP="003F7761">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Mindesthonorar für oberen Wert (</w:t>
            </w:r>
            <w:proofErr w:type="spellStart"/>
            <w:r w:rsidRPr="00A620AE">
              <w:rPr>
                <w:rFonts w:ascii="Neue Hans Kendrick" w:hAnsi="Neue Hans Kendrick"/>
                <w:color w:val="000000"/>
                <w:lang w:eastAsia="de-DE" w:bidi="de-DE"/>
              </w:rPr>
              <w:t>HOWmin</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4510" w:type="dxa"/>
          </w:tcPr>
          <w:p w14:paraId="23F409F5" w14:textId="77777777" w:rsidR="001B07F1" w:rsidRPr="006C4235" w:rsidRDefault="001B07F1" w:rsidP="003F7761">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w:t>
            </w:r>
          </w:p>
        </w:tc>
      </w:tr>
      <w:tr w:rsidR="001B07F1" w14:paraId="7AA1446E" w14:textId="77777777" w:rsidTr="001059DA">
        <w:trPr>
          <w:trHeight w:val="20"/>
        </w:trPr>
        <w:tc>
          <w:tcPr>
            <w:tcW w:w="4562" w:type="dxa"/>
          </w:tcPr>
          <w:p w14:paraId="738F53FC" w14:textId="77777777" w:rsidR="001B07F1" w:rsidRPr="00A620AE" w:rsidRDefault="001B07F1" w:rsidP="003F7761">
            <w:pPr>
              <w:pStyle w:val="Brieftext"/>
              <w:spacing w:after="0"/>
              <w:ind w:left="0"/>
              <w:rPr>
                <w:rFonts w:ascii="Neue Hans Kendrick" w:hAnsi="Neue Hans Kendrick"/>
                <w:color w:val="000000"/>
                <w:u w:val="single"/>
                <w:lang w:eastAsia="de-DE" w:bidi="de-DE"/>
              </w:rPr>
            </w:pPr>
            <w:r w:rsidRPr="00A620AE">
              <w:rPr>
                <w:rFonts w:ascii="Neue Hans Kendrick" w:hAnsi="Neue Hans Kendrick"/>
                <w:color w:val="000000"/>
                <w:lang w:eastAsia="de-DE" w:bidi="de-DE"/>
              </w:rPr>
              <w:t>Höchsthonorar für oberen Wert (</w:t>
            </w:r>
            <w:proofErr w:type="spellStart"/>
            <w:r w:rsidRPr="00A620AE">
              <w:rPr>
                <w:rFonts w:ascii="Neue Hans Kendrick" w:hAnsi="Neue Hans Kendrick"/>
                <w:color w:val="000000"/>
                <w:lang w:eastAsia="de-DE" w:bidi="de-DE"/>
              </w:rPr>
              <w:t>HOWmax</w:t>
            </w:r>
            <w:proofErr w:type="spellEnd"/>
            <w:r w:rsidRPr="00A620AE">
              <w:rPr>
                <w:rFonts w:ascii="Neue Hans Kendrick" w:hAnsi="Neue Hans Kendrick"/>
                <w:color w:val="000000"/>
                <w:lang w:eastAsia="de-DE" w:bidi="de-DE"/>
              </w:rPr>
              <w:t>)</w:t>
            </w:r>
            <w:r w:rsidRPr="00A620AE">
              <w:rPr>
                <w:rFonts w:ascii="Neue Hans Kendrick" w:hAnsi="Neue Hans Kendrick"/>
                <w:color w:val="000000"/>
                <w:lang w:eastAsia="de-DE" w:bidi="de-DE"/>
              </w:rPr>
              <w:tab/>
            </w:r>
          </w:p>
        </w:tc>
        <w:tc>
          <w:tcPr>
            <w:tcW w:w="4510" w:type="dxa"/>
          </w:tcPr>
          <w:p w14:paraId="5C95D1DF" w14:textId="77777777" w:rsidR="001B07F1" w:rsidRPr="006C4235" w:rsidRDefault="001B07F1" w:rsidP="003F7761">
            <w:pPr>
              <w:pStyle w:val="Brieftext"/>
              <w:spacing w:after="0"/>
              <w:ind w:left="0"/>
              <w:jc w:val="right"/>
              <w:rPr>
                <w:rFonts w:ascii="Neue Hans Kendrick" w:hAnsi="Neue Hans Kendrick"/>
                <w:b/>
                <w:bCs/>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w:t>
            </w:r>
          </w:p>
        </w:tc>
      </w:tr>
    </w:tbl>
    <w:p w14:paraId="17CB29CC" w14:textId="77777777" w:rsidR="001B07F1" w:rsidRPr="001B2244" w:rsidRDefault="001B07F1" w:rsidP="001059DA">
      <w:pPr>
        <w:pStyle w:val="Brieftext"/>
        <w:spacing w:after="0"/>
        <w:ind w:left="0"/>
        <w:rPr>
          <w:rFonts w:ascii="Neue Hans Kendrick" w:hAnsi="Neue Hans Kendrick"/>
          <w:b/>
          <w:bCs/>
          <w:color w:val="000000"/>
          <w:u w:val="single"/>
          <w:lang w:eastAsia="de-DE" w:bidi="de-DE"/>
        </w:rPr>
      </w:pPr>
    </w:p>
    <w:p w14:paraId="680F3812" w14:textId="77777777" w:rsidR="001B07F1" w:rsidRPr="006C4235" w:rsidRDefault="001B07F1" w:rsidP="001059DA">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unteren Wert (HUW) = </w:t>
      </w:r>
    </w:p>
    <w:p w14:paraId="2AE6F6E3" w14:textId="77777777" w:rsidR="001B07F1" w:rsidRPr="006C4235" w:rsidRDefault="001B07F1" w:rsidP="001059DA">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lower_bound_cost</w:t>
      </w:r>
      <w:proofErr w:type="spellEnd"/>
      <w:r w:rsidRPr="006C4235">
        <w:rPr>
          <w:rFonts w:ascii="Neue Hans Kendrick" w:hAnsi="Neue Hans Kendrick"/>
          <w:color w:val="000000"/>
          <w:lang w:eastAsia="de-DE" w:bidi="de-DE"/>
        </w:rPr>
        <w:t>}}€ + ( {{</w:t>
      </w:r>
      <w:proofErr w:type="spellStart"/>
      <w:r w:rsidRPr="006C4235">
        <w:rPr>
          <w:rFonts w:ascii="Neue Hans Kendrick" w:hAnsi="Neue Hans Kendrick"/>
          <w:color w:val="000000"/>
          <w:lang w:eastAsia="de-DE" w:bidi="de-DE"/>
        </w:rPr>
        <w:t>lower_bound_von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lower_bound_bis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interpolated_basishonorarsatz</w:t>
      </w:r>
      <w:proofErr w:type="spellEnd"/>
      <w:r w:rsidRPr="006C4235">
        <w:rPr>
          <w:rFonts w:ascii="Neue Hans Kendrick" w:hAnsi="Neue Hans Kendrick"/>
          <w:color w:val="000000"/>
          <w:lang w:eastAsia="de-DE" w:bidi="de-DE"/>
        </w:rPr>
        <w:t>}}€</w:t>
      </w:r>
      <w:r w:rsidRPr="006C4235">
        <w:rPr>
          <w:rFonts w:ascii="Neue Hans Kendrick" w:hAnsi="Neue Hans Kendrick"/>
          <w:color w:val="000000"/>
          <w:lang w:eastAsia="de-DE" w:bidi="de-DE"/>
        </w:rPr>
        <w:tab/>
      </w:r>
    </w:p>
    <w:p w14:paraId="799A2EF7" w14:textId="77777777" w:rsidR="001B07F1" w:rsidRPr="006C4235" w:rsidRDefault="001B07F1" w:rsidP="001059DA">
      <w:pPr>
        <w:pStyle w:val="Brieftext"/>
        <w:spacing w:after="0"/>
        <w:ind w:left="0"/>
        <w:rPr>
          <w:rFonts w:ascii="Neue Hans Kendrick" w:hAnsi="Neue Hans Kendrick"/>
          <w:color w:val="000000"/>
          <w:lang w:eastAsia="de-DE" w:bidi="de-DE"/>
        </w:rPr>
      </w:pPr>
    </w:p>
    <w:p w14:paraId="2B08A508" w14:textId="77777777" w:rsidR="001B07F1" w:rsidRPr="006C4235" w:rsidRDefault="001B07F1" w:rsidP="001059DA">
      <w:pPr>
        <w:pStyle w:val="Brieftext"/>
        <w:spacing w:after="0"/>
        <w:ind w:left="0"/>
        <w:rPr>
          <w:rFonts w:ascii="Neue Hans Kendrick" w:hAnsi="Neue Hans Kendrick"/>
          <w:color w:val="000000"/>
          <w:lang w:eastAsia="de-DE" w:bidi="de-DE"/>
        </w:rPr>
      </w:pPr>
      <w:r w:rsidRPr="006C4235">
        <w:rPr>
          <w:rFonts w:ascii="Neue Hans Kendrick" w:hAnsi="Neue Hans Kendrick"/>
          <w:color w:val="000000"/>
          <w:lang w:eastAsia="de-DE" w:bidi="de-DE"/>
        </w:rPr>
        <w:t xml:space="preserve">Honorar für oberen Wert (HOW) = </w:t>
      </w:r>
    </w:p>
    <w:p w14:paraId="05AFDB95" w14:textId="77777777" w:rsidR="001B07F1" w:rsidRPr="006C4235" w:rsidRDefault="001B07F1" w:rsidP="001059DA">
      <w:pPr>
        <w:pStyle w:val="Brieftext"/>
        <w:spacing w:after="0"/>
        <w:ind w:left="0"/>
        <w:jc w:val="left"/>
        <w:rPr>
          <w:rFonts w:ascii="Neue Hans Kendrick" w:hAnsi="Neue Hans Kendrick"/>
          <w:color w:val="000000"/>
          <w:lang w:eastAsia="de-DE" w:bidi="de-DE"/>
        </w:rPr>
      </w:pPr>
      <w:r w:rsidRPr="006C4235">
        <w:rPr>
          <w:rFonts w:ascii="Neue Hans Kendrick" w:hAnsi="Neue Hans Kendrick"/>
          <w:color w:val="000000"/>
          <w:lang w:eastAsia="de-DE" w:bidi="de-DE"/>
        </w:rPr>
        <w:t>{{</w:t>
      </w:r>
      <w:proofErr w:type="spellStart"/>
      <w:r w:rsidRPr="006C4235">
        <w:rPr>
          <w:rFonts w:ascii="Neue Hans Kendrick" w:hAnsi="Neue Hans Kendrick"/>
          <w:color w:val="000000"/>
          <w:lang w:eastAsia="de-DE" w:bidi="de-DE"/>
        </w:rPr>
        <w:t>upper_bound_cost</w:t>
      </w:r>
      <w:proofErr w:type="spellEnd"/>
      <w:r w:rsidRPr="006C4235">
        <w:rPr>
          <w:rFonts w:ascii="Neue Hans Kendrick" w:hAnsi="Neue Hans Kendrick"/>
          <w:color w:val="000000"/>
          <w:lang w:eastAsia="de-DE" w:bidi="de-DE"/>
        </w:rPr>
        <w:t>}}€ + ( {{</w:t>
      </w:r>
      <w:proofErr w:type="spellStart"/>
      <w:r w:rsidRPr="006C4235">
        <w:rPr>
          <w:rFonts w:ascii="Neue Hans Kendrick" w:hAnsi="Neue Hans Kendrick"/>
          <w:color w:val="000000"/>
          <w:lang w:eastAsia="de-DE" w:bidi="de-DE"/>
        </w:rPr>
        <w:t>upper_bound_von</w:t>
      </w:r>
      <w:proofErr w:type="spellEnd"/>
      <w:r w:rsidRPr="006C4235">
        <w:rPr>
          <w:rFonts w:ascii="Neue Hans Kendrick" w:hAnsi="Neue Hans Kendrick"/>
          <w:color w:val="000000"/>
          <w:lang w:eastAsia="de-DE" w:bidi="de-DE"/>
        </w:rPr>
        <w:t>}}€ - {{</w:t>
      </w:r>
      <w:proofErr w:type="spellStart"/>
      <w:r w:rsidRPr="006C4235">
        <w:rPr>
          <w:rFonts w:ascii="Neue Hans Kendrick" w:hAnsi="Neue Hans Kendrick"/>
          <w:color w:val="000000"/>
          <w:lang w:eastAsia="de-DE" w:bidi="de-DE"/>
        </w:rPr>
        <w:t>upper_bound_bis</w:t>
      </w:r>
      <w:proofErr w:type="spellEnd"/>
      <w:r w:rsidRPr="006C4235">
        <w:rPr>
          <w:rFonts w:ascii="Neue Hans Kendrick" w:hAnsi="Neue Hans Kendrick"/>
          <w:color w:val="000000"/>
          <w:lang w:eastAsia="de-DE" w:bidi="de-DE"/>
        </w:rPr>
        <w:t xml:space="preserve">}}€ ) * </w:t>
      </w:r>
      <w:r w:rsidRPr="006C4235">
        <w:rPr>
          <w:rFonts w:ascii="Neue Hans Kendrick" w:hAnsi="Neue Hans Kendrick"/>
          <w:lang w:eastAsia="de-DE" w:bidi="de-DE"/>
        </w:rPr>
        <w:t>{{</w:t>
      </w:r>
      <w:proofErr w:type="spellStart"/>
      <w:r w:rsidRPr="006C4235">
        <w:rPr>
          <w:rFonts w:ascii="Neue Hans Kendrick" w:hAnsi="Neue Hans Kendrick"/>
          <w:lang w:eastAsia="de-DE" w:bidi="de-DE"/>
        </w:rPr>
        <w:t>honorarsatz_factor</w:t>
      </w:r>
      <w:proofErr w:type="spellEnd"/>
      <w:r w:rsidRPr="006C4235">
        <w:rPr>
          <w:rFonts w:ascii="Neue Hans Kendrick" w:hAnsi="Neue Hans Kendrick"/>
          <w:lang w:eastAsia="de-DE" w:bidi="de-DE"/>
        </w:rPr>
        <w:t>}}</w:t>
      </w:r>
      <w:r w:rsidRPr="006C4235">
        <w:rPr>
          <w:rFonts w:ascii="Neue Hans Kendrick" w:hAnsi="Neue Hans Kendrick"/>
          <w:color w:val="000000"/>
          <w:lang w:eastAsia="de-DE" w:bidi="de-DE"/>
        </w:rPr>
        <w:t>,00 % = {{</w:t>
      </w:r>
      <w:proofErr w:type="spellStart"/>
      <w:r w:rsidRPr="006C4235">
        <w:rPr>
          <w:rFonts w:ascii="Neue Hans Kendrick" w:hAnsi="Neue Hans Kendrick"/>
          <w:color w:val="000000"/>
          <w:lang w:eastAsia="de-DE" w:bidi="de-DE"/>
        </w:rPr>
        <w:t>interpolated_oberer_honorarsatz</w:t>
      </w:r>
      <w:proofErr w:type="spellEnd"/>
      <w:r w:rsidRPr="006C4235">
        <w:rPr>
          <w:rFonts w:ascii="Neue Hans Kendrick" w:hAnsi="Neue Hans Kendrick"/>
          <w:color w:val="000000"/>
          <w:lang w:eastAsia="de-DE" w:bidi="de-DE"/>
        </w:rPr>
        <w:t>}} €</w:t>
      </w:r>
    </w:p>
    <w:p w14:paraId="46879508" w14:textId="77777777" w:rsidR="001B07F1" w:rsidRPr="00C95FE9" w:rsidRDefault="001B07F1" w:rsidP="001059DA">
      <w:pPr>
        <w:pStyle w:val="Brieftext"/>
        <w:spacing w:after="0"/>
        <w:ind w:left="0"/>
        <w:rPr>
          <w:rFonts w:ascii="Neue Hans Kendrick" w:hAnsi="Neue Hans Kendrick"/>
          <w:color w:val="000000"/>
          <w:lang w:eastAsia="de-DE" w:bidi="de-DE"/>
        </w:rPr>
      </w:pPr>
    </w:p>
    <w:p w14:paraId="5A6D2CB2" w14:textId="77777777" w:rsidR="001B07F1" w:rsidRPr="00740539" w:rsidRDefault="001B07F1" w:rsidP="001059DA">
      <w:pPr>
        <w:pStyle w:val="Brieftext"/>
        <w:spacing w:after="0"/>
        <w:ind w:left="0"/>
        <w:rPr>
          <w:rFonts w:ascii="Neue Hans Kendrick" w:eastAsia="Neue Hans Kendrick Light" w:hAnsi="Neue Hans Kendrick" w:cs="Neue Hans Kendrick Light"/>
          <w:b/>
          <w:color w:val="000000"/>
          <w:sz w:val="18"/>
          <w:u w:val="single"/>
          <w:lang w:eastAsia="de-DE" w:bidi="de-DE"/>
        </w:rPr>
      </w:pPr>
      <w:r w:rsidRPr="00A620AE">
        <w:rPr>
          <w:rFonts w:ascii="Neue Hans Kendrick" w:hAnsi="Neue Hans Kendrick"/>
          <w:color w:val="000000"/>
          <w:lang w:eastAsia="de-DE" w:bidi="de-DE"/>
        </w:rPr>
        <w:t xml:space="preserve">Grundhonorar (100%) (GH) = </w:t>
      </w:r>
      <w:r>
        <w:rPr>
          <w:rFonts w:ascii="Neue Hans Kendrick" w:hAnsi="Neue Hans Kendrick"/>
          <w:b/>
          <w:color w:val="000000"/>
          <w:u w:val="single"/>
          <w:lang w:eastAsia="de-DE" w:bidi="de-DE"/>
        </w:rPr>
        <w:t>{{</w:t>
      </w:r>
      <w:proofErr w:type="spellStart"/>
      <w:r w:rsidRPr="00740539">
        <w:rPr>
          <w:rFonts w:ascii="Neue Hans Kendrick" w:hAnsi="Neue Hans Kendrick"/>
          <w:b/>
          <w:color w:val="000000"/>
          <w:u w:val="single"/>
          <w:lang w:eastAsia="de-DE" w:bidi="de-DE"/>
        </w:rPr>
        <w:t>grundhonorar</w:t>
      </w:r>
      <w:proofErr w:type="spellEnd"/>
      <w:r>
        <w:rPr>
          <w:rFonts w:ascii="Neue Hans Kendrick" w:hAnsi="Neue Hans Kendrick"/>
          <w:b/>
          <w:color w:val="000000"/>
          <w:u w:val="single"/>
          <w:lang w:eastAsia="de-DE" w:bidi="de-DE"/>
        </w:rPr>
        <w:t>}}</w:t>
      </w:r>
      <w:r w:rsidRPr="00A620AE">
        <w:rPr>
          <w:rFonts w:ascii="Neue Hans Kendrick" w:hAnsi="Neue Hans Kendrick"/>
          <w:b/>
          <w:color w:val="000000"/>
          <w:u w:val="single"/>
          <w:lang w:eastAsia="de-DE" w:bidi="de-DE"/>
        </w:rPr>
        <w:t xml:space="preserve"> </w:t>
      </w:r>
      <w:r w:rsidRPr="00A620AE">
        <w:rPr>
          <w:rFonts w:ascii="Neue Hans Kendrick" w:hAnsi="Neue Hans Kendrick"/>
          <w:b/>
          <w:u w:val="single"/>
          <w:lang w:eastAsia="de-DE" w:bidi="de-DE"/>
        </w:rPr>
        <w:t>€</w:t>
      </w:r>
      <w:r w:rsidRPr="00A620AE">
        <w:rPr>
          <w:rFonts w:ascii="Neue Hans Kendrick" w:hAnsi="Neue Hans Kendrick"/>
          <w:b/>
          <w:lang w:eastAsia="de-DE" w:bidi="de-DE"/>
        </w:rPr>
        <w:t xml:space="preserve"> </w:t>
      </w:r>
      <w:r w:rsidRPr="00434D15">
        <w:rPr>
          <w:rFonts w:ascii="Neue Hans Kendrick" w:hAnsi="Neue Hans Kendrick"/>
          <w:lang w:eastAsia="de-DE" w:bidi="de-DE"/>
        </w:rPr>
        <w:t xml:space="preserve">Grundhonorar n. HOAI </w:t>
      </w:r>
    </w:p>
    <w:p w14:paraId="604CF57D" w14:textId="77777777" w:rsidR="001B07F1" w:rsidRPr="00740539" w:rsidRDefault="001B07F1" w:rsidP="001B07F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p>
    <w:p w14:paraId="0372B978" w14:textId="77777777" w:rsidR="001B07F1" w:rsidRPr="009D0FE4" w:rsidRDefault="001B07F1" w:rsidP="001B07F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eastAsia="de-DE" w:bidi="de-DE"/>
        </w:rPr>
      </w:pPr>
      <w:r w:rsidRPr="009D0FE4">
        <w:rPr>
          <w:rFonts w:ascii="Neue Hans Kendrick" w:eastAsia="Neue Hans Kendrick Light" w:hAnsi="Neue Hans Kendrick" w:cs="Neue Hans Kendrick Light"/>
          <w:b/>
          <w:color w:val="000000"/>
          <w:sz w:val="18"/>
          <w:u w:val="single"/>
          <w:lang w:eastAsia="de-DE" w:bidi="de-DE"/>
        </w:rPr>
        <w:t xml:space="preserve">{% </w:t>
      </w:r>
      <w:proofErr w:type="spellStart"/>
      <w:r w:rsidRPr="009D0FE4">
        <w:rPr>
          <w:rFonts w:ascii="Neue Hans Kendrick" w:eastAsia="Neue Hans Kendrick Light" w:hAnsi="Neue Hans Kendrick" w:cs="Neue Hans Kendrick Light"/>
          <w:b/>
          <w:color w:val="000000"/>
          <w:sz w:val="18"/>
          <w:u w:val="single"/>
          <w:lang w:eastAsia="de-DE" w:bidi="de-DE"/>
        </w:rPr>
        <w:t>else</w:t>
      </w:r>
      <w:proofErr w:type="spellEnd"/>
      <w:r w:rsidRPr="009D0FE4">
        <w:rPr>
          <w:rFonts w:ascii="Neue Hans Kendrick" w:eastAsia="Neue Hans Kendrick Light" w:hAnsi="Neue Hans Kendrick" w:cs="Neue Hans Kendrick Light"/>
          <w:b/>
          <w:color w:val="000000"/>
          <w:sz w:val="18"/>
          <w:u w:val="single"/>
          <w:lang w:eastAsia="de-DE" w:bidi="de-DE"/>
        </w:rPr>
        <w:t xml:space="preserve"> %}</w:t>
      </w:r>
    </w:p>
    <w:p w14:paraId="77B8BD36" w14:textId="26B4412C" w:rsidR="009B3D73" w:rsidRDefault="001B07F1" w:rsidP="001B07F1">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eastAsia="de-DE" w:bidi="de-DE"/>
        </w:rPr>
      </w:pPr>
      <w:r w:rsidRPr="009D0FE4">
        <w:rPr>
          <w:rFonts w:ascii="Neue Hans Kendrick" w:eastAsia="Neue Hans Kendrick Light" w:hAnsi="Neue Hans Kendrick" w:cs="Neue Hans Kendrick Light"/>
          <w:b/>
          <w:sz w:val="18"/>
          <w:lang w:eastAsia="de-DE" w:bidi="de-DE"/>
        </w:rPr>
        <w:t xml:space="preserve">{% </w:t>
      </w:r>
      <w:proofErr w:type="spellStart"/>
      <w:r w:rsidRPr="009D0FE4">
        <w:rPr>
          <w:rFonts w:ascii="Neue Hans Kendrick" w:eastAsia="Neue Hans Kendrick Light" w:hAnsi="Neue Hans Kendrick" w:cs="Neue Hans Kendrick Light"/>
          <w:b/>
          <w:sz w:val="18"/>
          <w:lang w:eastAsia="de-DE" w:bidi="de-DE"/>
        </w:rPr>
        <w:t>endif</w:t>
      </w:r>
      <w:proofErr w:type="spellEnd"/>
      <w:r w:rsidRPr="009D0FE4">
        <w:rPr>
          <w:rFonts w:ascii="Neue Hans Kendrick" w:eastAsia="Neue Hans Kendrick Light" w:hAnsi="Neue Hans Kendrick" w:cs="Neue Hans Kendrick Light"/>
          <w:b/>
          <w:sz w:val="18"/>
          <w:lang w:eastAsia="de-DE" w:bidi="de-DE"/>
        </w:rPr>
        <w:t xml:space="preserve"> %}</w:t>
      </w:r>
    </w:p>
    <w:p w14:paraId="7BF13A49" w14:textId="2C933711" w:rsidR="001B07F1" w:rsidRPr="009B3D73" w:rsidRDefault="009B3D73" w:rsidP="009B3D73">
      <w:pPr>
        <w:spacing w:after="160" w:line="259" w:lineRule="auto"/>
        <w:rPr>
          <w:rFonts w:ascii="Neue Hans Kendrick" w:eastAsia="Neue Hans Kendrick Light" w:hAnsi="Neue Hans Kendrick" w:cs="Neue Hans Kendrick Light"/>
          <w:b/>
          <w:sz w:val="18"/>
          <w:lang w:eastAsia="de-DE" w:bidi="de-DE"/>
        </w:rPr>
      </w:pPr>
      <w:r>
        <w:rPr>
          <w:rFonts w:ascii="Neue Hans Kendrick" w:eastAsia="Neue Hans Kendrick Light" w:hAnsi="Neue Hans Kendrick" w:cs="Neue Hans Kendrick Light"/>
          <w:b/>
          <w:sz w:val="18"/>
          <w:lang w:eastAsia="de-DE" w:bidi="de-DE"/>
        </w:rPr>
        <w:br w:type="page"/>
      </w:r>
      <w:r w:rsidR="001B07F1" w:rsidRPr="009D0FE4">
        <w:rPr>
          <w:rFonts w:ascii="Neue Hans Kendrick" w:eastAsia="Neue Hans Kendrick Light" w:hAnsi="Neue Hans Kendrick" w:cs="Neue Hans Kendrick Light"/>
          <w:b/>
          <w:sz w:val="18"/>
          <w:u w:val="single"/>
          <w:lang w:eastAsia="de-DE" w:bidi="de-DE"/>
        </w:rPr>
        <w:lastRenderedPageBreak/>
        <w:t xml:space="preserve">{% </w:t>
      </w:r>
      <w:proofErr w:type="spellStart"/>
      <w:r w:rsidR="001B07F1" w:rsidRPr="009D0FE4">
        <w:rPr>
          <w:rFonts w:ascii="Neue Hans Kendrick" w:eastAsia="Neue Hans Kendrick Light" w:hAnsi="Neue Hans Kendrick" w:cs="Neue Hans Kendrick Light"/>
          <w:b/>
          <w:sz w:val="18"/>
          <w:u w:val="single"/>
          <w:lang w:eastAsia="de-DE" w:bidi="de-DE"/>
        </w:rPr>
        <w:t>if</w:t>
      </w:r>
      <w:proofErr w:type="spellEnd"/>
      <w:r w:rsidR="001B07F1" w:rsidRPr="009D0FE4">
        <w:rPr>
          <w:rFonts w:ascii="Neue Hans Kendrick" w:eastAsia="Neue Hans Kendrick Light" w:hAnsi="Neue Hans Kendrick" w:cs="Neue Hans Kendrick Light"/>
          <w:b/>
          <w:sz w:val="18"/>
          <w:u w:val="single"/>
          <w:lang w:eastAsia="de-DE" w:bidi="de-DE"/>
        </w:rPr>
        <w:t xml:space="preserve"> </w:t>
      </w:r>
      <w:proofErr w:type="spellStart"/>
      <w:r w:rsidR="001B07F1" w:rsidRPr="009D0FE4">
        <w:rPr>
          <w:rFonts w:ascii="Neue Hans Kendrick" w:eastAsia="Neue Hans Kendrick Light" w:hAnsi="Neue Hans Kendrick" w:cs="Neue Hans Kendrick Light"/>
          <w:b/>
          <w:sz w:val="18"/>
          <w:u w:val="single"/>
          <w:lang w:eastAsia="de-DE" w:bidi="de-DE"/>
        </w:rPr>
        <w:t>lp_sections</w:t>
      </w:r>
      <w:proofErr w:type="spellEnd"/>
      <w:r w:rsidR="001B07F1" w:rsidRPr="009D0FE4">
        <w:rPr>
          <w:rFonts w:ascii="Neue Hans Kendrick" w:eastAsia="Neue Hans Kendrick Light" w:hAnsi="Neue Hans Kendrick" w:cs="Neue Hans Kendrick Light"/>
          <w:b/>
          <w:sz w:val="18"/>
          <w:u w:val="single"/>
          <w:lang w:eastAsia="de-DE" w:bidi="de-DE"/>
        </w:rPr>
        <w:t xml:space="preserve"> %}</w:t>
      </w:r>
    </w:p>
    <w:p w14:paraId="7055FA2D" w14:textId="77777777" w:rsidR="001B07F1" w:rsidRPr="009C6CE6"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Berechnung der Grundleistungen n. HOAI</w:t>
      </w:r>
    </w:p>
    <w:tbl>
      <w:tblPr>
        <w:tblW w:w="9493" w:type="dxa"/>
        <w:tblLayout w:type="fixed"/>
        <w:tblCellMar>
          <w:left w:w="0" w:type="dxa"/>
          <w:right w:w="36" w:type="dxa"/>
        </w:tblCellMar>
        <w:tblLook w:val="04A0" w:firstRow="1" w:lastRow="0" w:firstColumn="1" w:lastColumn="0" w:noHBand="0" w:noVBand="1"/>
      </w:tblPr>
      <w:tblGrid>
        <w:gridCol w:w="3256"/>
        <w:gridCol w:w="1417"/>
        <w:gridCol w:w="1276"/>
        <w:gridCol w:w="1843"/>
        <w:gridCol w:w="1701"/>
      </w:tblGrid>
      <w:tr w:rsidR="001B07F1" w:rsidRPr="009C6CE6" w14:paraId="5C562521" w14:textId="77777777" w:rsidTr="003F7761">
        <w:trPr>
          <w:trHeight w:val="20"/>
          <w:tblHeader/>
        </w:trPr>
        <w:tc>
          <w:tcPr>
            <w:tcW w:w="3256" w:type="dxa"/>
            <w:shd w:val="clear" w:color="auto" w:fill="C0C0C0"/>
          </w:tcPr>
          <w:p w14:paraId="2D6B93B3"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Leistungsphasen und Leistungen</w:t>
            </w:r>
          </w:p>
        </w:tc>
        <w:tc>
          <w:tcPr>
            <w:tcW w:w="1417" w:type="dxa"/>
            <w:shd w:val="clear" w:color="auto" w:fill="C0C0C0"/>
          </w:tcPr>
          <w:p w14:paraId="130DFD8A"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Grundhonorar [€]</w:t>
            </w:r>
          </w:p>
        </w:tc>
        <w:tc>
          <w:tcPr>
            <w:tcW w:w="1276" w:type="dxa"/>
            <w:shd w:val="clear" w:color="auto" w:fill="C0C0C0"/>
          </w:tcPr>
          <w:p w14:paraId="1AC463DD"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HOAI [%]</w:t>
            </w:r>
          </w:p>
        </w:tc>
        <w:tc>
          <w:tcPr>
            <w:tcW w:w="1843" w:type="dxa"/>
            <w:shd w:val="clear" w:color="auto" w:fill="C0C0C0"/>
          </w:tcPr>
          <w:p w14:paraId="7B37C8C2"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angeboten [%]</w:t>
            </w:r>
          </w:p>
        </w:tc>
        <w:tc>
          <w:tcPr>
            <w:tcW w:w="1701" w:type="dxa"/>
            <w:shd w:val="clear" w:color="auto" w:fill="C0C0C0"/>
          </w:tcPr>
          <w:p w14:paraId="261DB283"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eastAsia="de-DE" w:bidi="de-DE"/>
              </w:rPr>
            </w:pPr>
            <w:r w:rsidRPr="009D5B06">
              <w:rPr>
                <w:rFonts w:ascii="Neue Hans Kendrick" w:eastAsia="Neue Hans Kendrick Light" w:hAnsi="Neue Hans Kendrick" w:cs="Neue Hans Kendrick Light"/>
                <w:b/>
                <w:sz w:val="18"/>
                <w:lang w:eastAsia="de-DE" w:bidi="de-DE"/>
              </w:rPr>
              <w:t>Gesamthonorar [€]</w:t>
            </w:r>
          </w:p>
        </w:tc>
      </w:tr>
    </w:tbl>
    <w:p w14:paraId="6FDB3F26" w14:textId="77777777" w:rsidR="001B07F1" w:rsidRPr="00DC08DE" w:rsidRDefault="001B07F1" w:rsidP="003F7761">
      <w:pPr>
        <w:rPr>
          <w:rFonts w:ascii="Neue Hans Kendrick" w:hAnsi="Neue Hans Kendrick"/>
          <w:sz w:val="2"/>
          <w:szCs w:val="2"/>
          <w:lang w:val="en-US"/>
        </w:rPr>
      </w:pPr>
      <w:r w:rsidRPr="00DC08DE">
        <w:rPr>
          <w:rFonts w:ascii="Neue Hans Kendrick" w:hAnsi="Neue Hans Kendrick"/>
          <w:sz w:val="2"/>
          <w:szCs w:val="2"/>
          <w:lang w:val="en-US"/>
        </w:rPr>
        <w:t xml:space="preserve">{% for </w:t>
      </w:r>
      <w:proofErr w:type="spellStart"/>
      <w:r w:rsidRPr="00DC08DE">
        <w:rPr>
          <w:rFonts w:ascii="Neue Hans Kendrick" w:hAnsi="Neue Hans Kendrick"/>
          <w:sz w:val="2"/>
          <w:szCs w:val="2"/>
          <w:lang w:val="en-US"/>
        </w:rPr>
        <w:t>lp</w:t>
      </w:r>
      <w:proofErr w:type="spellEnd"/>
      <w:r w:rsidRPr="00DC08DE">
        <w:rPr>
          <w:rFonts w:ascii="Neue Hans Kendrick" w:hAnsi="Neue Hans Kendrick"/>
          <w:sz w:val="2"/>
          <w:szCs w:val="2"/>
          <w:lang w:val="en-US"/>
        </w:rPr>
        <w:t xml:space="preserve"> in </w:t>
      </w:r>
      <w:proofErr w:type="spellStart"/>
      <w:r w:rsidRPr="00DC08DE">
        <w:rPr>
          <w:rFonts w:ascii="Neue Hans Kendrick" w:hAnsi="Neue Hans Kendrick"/>
          <w:sz w:val="2"/>
          <w:szCs w:val="2"/>
          <w:lang w:val="en-US"/>
        </w:rPr>
        <w:t>lp_sections</w:t>
      </w:r>
      <w:proofErr w:type="spellEnd"/>
      <w:r w:rsidRPr="00DC08DE">
        <w:rPr>
          <w:rFonts w:ascii="Neue Hans Kendrick" w:hAnsi="Neue Hans Kendrick"/>
          <w:sz w:val="2"/>
          <w:szCs w:val="2"/>
          <w:lang w:val="en-US"/>
        </w:rPr>
        <w:t xml:space="preserve"> %}</w:t>
      </w:r>
    </w:p>
    <w:tbl>
      <w:tblPr>
        <w:tblW w:w="9493" w:type="dxa"/>
        <w:tblLayout w:type="fixed"/>
        <w:tblCellMar>
          <w:left w:w="0" w:type="dxa"/>
          <w:right w:w="36" w:type="dxa"/>
        </w:tblCellMar>
        <w:tblLook w:val="04A0" w:firstRow="1" w:lastRow="0" w:firstColumn="1" w:lastColumn="0" w:noHBand="0" w:noVBand="1"/>
      </w:tblPr>
      <w:tblGrid>
        <w:gridCol w:w="5949"/>
        <w:gridCol w:w="1843"/>
        <w:gridCol w:w="1701"/>
      </w:tblGrid>
      <w:tr w:rsidR="001B07F1" w:rsidRPr="009C6CE6" w14:paraId="480AC21B" w14:textId="77777777" w:rsidTr="003F7761">
        <w:trPr>
          <w:trHeight w:val="20"/>
        </w:trPr>
        <w:tc>
          <w:tcPr>
            <w:tcW w:w="5949" w:type="dxa"/>
            <w:shd w:val="clear" w:color="auto" w:fill="E5E5E5"/>
          </w:tcPr>
          <w:p w14:paraId="49127EAE"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9D5B06">
              <w:rPr>
                <w:rFonts w:ascii="Neue Hans Kendrick" w:eastAsia="Neue Hans Kendrick Light" w:hAnsi="Neue Hans Kendrick" w:cs="Neue Hans Kendrick Light"/>
                <w:sz w:val="18"/>
                <w:lang w:val="en-US" w:eastAsia="de-DE" w:bidi="de-DE"/>
              </w:rPr>
              <w:t xml:space="preserve">{{ </w:t>
            </w:r>
            <w:proofErr w:type="spellStart"/>
            <w:r w:rsidRPr="009D5B06">
              <w:rPr>
                <w:rFonts w:ascii="Neue Hans Kendrick" w:eastAsia="Neue Hans Kendrick Light" w:hAnsi="Neue Hans Kendrick" w:cs="Neue Hans Kendrick Light"/>
                <w:sz w:val="18"/>
                <w:lang w:val="en-US" w:eastAsia="de-DE" w:bidi="de-DE"/>
              </w:rPr>
              <w:t>lp.lp_name</w:t>
            </w:r>
            <w:proofErr w:type="spellEnd"/>
            <w:r w:rsidRPr="009D5B06">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6592A603"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01" w:type="dxa"/>
            <w:shd w:val="clear" w:color="auto" w:fill="E5E5E5"/>
          </w:tcPr>
          <w:p w14:paraId="45F7A1E6" w14:textId="77777777" w:rsidR="001B07F1" w:rsidRPr="00E95B54"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b/>
                <w:bCs/>
                <w:sz w:val="18"/>
                <w:lang w:eastAsia="de-DE" w:bidi="de-DE"/>
              </w:rPr>
            </w:pPr>
            <w:r w:rsidRPr="00E95B54">
              <w:rPr>
                <w:rFonts w:ascii="Neue Hans Kendrick" w:eastAsia="Neue Hans Kendrick Light" w:hAnsi="Neue Hans Kendrick" w:cs="Neue Hans Kendrick Light"/>
                <w:b/>
                <w:bCs/>
                <w:sz w:val="18"/>
                <w:lang w:eastAsia="de-DE" w:bidi="de-DE"/>
              </w:rPr>
              <w:t xml:space="preserve">{{ </w:t>
            </w:r>
            <w:proofErr w:type="spellStart"/>
            <w:r w:rsidRPr="00E95B54">
              <w:rPr>
                <w:rFonts w:ascii="Neue Hans Kendrick" w:eastAsia="Neue Hans Kendrick Light" w:hAnsi="Neue Hans Kendrick" w:cs="Neue Hans Kendrick Light"/>
                <w:b/>
                <w:bCs/>
                <w:sz w:val="18"/>
                <w:lang w:eastAsia="de-DE" w:bidi="de-DE"/>
              </w:rPr>
              <w:t>lp.lp_amount</w:t>
            </w:r>
            <w:proofErr w:type="spellEnd"/>
            <w:r w:rsidRPr="00E95B54">
              <w:rPr>
                <w:rFonts w:ascii="Neue Hans Kendrick" w:eastAsia="Neue Hans Kendrick Light" w:hAnsi="Neue Hans Kendrick" w:cs="Neue Hans Kendrick Light"/>
                <w:b/>
                <w:bCs/>
                <w:sz w:val="18"/>
                <w:lang w:eastAsia="de-DE" w:bidi="de-DE"/>
              </w:rPr>
              <w:t>}} €</w:t>
            </w:r>
          </w:p>
        </w:tc>
      </w:tr>
    </w:tbl>
    <w:p w14:paraId="5FC55F92" w14:textId="77777777" w:rsidR="001B07F1" w:rsidRPr="00AF0847"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Cs/>
          <w:sz w:val="2"/>
          <w:szCs w:val="2"/>
          <w:lang w:val="en-US" w:eastAsia="de-DE" w:bidi="de-DE"/>
        </w:rPr>
      </w:pPr>
      <w:r w:rsidRPr="00AF0847">
        <w:rPr>
          <w:rFonts w:ascii="Neue Hans Kendrick" w:eastAsia="Neue Hans Kendrick Light" w:hAnsi="Neue Hans Kendrick" w:cs="Neue Hans Kendrick Light"/>
          <w:bCs/>
          <w:sz w:val="2"/>
          <w:szCs w:val="2"/>
          <w:lang w:val="en-US" w:eastAsia="de-DE" w:bidi="de-DE"/>
        </w:rPr>
        <w:t xml:space="preserve">{% for item in </w:t>
      </w:r>
      <w:proofErr w:type="spellStart"/>
      <w:r w:rsidRPr="00AF0847">
        <w:rPr>
          <w:rFonts w:ascii="Neue Hans Kendrick" w:eastAsia="Neue Hans Kendrick Light" w:hAnsi="Neue Hans Kendrick" w:cs="Neue Hans Kendrick Light"/>
          <w:bCs/>
          <w:sz w:val="2"/>
          <w:szCs w:val="2"/>
          <w:lang w:val="en-US" w:eastAsia="de-DE" w:bidi="de-DE"/>
        </w:rPr>
        <w:t>lp.Item</w:t>
      </w:r>
      <w:proofErr w:type="spellEnd"/>
      <w:r w:rsidRPr="00AF0847">
        <w:rPr>
          <w:rFonts w:ascii="Neue Hans Kendrick" w:eastAsia="Neue Hans Kendrick Light" w:hAnsi="Neue Hans Kendrick" w:cs="Neue Hans Kendrick Light"/>
          <w:bCs/>
          <w:sz w:val="2"/>
          <w:szCs w:val="2"/>
          <w:lang w:val="en-US" w:eastAsia="de-DE" w:bidi="de-DE"/>
        </w:rPr>
        <w:t xml:space="preserve"> %}</w:t>
      </w:r>
    </w:p>
    <w:tbl>
      <w:tblPr>
        <w:tblW w:w="949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01"/>
      </w:tblGrid>
      <w:tr w:rsidR="001B07F1" w:rsidRPr="009C6CE6" w14:paraId="4253FF97" w14:textId="77777777" w:rsidTr="003F7761">
        <w:trPr>
          <w:trHeight w:val="151"/>
        </w:trPr>
        <w:tc>
          <w:tcPr>
            <w:tcW w:w="432" w:type="dxa"/>
            <w:shd w:val="clear" w:color="auto" w:fill="auto"/>
          </w:tcPr>
          <w:p w14:paraId="31F0551B"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bookmarkStart w:id="5" w:name="_Hlk190349867"/>
          </w:p>
        </w:tc>
        <w:tc>
          <w:tcPr>
            <w:tcW w:w="2824" w:type="dxa"/>
            <w:shd w:val="clear" w:color="auto" w:fill="auto"/>
          </w:tcPr>
          <w:p w14:paraId="6BFDCA51"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r w:rsidRPr="009C6CE6">
              <w:rPr>
                <w:rFonts w:ascii="Neue Hans Kendrick" w:eastAsia="Neue Hans Kendrick Light" w:hAnsi="Neue Hans Kendrick" w:cs="Neue Hans Kendrick Light"/>
                <w:sz w:val="18"/>
                <w:lang w:val="en-US" w:eastAsia="de-DE" w:bidi="de-DE"/>
              </w:rPr>
              <w:t xml:space="preserve">{{ </w:t>
            </w:r>
            <w:proofErr w:type="spellStart"/>
            <w:r w:rsidRPr="009C6CE6">
              <w:rPr>
                <w:rFonts w:ascii="Neue Hans Kendrick" w:eastAsia="Neue Hans Kendrick Light" w:hAnsi="Neue Hans Kendrick" w:cs="Neue Hans Kendrick Light"/>
                <w:sz w:val="18"/>
                <w:lang w:val="en-US" w:eastAsia="de-DE" w:bidi="de-DE"/>
              </w:rPr>
              <w:t>item.Item_name</w:t>
            </w:r>
            <w:proofErr w:type="spellEnd"/>
            <w:r w:rsidRPr="009C6CE6">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024779A5"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sidRPr="00782601">
              <w:rPr>
                <w:rFonts w:ascii="Neue Hans Kendrick" w:eastAsia="Neue Hans Kendrick Light" w:hAnsi="Neue Hans Kendrick" w:cs="Neue Hans Kendrick Light"/>
                <w:sz w:val="18"/>
                <w:lang w:eastAsia="de-DE" w:bidi="de-DE"/>
              </w:rPr>
              <w:t>grundhonorar</w:t>
            </w:r>
            <w:proofErr w:type="spellEnd"/>
            <w:r w:rsidRPr="009C6CE6">
              <w:rPr>
                <w:rFonts w:ascii="Neue Hans Kendrick" w:eastAsia="Neue Hans Kendrick Light" w:hAnsi="Neue Hans Kendrick" w:cs="Neue Hans Kendrick Light"/>
                <w:sz w:val="18"/>
                <w:lang w:eastAsia="de-DE" w:bidi="de-DE"/>
              </w:rPr>
              <w:t xml:space="preserve"> }}</w:t>
            </w:r>
          </w:p>
        </w:tc>
        <w:tc>
          <w:tcPr>
            <w:tcW w:w="1276" w:type="dxa"/>
            <w:shd w:val="clear" w:color="auto" w:fill="auto"/>
          </w:tcPr>
          <w:p w14:paraId="0B1257EE"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Pr>
                <w:rFonts w:ascii="Neue Hans Kendrick" w:eastAsia="Neue Hans Kendrick Light" w:hAnsi="Neue Hans Kendrick" w:cs="Neue Hans Kendrick Light"/>
                <w:sz w:val="18"/>
                <w:lang w:eastAsia="de-DE" w:bidi="de-DE"/>
              </w:rPr>
              <w:t>{{</w:t>
            </w:r>
            <w:proofErr w:type="spellStart"/>
            <w:r>
              <w:rPr>
                <w:rFonts w:ascii="Neue Hans Kendrick" w:eastAsia="Neue Hans Kendrick Light" w:hAnsi="Neue Hans Kendrick" w:cs="Neue Hans Kendrick Light"/>
                <w:sz w:val="18"/>
                <w:lang w:eastAsia="de-DE" w:bidi="de-DE"/>
              </w:rPr>
              <w:t>lp.</w:t>
            </w:r>
            <w:r w:rsidRPr="008B7B02">
              <w:rPr>
                <w:rFonts w:ascii="Neue Hans Kendrick" w:eastAsia="Neue Hans Kendrick Light" w:hAnsi="Neue Hans Kendrick" w:cs="Neue Hans Kendrick Light"/>
                <w:sz w:val="18"/>
                <w:lang w:eastAsia="de-DE" w:bidi="de-DE"/>
              </w:rPr>
              <w:t>actual_lp_value</w:t>
            </w:r>
            <w:proofErr w:type="spellEnd"/>
            <w:r>
              <w:rPr>
                <w:rFonts w:ascii="Neue Hans Kendrick" w:eastAsia="Neue Hans Kendrick Light" w:hAnsi="Neue Hans Kendrick" w:cs="Neue Hans Kendrick Light"/>
                <w:sz w:val="18"/>
                <w:lang w:eastAsia="de-DE" w:bidi="de-DE"/>
              </w:rPr>
              <w:t>}}</w:t>
            </w:r>
          </w:p>
        </w:tc>
        <w:tc>
          <w:tcPr>
            <w:tcW w:w="1843" w:type="dxa"/>
            <w:shd w:val="clear" w:color="auto" w:fill="auto"/>
          </w:tcPr>
          <w:p w14:paraId="59C406A6"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sidRPr="009C6CE6">
              <w:rPr>
                <w:rFonts w:ascii="Neue Hans Kendrick" w:eastAsia="Neue Hans Kendrick Light" w:hAnsi="Neue Hans Kendrick" w:cs="Neue Hans Kendrick Light"/>
                <w:sz w:val="18"/>
                <w:lang w:eastAsia="de-DE" w:bidi="de-DE"/>
              </w:rPr>
              <w:t>item.quantity</w:t>
            </w:r>
            <w:proofErr w:type="spellEnd"/>
            <w:r w:rsidRPr="009C6CE6">
              <w:rPr>
                <w:rFonts w:ascii="Neue Hans Kendrick" w:eastAsia="Neue Hans Kendrick Light" w:hAnsi="Neue Hans Kendrick" w:cs="Neue Hans Kendrick Light"/>
                <w:sz w:val="18"/>
                <w:lang w:eastAsia="de-DE" w:bidi="de-DE"/>
              </w:rPr>
              <w:t xml:space="preserve"> }}</w:t>
            </w:r>
          </w:p>
        </w:tc>
        <w:tc>
          <w:tcPr>
            <w:tcW w:w="1701" w:type="dxa"/>
            <w:shd w:val="clear" w:color="auto" w:fill="auto"/>
          </w:tcPr>
          <w:p w14:paraId="50400030"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eastAsia="de-DE" w:bidi="de-DE"/>
              </w:rPr>
            </w:pPr>
            <w:r w:rsidRPr="009C6CE6">
              <w:rPr>
                <w:rFonts w:ascii="Neue Hans Kendrick" w:eastAsia="Neue Hans Kendrick Light" w:hAnsi="Neue Hans Kendrick" w:cs="Neue Hans Kendrick Light"/>
                <w:sz w:val="18"/>
                <w:lang w:eastAsia="de-DE" w:bidi="de-DE"/>
              </w:rPr>
              <w:t xml:space="preserve">{{ </w:t>
            </w:r>
            <w:proofErr w:type="spellStart"/>
            <w:r>
              <w:rPr>
                <w:rFonts w:ascii="Neue Hans Kendrick" w:eastAsia="Neue Hans Kendrick Light" w:hAnsi="Neue Hans Kendrick" w:cs="Neue Hans Kendrick Light"/>
                <w:sz w:val="18"/>
                <w:lang w:eastAsia="de-DE" w:bidi="de-DE"/>
              </w:rPr>
              <w:t>lp.</w:t>
            </w:r>
            <w:r w:rsidRPr="006F5983">
              <w:rPr>
                <w:rFonts w:ascii="Neue Hans Kendrick" w:eastAsia="Neue Hans Kendrick Light" w:hAnsi="Neue Hans Kendrick" w:cs="Neue Hans Kendrick Light"/>
                <w:sz w:val="18"/>
                <w:lang w:eastAsia="de-DE" w:bidi="de-DE"/>
              </w:rPr>
              <w:t>lp_amount</w:t>
            </w:r>
            <w:proofErr w:type="spellEnd"/>
            <w:r w:rsidRPr="009C6CE6">
              <w:rPr>
                <w:rFonts w:ascii="Neue Hans Kendrick" w:eastAsia="Neue Hans Kendrick Light" w:hAnsi="Neue Hans Kendrick" w:cs="Neue Hans Kendrick Light"/>
                <w:sz w:val="18"/>
                <w:lang w:eastAsia="de-DE" w:bidi="de-DE"/>
              </w:rPr>
              <w:t xml:space="preserve">}} </w:t>
            </w:r>
            <w:r w:rsidRPr="009C6CE6">
              <w:rPr>
                <w:rFonts w:ascii="Neue Hans Kendrick" w:eastAsia="Neue Hans Kendrick Light" w:hAnsi="Neue Hans Kendrick" w:cs="Neue Hans Kendrick Light"/>
                <w:color w:val="000000"/>
                <w:sz w:val="18"/>
                <w:lang w:eastAsia="de-DE" w:bidi="de-DE"/>
              </w:rPr>
              <w:t>€</w:t>
            </w:r>
          </w:p>
        </w:tc>
      </w:tr>
    </w:tbl>
    <w:bookmarkEnd w:id="5"/>
    <w:p w14:paraId="2B8108A4"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p w14:paraId="10354BAE" w14:textId="77777777" w:rsidR="001B07F1" w:rsidRPr="00D33351"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lang w:val="en-US" w:eastAsia="de-DE" w:bidi="de-DE"/>
        </w:rPr>
      </w:pPr>
      <w:r w:rsidRPr="00D33351">
        <w:rPr>
          <w:rFonts w:ascii="Neue Hans Kendrick" w:eastAsia="Neue Hans Kendrick Light" w:hAnsi="Neue Hans Kendrick" w:cs="Neue Hans Kendrick Light"/>
          <w:b/>
          <w:sz w:val="2"/>
          <w:szCs w:val="2"/>
          <w:lang w:val="en-US" w:eastAsia="de-DE" w:bidi="de-DE"/>
        </w:rPr>
        <w:t xml:space="preserve">{% </w:t>
      </w:r>
      <w:proofErr w:type="spellStart"/>
      <w:r w:rsidRPr="00D33351">
        <w:rPr>
          <w:rFonts w:ascii="Neue Hans Kendrick" w:eastAsia="Neue Hans Kendrick Light" w:hAnsi="Neue Hans Kendrick" w:cs="Neue Hans Kendrick Light"/>
          <w:b/>
          <w:sz w:val="2"/>
          <w:szCs w:val="2"/>
          <w:lang w:val="en-US" w:eastAsia="de-DE" w:bidi="de-DE"/>
        </w:rPr>
        <w:t>endfor</w:t>
      </w:r>
      <w:proofErr w:type="spellEnd"/>
      <w:r w:rsidRPr="00D33351">
        <w:rPr>
          <w:rFonts w:ascii="Neue Hans Kendrick" w:eastAsia="Neue Hans Kendrick Light" w:hAnsi="Neue Hans Kendrick" w:cs="Neue Hans Kendrick Light"/>
          <w:b/>
          <w:sz w:val="2"/>
          <w:szCs w:val="2"/>
          <w:lang w:val="en-US" w:eastAsia="de-DE" w:bidi="de-DE"/>
        </w:rPr>
        <w:t xml:space="preserve"> %}</w:t>
      </w:r>
    </w:p>
    <w:tbl>
      <w:tblPr>
        <w:tblW w:w="9503"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40"/>
      </w:tblGrid>
      <w:tr w:rsidR="001B07F1" w:rsidRPr="009C6CE6" w14:paraId="67B0F2DE" w14:textId="77777777" w:rsidTr="003F7761">
        <w:trPr>
          <w:trHeight w:val="20"/>
        </w:trPr>
        <w:tc>
          <w:tcPr>
            <w:tcW w:w="4320" w:type="dxa"/>
            <w:tcBorders>
              <w:top w:val="single" w:sz="2" w:space="0" w:color="auto"/>
            </w:tcBorders>
            <w:shd w:val="clear" w:color="auto" w:fill="auto"/>
          </w:tcPr>
          <w:p w14:paraId="67A50C5A"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eastAsia="de-DE" w:bidi="de-DE"/>
              </w:rPr>
            </w:pPr>
            <w:r w:rsidRPr="009C6CE6">
              <w:rPr>
                <w:rFonts w:ascii="Neue Hans Kendrick" w:eastAsia="Neue Hans Kendrick Light" w:hAnsi="Neue Hans Kendrick" w:cs="Neue Hans Kendrick Light"/>
                <w:b/>
                <w:sz w:val="18"/>
                <w:lang w:eastAsia="de-DE" w:bidi="de-DE"/>
              </w:rPr>
              <w:t>Summe der Leistungen</w:t>
            </w:r>
          </w:p>
        </w:tc>
        <w:tc>
          <w:tcPr>
            <w:tcW w:w="145" w:type="dxa"/>
            <w:tcBorders>
              <w:top w:val="single" w:sz="2" w:space="0" w:color="auto"/>
            </w:tcBorders>
            <w:shd w:val="clear" w:color="auto" w:fill="auto"/>
          </w:tcPr>
          <w:p w14:paraId="41D7D719"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19" w:type="dxa"/>
            <w:tcBorders>
              <w:top w:val="single" w:sz="2" w:space="0" w:color="auto"/>
            </w:tcBorders>
            <w:shd w:val="clear" w:color="auto" w:fill="auto"/>
          </w:tcPr>
          <w:p w14:paraId="1063C455"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720" w:type="dxa"/>
            <w:tcBorders>
              <w:top w:val="single" w:sz="2" w:space="0" w:color="auto"/>
            </w:tcBorders>
            <w:shd w:val="clear" w:color="auto" w:fill="auto"/>
          </w:tcPr>
          <w:p w14:paraId="5E6FBA15"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007" w:type="dxa"/>
            <w:tcBorders>
              <w:top w:val="single" w:sz="2" w:space="0" w:color="auto"/>
            </w:tcBorders>
            <w:shd w:val="clear" w:color="auto" w:fill="auto"/>
          </w:tcPr>
          <w:p w14:paraId="7F42A339"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eastAsia="de-DE" w:bidi="de-DE"/>
              </w:rPr>
            </w:pPr>
          </w:p>
        </w:tc>
        <w:tc>
          <w:tcPr>
            <w:tcW w:w="1152" w:type="dxa"/>
            <w:tcBorders>
              <w:top w:val="single" w:sz="2" w:space="0" w:color="auto"/>
            </w:tcBorders>
            <w:shd w:val="clear" w:color="auto" w:fill="auto"/>
          </w:tcPr>
          <w:p w14:paraId="3A7CBB9E"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eastAsia="de-DE" w:bidi="de-DE"/>
              </w:rPr>
            </w:pPr>
          </w:p>
        </w:tc>
        <w:tc>
          <w:tcPr>
            <w:tcW w:w="1440" w:type="dxa"/>
            <w:tcBorders>
              <w:top w:val="single" w:sz="2" w:space="0" w:color="auto"/>
            </w:tcBorders>
            <w:shd w:val="clear" w:color="auto" w:fill="auto"/>
          </w:tcPr>
          <w:p w14:paraId="5E366441"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eastAsia="de-DE" w:bidi="de-DE"/>
              </w:rPr>
            </w:pPr>
            <w:r w:rsidRPr="009C6CE6">
              <w:rPr>
                <w:rFonts w:ascii="Neue Hans Kendrick" w:eastAsia="Neue Hans Kendrick Light" w:hAnsi="Neue Hans Kendrick" w:cs="Neue Hans Kendrick Light"/>
                <w:b/>
                <w:bCs/>
                <w:sz w:val="18"/>
                <w:szCs w:val="18"/>
                <w:lang w:eastAsia="de-DE" w:bidi="de-DE"/>
              </w:rPr>
              <w:t>{{</w:t>
            </w:r>
            <w:proofErr w:type="spellStart"/>
            <w:r w:rsidRPr="00E14699">
              <w:rPr>
                <w:rFonts w:ascii="Neue Hans Kendrick" w:eastAsia="Neue Hans Kendrick Light" w:hAnsi="Neue Hans Kendrick" w:cs="Neue Hans Kendrick Light"/>
                <w:b/>
                <w:bCs/>
                <w:sz w:val="18"/>
                <w:szCs w:val="18"/>
                <w:lang w:eastAsia="de-DE" w:bidi="de-DE"/>
              </w:rPr>
              <w:t>sum_of_all_lps</w:t>
            </w:r>
            <w:proofErr w:type="spellEnd"/>
            <w:r w:rsidRPr="00E14699">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b/>
                <w:bCs/>
                <w:sz w:val="18"/>
                <w:szCs w:val="18"/>
                <w:lang w:eastAsia="de-DE" w:bidi="de-DE"/>
              </w:rPr>
              <w:t xml:space="preserve">}} </w:t>
            </w:r>
            <w:r w:rsidRPr="009C6CE6">
              <w:rPr>
                <w:rFonts w:ascii="Neue Hans Kendrick" w:eastAsia="Neue Hans Kendrick Light" w:hAnsi="Neue Hans Kendrick" w:cs="Neue Hans Kendrick Light"/>
                <w:sz w:val="18"/>
                <w:szCs w:val="18"/>
                <w:lang w:eastAsia="de-DE" w:bidi="de-DE"/>
              </w:rPr>
              <w:t>€</w:t>
            </w:r>
          </w:p>
        </w:tc>
      </w:tr>
    </w:tbl>
    <w:p w14:paraId="0A622603"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72590220" w14:textId="77777777" w:rsidR="001B07F1" w:rsidRPr="00B12AC5" w:rsidRDefault="001B07F1" w:rsidP="003F776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if</w:t>
      </w:r>
      <w:proofErr w:type="spellEnd"/>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contract_sections</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5BB378F0" w14:textId="77777777" w:rsidR="001B07F1" w:rsidRPr="009C6CE6"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u w:val="single"/>
          <w:lang w:eastAsia="de-DE" w:bidi="de-DE"/>
        </w:rPr>
      </w:pPr>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if</w:t>
      </w:r>
      <w:proofErr w:type="spellEnd"/>
      <w:r w:rsidRPr="009D5B06">
        <w:rPr>
          <w:rFonts w:ascii="Neue Hans Kendrick" w:eastAsia="Neue Hans Kendrick Light" w:hAnsi="Neue Hans Kendrick" w:cs="Neue Hans Kendrick Light"/>
          <w:b/>
          <w:sz w:val="18"/>
          <w:u w:val="single"/>
          <w:lang w:eastAsia="de-DE" w:bidi="de-DE"/>
        </w:rPr>
        <w:t xml:space="preserve"> </w:t>
      </w:r>
      <w:proofErr w:type="spellStart"/>
      <w:r w:rsidRPr="009D5B06">
        <w:rPr>
          <w:rFonts w:ascii="Neue Hans Kendrick" w:eastAsia="Neue Hans Kendrick Light" w:hAnsi="Neue Hans Kendrick" w:cs="Neue Hans Kendrick Light"/>
          <w:b/>
          <w:sz w:val="18"/>
          <w:u w:val="single"/>
          <w:lang w:eastAsia="de-DE" w:bidi="de-DE"/>
        </w:rPr>
        <w:t>lp_sections</w:t>
      </w:r>
      <w:proofErr w:type="spellEnd"/>
      <w:r w:rsidRPr="009D5B06">
        <w:rPr>
          <w:rFonts w:ascii="Neue Hans Kendrick" w:eastAsia="Neue Hans Kendrick Light" w:hAnsi="Neue Hans Kendrick" w:cs="Neue Hans Kendrick Light"/>
          <w:b/>
          <w:sz w:val="18"/>
          <w:u w:val="single"/>
          <w:lang w:eastAsia="de-DE" w:bidi="de-DE"/>
        </w:rPr>
        <w:t xml:space="preserve"> %}</w:t>
      </w:r>
      <w:r w:rsidRPr="00661E66">
        <w:rPr>
          <w:b/>
          <w:bCs/>
          <w:color w:val="000000"/>
          <w:u w:val="single"/>
          <w:shd w:val="clear" w:color="auto" w:fill="FFFFFF"/>
        </w:rPr>
        <w:t xml:space="preserve"> </w:t>
      </w:r>
      <w:r w:rsidRPr="00661E66">
        <w:rPr>
          <w:rFonts w:ascii="Neue Hans Kendrick" w:eastAsia="Neue Hans Kendrick Light" w:hAnsi="Neue Hans Kendrick" w:cs="Neue Hans Kendrick Light"/>
          <w:b/>
          <w:bCs/>
          <w:sz w:val="18"/>
          <w:u w:val="single"/>
          <w:lang w:eastAsia="de-DE" w:bidi="de-DE"/>
        </w:rPr>
        <w:t>Besondere Leistungen (Zusatzhonorar)</w:t>
      </w:r>
      <w:r w:rsidRPr="00661E66">
        <w:rPr>
          <w:rFonts w:ascii="Calibri" w:eastAsia="Neue Hans Kendrick Light" w:hAnsi="Calibri" w:cs="Calibri"/>
          <w:b/>
          <w:sz w:val="18"/>
          <w:u w:val="single"/>
          <w:lang w:eastAsia="de-DE" w:bidi="de-DE"/>
        </w:rPr>
        <w:t> </w:t>
      </w:r>
      <w:r w:rsidRPr="00661E66">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proofErr w:type="spellStart"/>
      <w:r>
        <w:rPr>
          <w:rFonts w:ascii="Neue Hans Kendrick" w:eastAsia="Neue Hans Kendrick Light" w:hAnsi="Neue Hans Kendrick" w:cs="Neue Hans Kendrick Light"/>
          <w:b/>
          <w:sz w:val="18"/>
          <w:u w:val="single"/>
          <w:lang w:eastAsia="de-DE" w:bidi="de-DE"/>
        </w:rPr>
        <w:t>else</w:t>
      </w:r>
      <w:proofErr w:type="spellEnd"/>
      <w:r>
        <w:rPr>
          <w:rFonts w:ascii="Neue Hans Kendrick" w:eastAsia="Neue Hans Kendrick Light" w:hAnsi="Neue Hans Kendrick" w:cs="Neue Hans Kendrick Light"/>
          <w:b/>
          <w:sz w:val="18"/>
          <w:u w:val="single"/>
          <w:lang w:eastAsia="de-DE" w:bidi="de-DE"/>
        </w:rPr>
        <w:t xml:space="preserve"> </w:t>
      </w:r>
      <w:r w:rsidRPr="009D5B06">
        <w:rPr>
          <w:rFonts w:ascii="Neue Hans Kendrick" w:eastAsia="Neue Hans Kendrick Light" w:hAnsi="Neue Hans Kendrick" w:cs="Neue Hans Kendrick Light"/>
          <w:b/>
          <w:sz w:val="18"/>
          <w:u w:val="single"/>
          <w:lang w:eastAsia="de-DE" w:bidi="de-DE"/>
        </w:rPr>
        <w:t xml:space="preserve"> %}</w:t>
      </w:r>
      <w:r>
        <w:rPr>
          <w:rFonts w:ascii="Neue Hans Kendrick" w:eastAsia="Neue Hans Kendrick Light" w:hAnsi="Neue Hans Kendrick" w:cs="Neue Hans Kendrick Light"/>
          <w:b/>
          <w:sz w:val="18"/>
          <w:u w:val="single"/>
          <w:lang w:eastAsia="de-DE" w:bidi="de-DE"/>
        </w:rPr>
        <w:t xml:space="preserve"> </w:t>
      </w:r>
      <w:r w:rsidRPr="009C6CE6">
        <w:rPr>
          <w:rFonts w:ascii="Neue Hans Kendrick" w:eastAsia="Neue Hans Kendrick Light" w:hAnsi="Neue Hans Kendrick" w:cs="Neue Hans Kendrick Light"/>
          <w:b/>
          <w:sz w:val="18"/>
          <w:u w:val="single"/>
          <w:lang w:eastAsia="de-DE" w:bidi="de-DE"/>
        </w:rPr>
        <w:t>Berechnung der Leistungen</w:t>
      </w:r>
      <w:r>
        <w:rPr>
          <w:rFonts w:ascii="Neue Hans Kendrick" w:eastAsia="Neue Hans Kendrick Light" w:hAnsi="Neue Hans Kendrick" w:cs="Neue Hans Kendrick Light"/>
          <w:b/>
          <w:sz w:val="18"/>
          <w:u w:val="single"/>
          <w:lang w:eastAsia="de-DE" w:bidi="de-DE"/>
        </w:rPr>
        <w:t xml:space="preserve"> </w:t>
      </w:r>
      <w:r w:rsidRPr="00B04355">
        <w:rPr>
          <w:rFonts w:ascii="Neue Hans Kendrick" w:eastAsia="Neue Hans Kendrick Light" w:hAnsi="Neue Hans Kendrick" w:cs="Neue Hans Kendrick Light"/>
          <w:b/>
          <w:sz w:val="18"/>
          <w:u w:val="single"/>
          <w:lang w:eastAsia="de-DE" w:bidi="de-DE"/>
        </w:rPr>
        <w:t xml:space="preserve">{% </w:t>
      </w:r>
      <w:proofErr w:type="spellStart"/>
      <w:r w:rsidRPr="00B04355">
        <w:rPr>
          <w:rFonts w:ascii="Neue Hans Kendrick" w:eastAsia="Neue Hans Kendrick Light" w:hAnsi="Neue Hans Kendrick" w:cs="Neue Hans Kendrick Light"/>
          <w:b/>
          <w:sz w:val="18"/>
          <w:u w:val="single"/>
          <w:lang w:eastAsia="de-DE" w:bidi="de-DE"/>
        </w:rPr>
        <w:t>endif</w:t>
      </w:r>
      <w:proofErr w:type="spellEnd"/>
      <w:r w:rsidRPr="00B04355">
        <w:rPr>
          <w:rFonts w:ascii="Neue Hans Kendrick" w:eastAsia="Neue Hans Kendrick Light" w:hAnsi="Neue Hans Kendrick" w:cs="Neue Hans Kendrick Light"/>
          <w:b/>
          <w:sz w:val="18"/>
          <w:u w:val="single"/>
          <w:lang w:eastAsia="de-DE" w:bidi="de-DE"/>
        </w:rPr>
        <w:t xml:space="preserve"> %}</w:t>
      </w:r>
    </w:p>
    <w:tbl>
      <w:tblPr>
        <w:tblW w:w="9537" w:type="dxa"/>
        <w:tblLayout w:type="fixed"/>
        <w:tblCellMar>
          <w:left w:w="0" w:type="dxa"/>
          <w:right w:w="36" w:type="dxa"/>
        </w:tblCellMar>
        <w:tblLook w:val="04A0" w:firstRow="1" w:lastRow="0" w:firstColumn="1" w:lastColumn="0" w:noHBand="0" w:noVBand="1"/>
      </w:tblPr>
      <w:tblGrid>
        <w:gridCol w:w="3270"/>
        <w:gridCol w:w="1423"/>
        <w:gridCol w:w="1281"/>
        <w:gridCol w:w="1850"/>
        <w:gridCol w:w="1713"/>
      </w:tblGrid>
      <w:tr w:rsidR="006E4B0D" w:rsidRPr="002E46BC" w14:paraId="33DF8ADB" w14:textId="77777777" w:rsidTr="00561C55">
        <w:trPr>
          <w:trHeight w:val="20"/>
          <w:tblHeader/>
        </w:trPr>
        <w:tc>
          <w:tcPr>
            <w:tcW w:w="3270" w:type="dxa"/>
            <w:shd w:val="clear" w:color="auto" w:fill="C0C0C0"/>
          </w:tcPr>
          <w:p w14:paraId="2D170C0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Leistungen</w:t>
            </w:r>
          </w:p>
        </w:tc>
        <w:tc>
          <w:tcPr>
            <w:tcW w:w="1423" w:type="dxa"/>
            <w:shd w:val="clear" w:color="auto" w:fill="C0C0C0"/>
          </w:tcPr>
          <w:p w14:paraId="68347A65"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Menge</w:t>
            </w:r>
          </w:p>
        </w:tc>
        <w:tc>
          <w:tcPr>
            <w:tcW w:w="1281" w:type="dxa"/>
            <w:shd w:val="clear" w:color="auto" w:fill="C0C0C0"/>
          </w:tcPr>
          <w:p w14:paraId="40487472"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Einheit</w:t>
            </w:r>
          </w:p>
        </w:tc>
        <w:tc>
          <w:tcPr>
            <w:tcW w:w="1850" w:type="dxa"/>
            <w:shd w:val="clear" w:color="auto" w:fill="C0C0C0"/>
          </w:tcPr>
          <w:p w14:paraId="36A807A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center"/>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 Einheit</w:t>
            </w:r>
          </w:p>
        </w:tc>
        <w:tc>
          <w:tcPr>
            <w:tcW w:w="1713" w:type="dxa"/>
            <w:shd w:val="clear" w:color="auto" w:fill="C0C0C0"/>
          </w:tcPr>
          <w:p w14:paraId="6739EA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line="259" w:lineRule="auto"/>
              <w:jc w:val="righ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Honorar für Leistungen</w:t>
            </w:r>
          </w:p>
        </w:tc>
      </w:tr>
    </w:tbl>
    <w:p w14:paraId="21DED471" w14:textId="77777777" w:rsidR="006E4B0D" w:rsidRPr="002E46BC" w:rsidRDefault="006E4B0D" w:rsidP="006E4B0D">
      <w:pPr>
        <w:rPr>
          <w:rFonts w:ascii="Neue Hans Kendrick" w:hAnsi="Neue Hans Kendrick"/>
          <w:sz w:val="2"/>
          <w:szCs w:val="2"/>
          <w:lang w:val="en-US"/>
        </w:rPr>
      </w:pPr>
      <w:r w:rsidRPr="002E46BC">
        <w:rPr>
          <w:rFonts w:ascii="Neue Hans Kendrick" w:hAnsi="Neue Hans Kendrick"/>
          <w:sz w:val="2"/>
          <w:szCs w:val="2"/>
          <w:lang w:val="en-US"/>
        </w:rPr>
        <w:t xml:space="preserve">{% for section in </w:t>
      </w:r>
      <w:proofErr w:type="spellStart"/>
      <w:r w:rsidRPr="002E46BC">
        <w:rPr>
          <w:rFonts w:ascii="Neue Hans Kendrick" w:hAnsi="Neue Hans Kendrick"/>
          <w:sz w:val="2"/>
          <w:szCs w:val="2"/>
          <w:lang w:val="en-US"/>
        </w:rPr>
        <w:t>contract_sections</w:t>
      </w:r>
      <w:proofErr w:type="spellEnd"/>
      <w:r w:rsidRPr="002E46BC">
        <w:rPr>
          <w:rFonts w:ascii="Neue Hans Kendrick" w:hAnsi="Neue Hans Kendrick"/>
          <w:sz w:val="2"/>
          <w:szCs w:val="2"/>
          <w:lang w:val="en-US"/>
        </w:rPr>
        <w:t xml:space="preserve"> %}</w:t>
      </w:r>
    </w:p>
    <w:tbl>
      <w:tblPr>
        <w:tblW w:w="9540" w:type="dxa"/>
        <w:tblLayout w:type="fixed"/>
        <w:tblCellMar>
          <w:left w:w="0" w:type="dxa"/>
          <w:right w:w="36" w:type="dxa"/>
        </w:tblCellMar>
        <w:tblLook w:val="04A0" w:firstRow="1" w:lastRow="0" w:firstColumn="1" w:lastColumn="0" w:noHBand="0" w:noVBand="1"/>
      </w:tblPr>
      <w:tblGrid>
        <w:gridCol w:w="5949"/>
        <w:gridCol w:w="1843"/>
        <w:gridCol w:w="1748"/>
      </w:tblGrid>
      <w:tr w:rsidR="006E4B0D" w:rsidRPr="002E46BC" w14:paraId="4AAFFD87" w14:textId="77777777" w:rsidTr="0083443C">
        <w:trPr>
          <w:trHeight w:val="20"/>
        </w:trPr>
        <w:tc>
          <w:tcPr>
            <w:tcW w:w="5949" w:type="dxa"/>
            <w:shd w:val="clear" w:color="auto" w:fill="E5E5E5"/>
          </w:tcPr>
          <w:p w14:paraId="7C88C791" w14:textId="55C0BC62" w:rsidR="006E4B0D" w:rsidRPr="002E46BC" w:rsidRDefault="00B51F70"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w:t>
            </w:r>
            <w:proofErr w:type="spellStart"/>
            <w:r w:rsidRPr="002E46BC">
              <w:rPr>
                <w:rFonts w:ascii="Neue Hans Kendrick" w:eastAsia="Neue Hans Kendrick Light" w:hAnsi="Neue Hans Kendrick" w:cs="Neue Hans Kendrick Light"/>
                <w:sz w:val="18"/>
                <w:lang w:eastAsia="de-DE" w:bidi="de-DE"/>
              </w:rPr>
              <w:t>section.section_serial</w:t>
            </w:r>
            <w:proofErr w:type="spellEnd"/>
            <w:r w:rsidRPr="002E46BC">
              <w:rPr>
                <w:rFonts w:ascii="Neue Hans Kendrick" w:eastAsia="Neue Hans Kendrick Light" w:hAnsi="Neue Hans Kendrick" w:cs="Neue Hans Kendrick Light"/>
                <w:sz w:val="18"/>
                <w:lang w:eastAsia="de-DE" w:bidi="de-DE"/>
              </w:rPr>
              <w:t xml:space="preserve"> }}.</w:t>
            </w:r>
            <w:r w:rsidR="000406B4">
              <w:rPr>
                <w:rFonts w:ascii="Neue Hans Kendrick" w:eastAsia="Neue Hans Kendrick Light" w:hAnsi="Neue Hans Kendrick" w:cs="Neue Hans Kendrick Light"/>
                <w:sz w:val="18"/>
                <w:lang w:eastAsia="de-DE" w:bidi="de-DE"/>
              </w:rPr>
              <w:t xml:space="preserve"> </w:t>
            </w:r>
            <w:r w:rsidR="006E4B0D" w:rsidRPr="002E46BC">
              <w:rPr>
                <w:rFonts w:ascii="Neue Hans Kendrick" w:eastAsia="Neue Hans Kendrick Light" w:hAnsi="Neue Hans Kendrick" w:cs="Neue Hans Kendrick Light"/>
                <w:sz w:val="18"/>
                <w:lang w:val="en-US" w:eastAsia="de-DE" w:bidi="de-DE"/>
              </w:rPr>
              <w:t xml:space="preserve">{{ </w:t>
            </w:r>
            <w:proofErr w:type="spellStart"/>
            <w:r w:rsidR="006E4B0D" w:rsidRPr="002E46BC">
              <w:rPr>
                <w:rFonts w:ascii="Neue Hans Kendrick" w:eastAsia="Neue Hans Kendrick Light" w:hAnsi="Neue Hans Kendrick" w:cs="Neue Hans Kendrick Light"/>
                <w:sz w:val="18"/>
                <w:lang w:val="en-US" w:eastAsia="de-DE" w:bidi="de-DE"/>
              </w:rPr>
              <w:t>section.section_name</w:t>
            </w:r>
            <w:proofErr w:type="spellEnd"/>
            <w:r w:rsidR="006E4B0D" w:rsidRPr="002E46BC">
              <w:rPr>
                <w:rFonts w:ascii="Neue Hans Kendrick" w:eastAsia="Neue Hans Kendrick Light" w:hAnsi="Neue Hans Kendrick" w:cs="Neue Hans Kendrick Light"/>
                <w:sz w:val="18"/>
                <w:lang w:val="en-US" w:eastAsia="de-DE" w:bidi="de-DE"/>
              </w:rPr>
              <w:t xml:space="preserve"> }}</w:t>
            </w:r>
          </w:p>
        </w:tc>
        <w:tc>
          <w:tcPr>
            <w:tcW w:w="1843" w:type="dxa"/>
            <w:shd w:val="clear" w:color="auto" w:fill="E5E5E5"/>
          </w:tcPr>
          <w:p w14:paraId="265D01AF"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160"/>
              <w:jc w:val="center"/>
              <w:rPr>
                <w:rFonts w:ascii="Neue Hans Kendrick" w:eastAsia="Neue Hans Kendrick Light" w:hAnsi="Neue Hans Kendrick" w:cs="Neue Hans Kendrick Light"/>
                <w:sz w:val="18"/>
                <w:lang w:val="en-US" w:eastAsia="de-DE" w:bidi="de-DE"/>
              </w:rPr>
            </w:pPr>
          </w:p>
        </w:tc>
        <w:tc>
          <w:tcPr>
            <w:tcW w:w="1748" w:type="dxa"/>
            <w:shd w:val="clear" w:color="auto" w:fill="E5E5E5"/>
          </w:tcPr>
          <w:p w14:paraId="591661BA" w14:textId="535B6BC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0" w:after="20"/>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w:t>
            </w:r>
            <w:proofErr w:type="spellStart"/>
            <w:r w:rsidRPr="002E46BC">
              <w:rPr>
                <w:rFonts w:ascii="Neue Hans Kendrick" w:eastAsia="Neue Hans Kendrick Light" w:hAnsi="Neue Hans Kendrick" w:cs="Neue Hans Kendrick Light"/>
                <w:b/>
                <w:bCs/>
                <w:sz w:val="18"/>
                <w:lang w:val="de-DE" w:eastAsia="de-DE" w:bidi="de-DE"/>
              </w:rPr>
              <w:t>section.net_section</w:t>
            </w:r>
            <w:proofErr w:type="spellEnd"/>
            <w:r w:rsidRPr="002E46BC">
              <w:rPr>
                <w:rFonts w:ascii="Neue Hans Kendrick" w:eastAsia="Neue Hans Kendrick Light" w:hAnsi="Neue Hans Kendrick" w:cs="Neue Hans Kendrick Light"/>
                <w:b/>
                <w:bCs/>
                <w:sz w:val="18"/>
                <w:lang w:val="de-DE" w:eastAsia="de-DE" w:bidi="de-DE"/>
              </w:rPr>
              <w: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5C9DFF87"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4"/>
          <w:lang w:val="en-US" w:eastAsia="de-DE" w:bidi="de-DE"/>
        </w:rPr>
      </w:pPr>
      <w:r w:rsidRPr="002E46BC">
        <w:rPr>
          <w:rFonts w:ascii="Neue Hans Kendrick" w:eastAsia="Neue Hans Kendrick Light" w:hAnsi="Neue Hans Kendrick" w:cs="Neue Hans Kendrick Light"/>
          <w:b/>
          <w:sz w:val="2"/>
          <w:szCs w:val="4"/>
          <w:lang w:val="en-US" w:eastAsia="de-DE" w:bidi="de-DE"/>
        </w:rPr>
        <w:t xml:space="preserve">{% for item in </w:t>
      </w:r>
      <w:proofErr w:type="spellStart"/>
      <w:r w:rsidRPr="002E46BC">
        <w:rPr>
          <w:rFonts w:ascii="Neue Hans Kendrick" w:eastAsia="Neue Hans Kendrick Light" w:hAnsi="Neue Hans Kendrick" w:cs="Neue Hans Kendrick Light"/>
          <w:b/>
          <w:sz w:val="2"/>
          <w:szCs w:val="4"/>
          <w:lang w:val="en-US" w:eastAsia="de-DE" w:bidi="de-DE"/>
        </w:rPr>
        <w:t>section.Item</w:t>
      </w:r>
      <w:proofErr w:type="spellEnd"/>
      <w:r w:rsidRPr="002E46BC">
        <w:rPr>
          <w:rFonts w:ascii="Neue Hans Kendrick" w:eastAsia="Neue Hans Kendrick Light" w:hAnsi="Neue Hans Kendrick" w:cs="Neue Hans Kendrick Light"/>
          <w:b/>
          <w:sz w:val="2"/>
          <w:szCs w:val="4"/>
          <w:lang w:val="en-US" w:eastAsia="de-DE" w:bidi="de-DE"/>
        </w:rPr>
        <w:t xml:space="preserve"> %}</w:t>
      </w:r>
    </w:p>
    <w:tbl>
      <w:tblPr>
        <w:tblW w:w="9533" w:type="dxa"/>
        <w:tblLayout w:type="fixed"/>
        <w:tblCellMar>
          <w:left w:w="36" w:type="dxa"/>
          <w:right w:w="36" w:type="dxa"/>
        </w:tblCellMar>
        <w:tblLook w:val="04A0" w:firstRow="1" w:lastRow="0" w:firstColumn="1" w:lastColumn="0" w:noHBand="0" w:noVBand="1"/>
      </w:tblPr>
      <w:tblGrid>
        <w:gridCol w:w="432"/>
        <w:gridCol w:w="2824"/>
        <w:gridCol w:w="1417"/>
        <w:gridCol w:w="1276"/>
        <w:gridCol w:w="1843"/>
        <w:gridCol w:w="1741"/>
      </w:tblGrid>
      <w:tr w:rsidR="006E4B0D" w:rsidRPr="002E46BC" w14:paraId="090897B1" w14:textId="77777777" w:rsidTr="0083443C">
        <w:trPr>
          <w:trHeight w:val="151"/>
        </w:trPr>
        <w:tc>
          <w:tcPr>
            <w:tcW w:w="432" w:type="dxa"/>
            <w:shd w:val="clear" w:color="auto" w:fill="auto"/>
          </w:tcPr>
          <w:p w14:paraId="3460D5EE" w14:textId="5B491F66" w:rsidR="006E4B0D" w:rsidRPr="002E46BC" w:rsidRDefault="00570E82"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eastAsia="de-DE" w:bidi="de-DE"/>
              </w:rPr>
              <w:t xml:space="preserve">{{ </w:t>
            </w:r>
            <w:proofErr w:type="spellStart"/>
            <w:r w:rsidRPr="002E46BC">
              <w:rPr>
                <w:rFonts w:ascii="Neue Hans Kendrick" w:eastAsia="Neue Hans Kendrick Light" w:hAnsi="Neue Hans Kendrick" w:cs="Neue Hans Kendrick Light"/>
                <w:sz w:val="18"/>
                <w:lang w:eastAsia="de-DE" w:bidi="de-DE"/>
              </w:rPr>
              <w:t>item.Item_serial</w:t>
            </w:r>
            <w:proofErr w:type="spellEnd"/>
            <w:r w:rsidRPr="002E46BC">
              <w:rPr>
                <w:rFonts w:ascii="Neue Hans Kendrick" w:eastAsia="Neue Hans Kendrick Light" w:hAnsi="Neue Hans Kendrick" w:cs="Neue Hans Kendrick Light"/>
                <w:sz w:val="18"/>
                <w:lang w:eastAsia="de-DE" w:bidi="de-DE"/>
              </w:rPr>
              <w:t xml:space="preserve"> }}</w:t>
            </w:r>
          </w:p>
        </w:tc>
        <w:tc>
          <w:tcPr>
            <w:tcW w:w="2824" w:type="dxa"/>
            <w:shd w:val="clear" w:color="auto" w:fill="auto"/>
          </w:tcPr>
          <w:p w14:paraId="01FBD6EB" w14:textId="1F468404"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en-US" w:eastAsia="de-DE" w:bidi="de-DE"/>
              </w:rPr>
            </w:pPr>
            <w:r w:rsidRPr="002E46BC">
              <w:rPr>
                <w:rFonts w:ascii="Neue Hans Kendrick" w:eastAsia="Neue Hans Kendrick Light" w:hAnsi="Neue Hans Kendrick" w:cs="Neue Hans Kendrick Light"/>
                <w:sz w:val="18"/>
                <w:lang w:val="en-US" w:eastAsia="de-DE" w:bidi="de-DE"/>
              </w:rPr>
              <w:t xml:space="preserve">{{ </w:t>
            </w:r>
            <w:proofErr w:type="spellStart"/>
            <w:r w:rsidRPr="002E46BC">
              <w:rPr>
                <w:rFonts w:ascii="Neue Hans Kendrick" w:eastAsia="Neue Hans Kendrick Light" w:hAnsi="Neue Hans Kendrick" w:cs="Neue Hans Kendrick Light"/>
                <w:sz w:val="18"/>
                <w:lang w:val="en-US" w:eastAsia="de-DE" w:bidi="de-DE"/>
              </w:rPr>
              <w:t>item.Item_name</w:t>
            </w:r>
            <w:proofErr w:type="spellEnd"/>
            <w:r w:rsidRPr="002E46BC">
              <w:rPr>
                <w:rFonts w:ascii="Neue Hans Kendrick" w:eastAsia="Neue Hans Kendrick Light" w:hAnsi="Neue Hans Kendrick" w:cs="Neue Hans Kendrick Light"/>
                <w:sz w:val="18"/>
                <w:lang w:val="en-US" w:eastAsia="de-DE" w:bidi="de-DE"/>
              </w:rPr>
              <w:t xml:space="preserve"> }}</w:t>
            </w:r>
          </w:p>
        </w:tc>
        <w:tc>
          <w:tcPr>
            <w:tcW w:w="1417" w:type="dxa"/>
            <w:shd w:val="clear" w:color="auto" w:fill="auto"/>
          </w:tcPr>
          <w:p w14:paraId="3570A57A"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item.quantity</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276" w:type="dxa"/>
            <w:shd w:val="clear" w:color="auto" w:fill="auto"/>
          </w:tcPr>
          <w:p w14:paraId="3D890454"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item.unit</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843" w:type="dxa"/>
            <w:shd w:val="clear" w:color="auto" w:fill="auto"/>
          </w:tcPr>
          <w:p w14:paraId="4C77CE2D"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center"/>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item.rate</w:t>
            </w:r>
            <w:proofErr w:type="spellEnd"/>
            <w:r w:rsidRPr="002E46BC">
              <w:rPr>
                <w:rFonts w:ascii="Neue Hans Kendrick" w:eastAsia="Neue Hans Kendrick Light" w:hAnsi="Neue Hans Kendrick" w:cs="Neue Hans Kendrick Light"/>
                <w:sz w:val="18"/>
                <w:lang w:val="de-DE" w:eastAsia="de-DE" w:bidi="de-DE"/>
              </w:rPr>
              <w:t xml:space="preserve"> }} </w:t>
            </w:r>
            <w:r w:rsidRPr="002E46BC">
              <w:rPr>
                <w:rFonts w:ascii="Neue Hans Kendrick" w:eastAsia="Neue Hans Kendrick Light" w:hAnsi="Neue Hans Kendrick" w:cs="Neue Hans Kendrick Light"/>
                <w:color w:val="000000"/>
                <w:sz w:val="18"/>
                <w:lang w:val="de-DE" w:eastAsia="de-DE" w:bidi="de-DE"/>
              </w:rPr>
              <w:t>€/</w:t>
            </w: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item.unit</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741" w:type="dxa"/>
            <w:shd w:val="clear" w:color="auto" w:fill="auto"/>
          </w:tcPr>
          <w:p w14:paraId="2B2D6F03" w14:textId="75429ED6"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sz w:val="18"/>
                <w:lang w:val="de-DE" w:eastAsia="de-DE" w:bidi="de-DE"/>
              </w:rPr>
              <w:t xml:space="preserve">{{ </w:t>
            </w:r>
            <w:proofErr w:type="spellStart"/>
            <w:r w:rsidRPr="002E46BC">
              <w:rPr>
                <w:rFonts w:ascii="Neue Hans Kendrick" w:eastAsia="Neue Hans Kendrick Light" w:hAnsi="Neue Hans Kendrick" w:cs="Neue Hans Kendrick Light"/>
                <w:sz w:val="18"/>
                <w:lang w:val="de-DE" w:eastAsia="de-DE" w:bidi="de-DE"/>
              </w:rPr>
              <w:t>item.total</w:t>
            </w:r>
            <w:proofErr w:type="spellEnd"/>
            <w:r w:rsidRPr="002E46BC">
              <w:rPr>
                <w:rFonts w:ascii="Neue Hans Kendrick" w:eastAsia="Neue Hans Kendrick Light" w:hAnsi="Neue Hans Kendrick" w:cs="Neue Hans Kendrick Light"/>
                <w:sz w:val="18"/>
                <w:lang w:val="de-DE" w:eastAsia="de-DE" w:bidi="de-DE"/>
              </w:rPr>
              <w:t xml:space="preserve"> }}</w:t>
            </w:r>
            <w:r w:rsidR="00E620FD" w:rsidRPr="002E46BC">
              <w:rPr>
                <w:rFonts w:ascii="Neue Hans Kendrick" w:eastAsia="Neue Hans Kendrick Light" w:hAnsi="Neue Hans Kendrick" w:cs="Neue Hans Kendrick Light"/>
                <w:sz w:val="18"/>
                <w:lang w:val="de-DE" w:eastAsia="de-DE" w:bidi="de-DE"/>
              </w:rPr>
              <w:t xml:space="preserve"> </w:t>
            </w:r>
            <w:r w:rsidRPr="002E46BC">
              <w:rPr>
                <w:rFonts w:ascii="Neue Hans Kendrick" w:eastAsia="Neue Hans Kendrick Light" w:hAnsi="Neue Hans Kendrick" w:cs="Neue Hans Kendrick Light"/>
                <w:color w:val="000000"/>
                <w:sz w:val="18"/>
                <w:lang w:val="de-DE" w:eastAsia="de-DE" w:bidi="de-DE"/>
              </w:rPr>
              <w:t>€</w:t>
            </w:r>
          </w:p>
        </w:tc>
      </w:tr>
    </w:tbl>
    <w:p w14:paraId="29B00D5C"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if</w:t>
      </w:r>
      <w:proofErr w:type="spellEnd"/>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item.description</w:t>
      </w:r>
      <w:proofErr w:type="spellEnd"/>
      <w:r w:rsidRPr="002E46BC">
        <w:rPr>
          <w:rFonts w:ascii="Neue Hans Kendrick" w:eastAsia="Neue Hans Kendrick Light" w:hAnsi="Neue Hans Kendrick" w:cs="Neue Hans Kendrick Light"/>
          <w:b/>
          <w:sz w:val="2"/>
          <w:szCs w:val="6"/>
          <w:lang w:eastAsia="de-DE" w:bidi="de-DE"/>
        </w:rPr>
        <w:t xml:space="preserve"> %}</w:t>
      </w:r>
    </w:p>
    <w:tbl>
      <w:tblPr>
        <w:tblW w:w="9547" w:type="dxa"/>
        <w:tblLayout w:type="fixed"/>
        <w:tblCellMar>
          <w:left w:w="36" w:type="dxa"/>
          <w:right w:w="36" w:type="dxa"/>
        </w:tblCellMar>
        <w:tblLook w:val="04A0" w:firstRow="1" w:lastRow="0" w:firstColumn="1" w:lastColumn="0" w:noHBand="0" w:noVBand="1"/>
      </w:tblPr>
      <w:tblGrid>
        <w:gridCol w:w="709"/>
        <w:gridCol w:w="7083"/>
        <w:gridCol w:w="1755"/>
      </w:tblGrid>
      <w:tr w:rsidR="005C16E6" w:rsidRPr="002E46BC" w14:paraId="573B6B7E" w14:textId="77777777" w:rsidTr="00FD64D3">
        <w:trPr>
          <w:trHeight w:val="151"/>
        </w:trPr>
        <w:tc>
          <w:tcPr>
            <w:tcW w:w="709" w:type="dxa"/>
            <w:shd w:val="clear" w:color="auto" w:fill="auto"/>
          </w:tcPr>
          <w:p w14:paraId="61FD54C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sz w:val="18"/>
                <w:lang w:val="en-US" w:eastAsia="de-DE" w:bidi="de-DE"/>
              </w:rPr>
            </w:pPr>
          </w:p>
        </w:tc>
        <w:tc>
          <w:tcPr>
            <w:tcW w:w="7083" w:type="dxa"/>
            <w:shd w:val="clear" w:color="auto" w:fill="auto"/>
          </w:tcPr>
          <w:p w14:paraId="6B57757F" w14:textId="49E7F5E6" w:rsidR="005C16E6" w:rsidRPr="005C2B5B" w:rsidRDefault="005C16E6" w:rsidP="005C16E6">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rPr>
                <w:rFonts w:ascii="Neue Hans Kendrick" w:eastAsia="Neue Hans Kendrick Light" w:hAnsi="Neue Hans Kendrick" w:cs="Neue Hans Kendrick Light"/>
                <w:sz w:val="18"/>
                <w:lang w:val="de-DE" w:eastAsia="de-DE" w:bidi="de-DE"/>
              </w:rPr>
            </w:pPr>
            <w:r w:rsidRPr="005C2B5B">
              <w:rPr>
                <w:rFonts w:ascii="Neue Hans Kendrick" w:eastAsia="Neue Hans Kendrick Light" w:hAnsi="Neue Hans Kendrick" w:cs="Neue Hans Kendrick Light"/>
                <w:color w:val="767171" w:themeColor="background2" w:themeShade="80"/>
                <w:sz w:val="16"/>
                <w:szCs w:val="20"/>
                <w:lang w:val="de-DE" w:eastAsia="de-DE" w:bidi="de-DE"/>
              </w:rPr>
              <w:t xml:space="preserve">{{ </w:t>
            </w:r>
            <w:proofErr w:type="spellStart"/>
            <w:r w:rsidRPr="005C2B5B">
              <w:rPr>
                <w:rFonts w:ascii="Neue Hans Kendrick" w:eastAsia="Neue Hans Kendrick Light" w:hAnsi="Neue Hans Kendrick" w:cs="Neue Hans Kendrick Light"/>
                <w:color w:val="767171" w:themeColor="background2" w:themeShade="80"/>
                <w:sz w:val="16"/>
                <w:szCs w:val="20"/>
                <w:lang w:val="de-DE" w:eastAsia="de-DE" w:bidi="de-DE"/>
              </w:rPr>
              <w:t>item.description</w:t>
            </w:r>
            <w:proofErr w:type="spellEnd"/>
            <w:r w:rsidRPr="005C2B5B">
              <w:rPr>
                <w:rFonts w:ascii="Neue Hans Kendrick" w:eastAsia="Neue Hans Kendrick Light" w:hAnsi="Neue Hans Kendrick" w:cs="Neue Hans Kendrick Light"/>
                <w:color w:val="767171" w:themeColor="background2" w:themeShade="80"/>
                <w:sz w:val="16"/>
                <w:szCs w:val="20"/>
                <w:lang w:val="de-DE" w:eastAsia="de-DE" w:bidi="de-DE"/>
              </w:rPr>
              <w:t>}}</w:t>
            </w:r>
          </w:p>
        </w:tc>
        <w:tc>
          <w:tcPr>
            <w:tcW w:w="1755" w:type="dxa"/>
            <w:shd w:val="clear" w:color="auto" w:fill="auto"/>
          </w:tcPr>
          <w:p w14:paraId="15437064" w14:textId="77777777" w:rsidR="005C16E6" w:rsidRPr="002E46BC" w:rsidRDefault="005C16E6"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jc w:val="right"/>
              <w:rPr>
                <w:rFonts w:ascii="Neue Hans Kendrick" w:eastAsia="Neue Hans Kendrick Light" w:hAnsi="Neue Hans Kendrick" w:cs="Neue Hans Kendrick Light"/>
                <w:sz w:val="18"/>
                <w:lang w:val="de-DE" w:eastAsia="de-DE" w:bidi="de-DE"/>
              </w:rPr>
            </w:pPr>
          </w:p>
        </w:tc>
      </w:tr>
    </w:tbl>
    <w:p w14:paraId="1D979F56"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eastAsia="de-DE" w:bidi="de-DE"/>
        </w:rPr>
      </w:pPr>
      <w:r w:rsidRPr="002E46BC">
        <w:rPr>
          <w:rFonts w:ascii="Neue Hans Kendrick" w:eastAsia="Neue Hans Kendrick Light" w:hAnsi="Neue Hans Kendrick" w:cs="Neue Hans Kendrick Light"/>
          <w:b/>
          <w:sz w:val="2"/>
          <w:szCs w:val="6"/>
          <w:lang w:eastAsia="de-DE" w:bidi="de-DE"/>
        </w:rPr>
        <w:t xml:space="preserve">{% </w:t>
      </w:r>
      <w:proofErr w:type="spellStart"/>
      <w:r w:rsidRPr="002E46BC">
        <w:rPr>
          <w:rFonts w:ascii="Neue Hans Kendrick" w:eastAsia="Neue Hans Kendrick Light" w:hAnsi="Neue Hans Kendrick" w:cs="Neue Hans Kendrick Light"/>
          <w:b/>
          <w:sz w:val="2"/>
          <w:szCs w:val="6"/>
          <w:lang w:eastAsia="de-DE" w:bidi="de-DE"/>
        </w:rPr>
        <w:t>else</w:t>
      </w:r>
      <w:proofErr w:type="spellEnd"/>
      <w:r w:rsidRPr="002E46BC">
        <w:rPr>
          <w:rFonts w:ascii="Neue Hans Kendrick" w:eastAsia="Neue Hans Kendrick Light" w:hAnsi="Neue Hans Kendrick" w:cs="Neue Hans Kendrick Light"/>
          <w:b/>
          <w:sz w:val="2"/>
          <w:szCs w:val="6"/>
          <w:lang w:eastAsia="de-DE" w:bidi="de-DE"/>
        </w:rPr>
        <w:t xml:space="preserve"> %}</w:t>
      </w:r>
    </w:p>
    <w:p w14:paraId="5CC8628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endif %}</w:t>
      </w:r>
    </w:p>
    <w:p w14:paraId="0E79EA42"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p>
    <w:p w14:paraId="761CA570"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p w14:paraId="4403B41F" w14:textId="77777777" w:rsidR="006E4B0D" w:rsidRPr="002E46BC" w:rsidRDefault="006E4B0D" w:rsidP="006E4B0D">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6"/>
          <w:lang w:val="en-US" w:eastAsia="de-DE" w:bidi="de-DE"/>
        </w:rPr>
      </w:pPr>
      <w:r w:rsidRPr="002E46BC">
        <w:rPr>
          <w:rFonts w:ascii="Neue Hans Kendrick" w:eastAsia="Neue Hans Kendrick Light" w:hAnsi="Neue Hans Kendrick" w:cs="Neue Hans Kendrick Light"/>
          <w:b/>
          <w:sz w:val="2"/>
          <w:szCs w:val="6"/>
          <w:lang w:val="en-US" w:eastAsia="de-DE" w:bidi="de-DE"/>
        </w:rPr>
        <w:t xml:space="preserve">{% </w:t>
      </w:r>
      <w:proofErr w:type="spellStart"/>
      <w:r w:rsidRPr="002E46BC">
        <w:rPr>
          <w:rFonts w:ascii="Neue Hans Kendrick" w:eastAsia="Neue Hans Kendrick Light" w:hAnsi="Neue Hans Kendrick" w:cs="Neue Hans Kendrick Light"/>
          <w:b/>
          <w:sz w:val="2"/>
          <w:szCs w:val="6"/>
          <w:lang w:val="en-US" w:eastAsia="de-DE" w:bidi="de-DE"/>
        </w:rPr>
        <w:t>endfor</w:t>
      </w:r>
      <w:proofErr w:type="spellEnd"/>
      <w:r w:rsidRPr="002E46BC">
        <w:rPr>
          <w:rFonts w:ascii="Neue Hans Kendrick" w:eastAsia="Neue Hans Kendrick Light" w:hAnsi="Neue Hans Kendrick" w:cs="Neue Hans Kendrick Light"/>
          <w:b/>
          <w:sz w:val="2"/>
          <w:szCs w:val="6"/>
          <w:lang w:val="en-US" w:eastAsia="de-DE" w:bidi="de-DE"/>
        </w:rPr>
        <w:t xml:space="preserve"> %}</w:t>
      </w:r>
    </w:p>
    <w:tbl>
      <w:tblPr>
        <w:tblW w:w="9547" w:type="dxa"/>
        <w:tblBorders>
          <w:top w:val="single" w:sz="2" w:space="0" w:color="auto"/>
          <w:bottom w:val="single" w:sz="2" w:space="0" w:color="auto"/>
        </w:tblBorders>
        <w:tblLayout w:type="fixed"/>
        <w:tblCellMar>
          <w:left w:w="36" w:type="dxa"/>
          <w:right w:w="36" w:type="dxa"/>
        </w:tblCellMar>
        <w:tblLook w:val="04A0" w:firstRow="1" w:lastRow="0" w:firstColumn="1" w:lastColumn="0" w:noHBand="0" w:noVBand="1"/>
      </w:tblPr>
      <w:tblGrid>
        <w:gridCol w:w="4320"/>
        <w:gridCol w:w="145"/>
        <w:gridCol w:w="719"/>
        <w:gridCol w:w="720"/>
        <w:gridCol w:w="1007"/>
        <w:gridCol w:w="1152"/>
        <w:gridCol w:w="1484"/>
      </w:tblGrid>
      <w:tr w:rsidR="006E4B0D" w:rsidRPr="002E46BC" w14:paraId="5E4E1F99" w14:textId="77777777" w:rsidTr="0083443C">
        <w:trPr>
          <w:trHeight w:val="20"/>
        </w:trPr>
        <w:tc>
          <w:tcPr>
            <w:tcW w:w="4320" w:type="dxa"/>
            <w:tcBorders>
              <w:top w:val="single" w:sz="2" w:space="0" w:color="auto"/>
            </w:tcBorders>
            <w:shd w:val="clear" w:color="auto" w:fill="auto"/>
          </w:tcPr>
          <w:p w14:paraId="5D21DB9B"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sz w:val="18"/>
                <w:lang w:val="de-DE" w:eastAsia="de-DE" w:bidi="de-DE"/>
              </w:rPr>
              <w:t>Summe der Leistungen</w:t>
            </w:r>
          </w:p>
        </w:tc>
        <w:tc>
          <w:tcPr>
            <w:tcW w:w="145" w:type="dxa"/>
            <w:tcBorders>
              <w:top w:val="single" w:sz="2" w:space="0" w:color="auto"/>
            </w:tcBorders>
            <w:shd w:val="clear" w:color="auto" w:fill="auto"/>
          </w:tcPr>
          <w:p w14:paraId="76F2BB0C"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19" w:type="dxa"/>
            <w:tcBorders>
              <w:top w:val="single" w:sz="2" w:space="0" w:color="auto"/>
            </w:tcBorders>
            <w:shd w:val="clear" w:color="auto" w:fill="auto"/>
          </w:tcPr>
          <w:p w14:paraId="58FEB13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720" w:type="dxa"/>
            <w:tcBorders>
              <w:top w:val="single" w:sz="2" w:space="0" w:color="auto"/>
            </w:tcBorders>
            <w:shd w:val="clear" w:color="auto" w:fill="auto"/>
          </w:tcPr>
          <w:p w14:paraId="3DE1A6E8"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007" w:type="dxa"/>
            <w:tcBorders>
              <w:top w:val="single" w:sz="2" w:space="0" w:color="auto"/>
            </w:tcBorders>
            <w:shd w:val="clear" w:color="auto" w:fill="auto"/>
          </w:tcPr>
          <w:p w14:paraId="14CCEBE6"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jc w:val="right"/>
              <w:rPr>
                <w:rFonts w:ascii="Neue Hans Kendrick" w:eastAsia="Neue Hans Kendrick Light" w:hAnsi="Neue Hans Kendrick" w:cs="Neue Hans Kendrick Light"/>
                <w:b/>
                <w:sz w:val="18"/>
                <w:lang w:val="de-DE" w:eastAsia="de-DE" w:bidi="de-DE"/>
              </w:rPr>
            </w:pPr>
          </w:p>
        </w:tc>
        <w:tc>
          <w:tcPr>
            <w:tcW w:w="1152" w:type="dxa"/>
            <w:tcBorders>
              <w:top w:val="single" w:sz="2" w:space="0" w:color="auto"/>
            </w:tcBorders>
            <w:shd w:val="clear" w:color="auto" w:fill="auto"/>
          </w:tcPr>
          <w:p w14:paraId="14829353" w14:textId="77777777"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18"/>
                <w:lang w:val="de-DE" w:eastAsia="de-DE" w:bidi="de-DE"/>
              </w:rPr>
            </w:pPr>
          </w:p>
        </w:tc>
        <w:tc>
          <w:tcPr>
            <w:tcW w:w="1484" w:type="dxa"/>
            <w:tcBorders>
              <w:top w:val="single" w:sz="2" w:space="0" w:color="auto"/>
            </w:tcBorders>
            <w:shd w:val="clear" w:color="auto" w:fill="auto"/>
          </w:tcPr>
          <w:p w14:paraId="705A968A" w14:textId="17D46703" w:rsidR="006E4B0D" w:rsidRPr="002E46BC" w:rsidRDefault="006E4B0D" w:rsidP="00A7147B">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60" w:after="60" w:line="259" w:lineRule="auto"/>
              <w:jc w:val="right"/>
              <w:rPr>
                <w:rFonts w:ascii="Neue Hans Kendrick" w:eastAsia="Neue Hans Kendrick Light" w:hAnsi="Neue Hans Kendrick" w:cs="Neue Hans Kendrick Light"/>
                <w:b/>
                <w:sz w:val="18"/>
                <w:szCs w:val="18"/>
                <w:lang w:val="de-DE" w:eastAsia="de-DE" w:bidi="de-DE"/>
              </w:rPr>
            </w:pPr>
            <w:r w:rsidRPr="002E46BC">
              <w:rPr>
                <w:rFonts w:ascii="Neue Hans Kendrick" w:eastAsia="Neue Hans Kendrick Light" w:hAnsi="Neue Hans Kendrick" w:cs="Neue Hans Kendrick Light"/>
                <w:b/>
                <w:bCs/>
                <w:sz w:val="18"/>
                <w:szCs w:val="18"/>
                <w:lang w:val="de-DE" w:eastAsia="de-DE" w:bidi="de-DE"/>
              </w:rPr>
              <w:t>{{</w:t>
            </w:r>
            <w:proofErr w:type="spellStart"/>
            <w:r w:rsidR="00C44ED3" w:rsidRPr="002E46BC">
              <w:rPr>
                <w:rFonts w:ascii="Neue Hans Kendrick" w:eastAsia="Neue Hans Kendrick Light" w:hAnsi="Neue Hans Kendrick" w:cs="Neue Hans Kendrick Light"/>
                <w:b/>
                <w:bCs/>
                <w:sz w:val="18"/>
                <w:szCs w:val="18"/>
                <w:lang w:val="de-DE" w:eastAsia="de-DE" w:bidi="de-DE"/>
              </w:rPr>
              <w:t>sum_of_items</w:t>
            </w:r>
            <w:proofErr w:type="spellEnd"/>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68DA2C3B" w14:textId="290ABD4C" w:rsidR="00491A6E" w:rsidRPr="001B07F1" w:rsidRDefault="001B07F1" w:rsidP="001B07F1">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line="259" w:lineRule="auto"/>
        <w:rPr>
          <w:rFonts w:ascii="Neue Hans Kendrick" w:eastAsia="Neue Hans Kendrick Light" w:hAnsi="Neue Hans Kendrick" w:cs="Neue Hans Kendrick Light"/>
          <w:b/>
          <w:sz w:val="2"/>
          <w:szCs w:val="2"/>
          <w:u w:val="single"/>
          <w:lang w:eastAsia="de-DE" w:bidi="de-DE"/>
        </w:rPr>
      </w:pPr>
      <w:r w:rsidRPr="00B12AC5">
        <w:rPr>
          <w:rFonts w:ascii="Neue Hans Kendrick" w:eastAsia="Neue Hans Kendrick Light" w:hAnsi="Neue Hans Kendrick" w:cs="Neue Hans Kendrick Light"/>
          <w:b/>
          <w:sz w:val="2"/>
          <w:szCs w:val="2"/>
          <w:u w:val="single"/>
          <w:lang w:eastAsia="de-DE" w:bidi="de-DE"/>
        </w:rPr>
        <w:t xml:space="preserve">{% </w:t>
      </w:r>
      <w:proofErr w:type="spellStart"/>
      <w:r w:rsidRPr="00B12AC5">
        <w:rPr>
          <w:rFonts w:ascii="Neue Hans Kendrick" w:eastAsia="Neue Hans Kendrick Light" w:hAnsi="Neue Hans Kendrick" w:cs="Neue Hans Kendrick Light"/>
          <w:b/>
          <w:sz w:val="2"/>
          <w:szCs w:val="2"/>
          <w:u w:val="single"/>
          <w:lang w:eastAsia="de-DE" w:bidi="de-DE"/>
        </w:rPr>
        <w:t>endif</w:t>
      </w:r>
      <w:proofErr w:type="spellEnd"/>
      <w:r w:rsidRPr="00B12AC5">
        <w:rPr>
          <w:rFonts w:ascii="Neue Hans Kendrick" w:eastAsia="Neue Hans Kendrick Light" w:hAnsi="Neue Hans Kendrick" w:cs="Neue Hans Kendrick Light"/>
          <w:b/>
          <w:sz w:val="2"/>
          <w:szCs w:val="2"/>
          <w:u w:val="single"/>
          <w:lang w:eastAsia="de-DE" w:bidi="de-DE"/>
        </w:rPr>
        <w:t xml:space="preserve"> %}</w:t>
      </w:r>
    </w:p>
    <w:p w14:paraId="4B4728E6" w14:textId="00200E88" w:rsidR="005827F8" w:rsidRPr="002E46BC" w:rsidRDefault="005827F8"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color w:val="000000"/>
          <w:sz w:val="18"/>
          <w:u w:val="single"/>
          <w:lang w:val="de-DE" w:eastAsia="de-DE" w:bidi="de-DE"/>
        </w:rPr>
      </w:pPr>
      <w:r w:rsidRPr="002E46BC">
        <w:rPr>
          <w:rFonts w:ascii="Neue Hans Kendrick" w:eastAsia="Neue Hans Kendrick Light" w:hAnsi="Neue Hans Kendrick" w:cs="Neue Hans Kendrick Light"/>
          <w:b/>
          <w:color w:val="000000"/>
          <w:sz w:val="18"/>
          <w:u w:val="single"/>
          <w:lang w:eastAsia="de-DE" w:bidi="de-DE"/>
        </w:rPr>
        <w:t xml:space="preserve">{% </w:t>
      </w:r>
      <w:proofErr w:type="spellStart"/>
      <w:r w:rsidRPr="002E46BC">
        <w:rPr>
          <w:rFonts w:ascii="Neue Hans Kendrick" w:eastAsia="Neue Hans Kendrick Light" w:hAnsi="Neue Hans Kendrick" w:cs="Neue Hans Kendrick Light"/>
          <w:b/>
          <w:color w:val="000000"/>
          <w:sz w:val="18"/>
          <w:u w:val="single"/>
          <w:lang w:eastAsia="de-DE" w:bidi="de-DE"/>
        </w:rPr>
        <w:t>if</w:t>
      </w:r>
      <w:proofErr w:type="spellEnd"/>
      <w:r w:rsidRPr="002E46BC">
        <w:rPr>
          <w:rFonts w:ascii="Neue Hans Kendrick" w:eastAsia="Neue Hans Kendrick Light" w:hAnsi="Neue Hans Kendrick" w:cs="Neue Hans Kendrick Light"/>
          <w:b/>
          <w:color w:val="000000"/>
          <w:sz w:val="18"/>
          <w:u w:val="single"/>
          <w:lang w:eastAsia="de-DE" w:bidi="de-DE"/>
        </w:rPr>
        <w:t xml:space="preserve"> </w:t>
      </w:r>
      <w:proofErr w:type="spellStart"/>
      <w:r w:rsidRPr="002E46BC">
        <w:rPr>
          <w:rFonts w:ascii="Neue Hans Kendrick" w:eastAsia="Neue Hans Kendrick Light" w:hAnsi="Neue Hans Kendrick" w:cs="Neue Hans Kendrick Light"/>
          <w:b/>
          <w:color w:val="000000"/>
          <w:sz w:val="18"/>
          <w:u w:val="single"/>
          <w:lang w:eastAsia="de-DE" w:bidi="de-DE"/>
        </w:rPr>
        <w:t>additional_fee_percentage</w:t>
      </w:r>
      <w:proofErr w:type="spellEnd"/>
      <w:r w:rsidRPr="002E46BC">
        <w:rPr>
          <w:rFonts w:ascii="Neue Hans Kendrick" w:eastAsia="Neue Hans Kendrick Light" w:hAnsi="Neue Hans Kendrick" w:cs="Neue Hans Kendrick Light"/>
          <w:b/>
          <w:color w:val="000000"/>
          <w:sz w:val="18"/>
          <w:u w:val="single"/>
          <w:lang w:eastAsia="de-DE" w:bidi="de-DE"/>
        </w:rPr>
        <w:t xml:space="preserve"> %}</w:t>
      </w:r>
    </w:p>
    <w:p w14:paraId="0F0C6D2D" w14:textId="40AC8AB1" w:rsidR="003C3790" w:rsidRPr="002E46BC" w:rsidRDefault="003C3790"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Nebenkosten</w:t>
      </w:r>
    </w:p>
    <w:tbl>
      <w:tblPr>
        <w:tblW w:w="9561" w:type="dxa"/>
        <w:tblLayout w:type="fixed"/>
        <w:tblCellMar>
          <w:left w:w="36" w:type="dxa"/>
          <w:right w:w="36" w:type="dxa"/>
        </w:tblCellMar>
        <w:tblLook w:val="04A0" w:firstRow="1" w:lastRow="0" w:firstColumn="1" w:lastColumn="0" w:noHBand="0" w:noVBand="1"/>
      </w:tblPr>
      <w:tblGrid>
        <w:gridCol w:w="3256"/>
        <w:gridCol w:w="2835"/>
        <w:gridCol w:w="1559"/>
        <w:gridCol w:w="1911"/>
      </w:tblGrid>
      <w:tr w:rsidR="003C3790" w:rsidRPr="002E46BC" w14:paraId="2CAC8EE3" w14:textId="77777777" w:rsidTr="0083443C">
        <w:trPr>
          <w:trHeight w:val="20"/>
        </w:trPr>
        <w:tc>
          <w:tcPr>
            <w:tcW w:w="3256" w:type="dxa"/>
            <w:shd w:val="clear" w:color="auto" w:fill="auto"/>
          </w:tcPr>
          <w:p w14:paraId="7989B9CD" w14:textId="367B8330"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Nebenkosten</w:t>
            </w:r>
          </w:p>
        </w:tc>
        <w:tc>
          <w:tcPr>
            <w:tcW w:w="2835" w:type="dxa"/>
            <w:shd w:val="clear" w:color="auto" w:fill="auto"/>
          </w:tcPr>
          <w:p w14:paraId="18E79968" w14:textId="21E72B62" w:rsidR="003C3790" w:rsidRPr="002E46BC" w:rsidRDefault="003C3790"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bCs/>
                <w:sz w:val="18"/>
                <w:lang w:val="de-DE" w:eastAsia="de-DE" w:bidi="de-DE"/>
              </w:rPr>
              <w:t>Summe der Leistungen</w:t>
            </w:r>
          </w:p>
        </w:tc>
        <w:tc>
          <w:tcPr>
            <w:tcW w:w="1559" w:type="dxa"/>
            <w:shd w:val="clear" w:color="auto" w:fill="auto"/>
          </w:tcPr>
          <w:p w14:paraId="17507CFA" w14:textId="48E4B055" w:rsidR="003C3790" w:rsidRPr="002E46BC" w:rsidRDefault="00C44ED3" w:rsidP="00D25C67">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center"/>
              <w:rPr>
                <w:rFonts w:ascii="Neue Hans Kendrick" w:eastAsia="Neue Hans Kendrick Light" w:hAnsi="Neue Hans Kendrick" w:cs="Neue Hans Kendrick Light"/>
                <w:bCs/>
                <w:sz w:val="18"/>
                <w:lang w:val="de-DE" w:eastAsia="de-DE" w:bidi="de-DE"/>
              </w:rPr>
            </w:pPr>
            <w:r w:rsidRPr="002E46BC">
              <w:rPr>
                <w:rFonts w:ascii="Neue Hans Kendrick" w:eastAsia="Neue Hans Kendrick Light" w:hAnsi="Neue Hans Kendrick" w:cs="Neue Hans Kendrick Light"/>
                <w:sz w:val="16"/>
                <w:szCs w:val="22"/>
                <w:lang w:val="de-DE" w:eastAsia="de-DE" w:bidi="de-DE"/>
              </w:rPr>
              <w:t xml:space="preserve">{{ </w:t>
            </w:r>
            <w:r w:rsidR="00135795" w:rsidRPr="002E46BC">
              <w:rPr>
                <w:rFonts w:ascii="Neue Hans Kendrick" w:eastAsia="Neue Hans Kendrick Light" w:hAnsi="Neue Hans Kendrick" w:cs="Neue Hans Kendrick Light"/>
                <w:sz w:val="16"/>
                <w:szCs w:val="22"/>
                <w:lang w:val="de-DE" w:eastAsia="de-DE" w:bidi="de-DE"/>
              </w:rPr>
              <w:t>a</w:t>
            </w:r>
            <w:proofErr w:type="spellStart"/>
            <w:r w:rsidRPr="002E46BC">
              <w:rPr>
                <w:rFonts w:ascii="Neue Hans Kendrick" w:eastAsia="Neue Hans Kendrick Light" w:hAnsi="Neue Hans Kendrick" w:cs="Neue Hans Kendrick Light"/>
                <w:sz w:val="16"/>
                <w:szCs w:val="22"/>
                <w:lang w:eastAsia="de-DE" w:bidi="de-DE"/>
              </w:rPr>
              <w:t>dditional_fee_percentage</w:t>
            </w:r>
            <w:proofErr w:type="spellEnd"/>
            <w:r w:rsidRPr="002E46BC">
              <w:rPr>
                <w:rFonts w:ascii="Neue Hans Kendrick" w:eastAsia="Neue Hans Kendrick Light" w:hAnsi="Neue Hans Kendrick" w:cs="Neue Hans Kendrick Light"/>
                <w:sz w:val="16"/>
                <w:szCs w:val="22"/>
                <w:lang w:val="de-DE" w:eastAsia="de-DE" w:bidi="de-DE"/>
              </w:rPr>
              <w:t>}}</w:t>
            </w:r>
            <w:r w:rsidR="00B77BE5" w:rsidRPr="002E46BC">
              <w:rPr>
                <w:rFonts w:ascii="Neue Hans Kendrick" w:eastAsia="Neue Hans Kendrick Light" w:hAnsi="Neue Hans Kendrick" w:cs="Neue Hans Kendrick Light"/>
                <w:sz w:val="16"/>
                <w:szCs w:val="22"/>
                <w:lang w:val="de-DE" w:eastAsia="de-DE" w:bidi="de-DE"/>
              </w:rPr>
              <w:t>%</w:t>
            </w:r>
          </w:p>
        </w:tc>
        <w:tc>
          <w:tcPr>
            <w:tcW w:w="1911" w:type="dxa"/>
            <w:shd w:val="clear" w:color="auto" w:fill="auto"/>
          </w:tcPr>
          <w:p w14:paraId="05D738D9" w14:textId="4A80ADE3" w:rsidR="003C3790" w:rsidRPr="002E46BC" w:rsidRDefault="003C3790" w:rsidP="00C62D3E">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240" w:line="259" w:lineRule="auto"/>
              <w:jc w:val="right"/>
              <w:rPr>
                <w:rFonts w:ascii="Neue Hans Kendrick" w:eastAsia="Neue Hans Kendrick Light" w:hAnsi="Neue Hans Kendrick" w:cs="Neue Hans Kendrick Light"/>
                <w:b/>
                <w:bCs/>
                <w:sz w:val="18"/>
                <w:szCs w:val="18"/>
                <w:lang w:eastAsia="de-DE" w:bidi="de-DE"/>
              </w:rPr>
            </w:pPr>
            <w:r w:rsidRPr="002E46BC">
              <w:rPr>
                <w:rFonts w:ascii="Neue Hans Kendrick" w:eastAsia="Neue Hans Kendrick Light" w:hAnsi="Neue Hans Kendrick" w:cs="Neue Hans Kendrick Light"/>
                <w:b/>
                <w:bCs/>
                <w:sz w:val="18"/>
                <w:szCs w:val="18"/>
                <w:lang w:val="de-DE" w:eastAsia="de-DE" w:bidi="de-DE"/>
              </w:rPr>
              <w:t>{{</w:t>
            </w:r>
            <w:proofErr w:type="spellStart"/>
            <w:r w:rsidR="00C44ED3" w:rsidRPr="002E46BC">
              <w:rPr>
                <w:rFonts w:ascii="Neue Hans Kendrick" w:eastAsia="Neue Hans Kendrick Light" w:hAnsi="Neue Hans Kendrick" w:cs="Neue Hans Kendrick Light"/>
                <w:b/>
                <w:bCs/>
                <w:sz w:val="18"/>
                <w:szCs w:val="18"/>
                <w:lang w:eastAsia="de-DE" w:bidi="de-DE"/>
              </w:rPr>
              <w:t>additional_fee_value</w:t>
            </w:r>
            <w:proofErr w:type="spellEnd"/>
            <w:r w:rsidRPr="002E46BC">
              <w:rPr>
                <w:rFonts w:ascii="Neue Hans Kendrick" w:eastAsia="Neue Hans Kendrick Light" w:hAnsi="Neue Hans Kendrick" w:cs="Neue Hans Kendrick Light"/>
                <w:b/>
                <w:bCs/>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bl>
    <w:p w14:paraId="21E3D976" w14:textId="14CEE27A" w:rsidR="00D61703" w:rsidRPr="00561C55" w:rsidRDefault="005827F8" w:rsidP="00561C55">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rPr>
          <w:rFonts w:ascii="Neue Hans Kendrick" w:eastAsia="Neue Hans Kendrick Light" w:hAnsi="Neue Hans Kendrick" w:cs="Neue Hans Kendrick Light"/>
          <w:b/>
          <w:sz w:val="2"/>
          <w:szCs w:val="6"/>
          <w:lang w:eastAsia="de-DE" w:bidi="de-DE"/>
        </w:rPr>
      </w:pPr>
      <w:r w:rsidRPr="00561C55">
        <w:rPr>
          <w:rFonts w:ascii="Neue Hans Kendrick" w:eastAsia="Neue Hans Kendrick Light" w:hAnsi="Neue Hans Kendrick" w:cs="Neue Hans Kendrick Light"/>
          <w:b/>
          <w:sz w:val="2"/>
          <w:szCs w:val="6"/>
          <w:lang w:eastAsia="de-DE" w:bidi="de-DE"/>
        </w:rPr>
        <w:t xml:space="preserve">{% </w:t>
      </w:r>
      <w:proofErr w:type="spellStart"/>
      <w:r w:rsidRPr="00561C55">
        <w:rPr>
          <w:rFonts w:ascii="Neue Hans Kendrick" w:eastAsia="Neue Hans Kendrick Light" w:hAnsi="Neue Hans Kendrick" w:cs="Neue Hans Kendrick Light"/>
          <w:b/>
          <w:sz w:val="2"/>
          <w:szCs w:val="6"/>
          <w:lang w:eastAsia="de-DE" w:bidi="de-DE"/>
        </w:rPr>
        <w:t>endif</w:t>
      </w:r>
      <w:proofErr w:type="spellEnd"/>
      <w:r w:rsidRPr="00561C55">
        <w:rPr>
          <w:rFonts w:ascii="Neue Hans Kendrick" w:eastAsia="Neue Hans Kendrick Light" w:hAnsi="Neue Hans Kendrick" w:cs="Neue Hans Kendrick Light"/>
          <w:b/>
          <w:sz w:val="2"/>
          <w:szCs w:val="6"/>
          <w:lang w:eastAsia="de-DE" w:bidi="de-DE"/>
        </w:rPr>
        <w:t xml:space="preserve"> %}</w:t>
      </w:r>
    </w:p>
    <w:tbl>
      <w:tblPr>
        <w:tblW w:w="9549" w:type="dxa"/>
        <w:tblBorders>
          <w:top w:val="single" w:sz="6" w:space="0" w:color="auto"/>
        </w:tblBorders>
        <w:tblLayout w:type="fixed"/>
        <w:tblLook w:val="04A0" w:firstRow="1" w:lastRow="0" w:firstColumn="1" w:lastColumn="0" w:noHBand="0" w:noVBand="1"/>
      </w:tblPr>
      <w:tblGrid>
        <w:gridCol w:w="2759"/>
        <w:gridCol w:w="1065"/>
        <w:gridCol w:w="2464"/>
        <w:gridCol w:w="1367"/>
        <w:gridCol w:w="1894"/>
      </w:tblGrid>
      <w:tr w:rsidR="006E4B0D" w:rsidRPr="002E46BC" w14:paraId="49B725A2" w14:textId="77777777" w:rsidTr="0083443C">
        <w:tc>
          <w:tcPr>
            <w:tcW w:w="2759" w:type="dxa"/>
            <w:shd w:val="clear" w:color="auto" w:fill="auto"/>
            <w:tcMar>
              <w:left w:w="51" w:type="dxa"/>
              <w:right w:w="51" w:type="dxa"/>
            </w:tcMar>
          </w:tcPr>
          <w:p w14:paraId="1F5B68DC" w14:textId="1F4AA89D" w:rsidR="006E4B0D" w:rsidRPr="002E46BC" w:rsidRDefault="006E4B0D" w:rsidP="0083443C">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ind w:hanging="53"/>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color w:val="000000"/>
                <w:sz w:val="18"/>
                <w:u w:val="single"/>
                <w:lang w:val="de-DE" w:eastAsia="de-DE" w:bidi="de-DE"/>
              </w:rPr>
              <w:t>errechnetes Gesamthonorar</w:t>
            </w:r>
          </w:p>
        </w:tc>
        <w:tc>
          <w:tcPr>
            <w:tcW w:w="1065" w:type="dxa"/>
            <w:shd w:val="clear" w:color="auto" w:fill="auto"/>
          </w:tcPr>
          <w:p w14:paraId="10D270B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2464" w:type="dxa"/>
            <w:shd w:val="clear" w:color="auto" w:fill="auto"/>
          </w:tcPr>
          <w:p w14:paraId="743A6661"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7F7691E4"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right w:w="51" w:type="dxa"/>
            </w:tcMar>
          </w:tcPr>
          <w:p w14:paraId="02C7E55F" w14:textId="459BC876"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lang w:val="de-DE" w:eastAsia="de-DE" w:bidi="de-DE"/>
              </w:rPr>
            </w:pPr>
            <w:r w:rsidRPr="002E46BC">
              <w:rPr>
                <w:rFonts w:ascii="Neue Hans Kendrick" w:eastAsia="Neue Hans Kendrick Light" w:hAnsi="Neue Hans Kendrick" w:cs="Neue Hans Kendrick Light"/>
                <w:b/>
                <w:bCs/>
                <w:sz w:val="18"/>
                <w:lang w:val="de-DE" w:eastAsia="de-DE" w:bidi="de-DE"/>
              </w:rPr>
              <w:t>{{</w:t>
            </w:r>
            <w:proofErr w:type="spellStart"/>
            <w:r w:rsidRPr="002E46BC">
              <w:rPr>
                <w:rFonts w:ascii="Neue Hans Kendrick" w:eastAsia="Neue Hans Kendrick Light" w:hAnsi="Neue Hans Kendrick" w:cs="Neue Hans Kendrick Light"/>
                <w:b/>
                <w:bCs/>
                <w:sz w:val="18"/>
                <w:lang w:val="de-DE" w:eastAsia="de-DE" w:bidi="de-DE"/>
              </w:rPr>
              <w:t>net_contract</w:t>
            </w:r>
            <w:proofErr w:type="spellEnd"/>
            <w:r w:rsidRPr="002E46BC">
              <w:rPr>
                <w:rFonts w:ascii="Neue Hans Kendrick" w:eastAsia="Neue Hans Kendrick Light" w:hAnsi="Neue Hans Kendrick" w:cs="Neue Hans Kendrick Light"/>
                <w:b/>
                <w:bCs/>
                <w:sz w:val="18"/>
                <w:lang w:val="de-DE" w:eastAsia="de-DE" w:bidi="de-DE"/>
              </w:rPr>
              <w:t>}}</w:t>
            </w:r>
            <w:r w:rsidR="00E620FD" w:rsidRPr="002E46BC">
              <w:rPr>
                <w:rFonts w:ascii="Neue Hans Kendrick" w:eastAsia="Neue Hans Kendrick Light" w:hAnsi="Neue Hans Kendrick" w:cs="Neue Hans Kendrick Light"/>
                <w:b/>
                <w:bCs/>
                <w:sz w:val="18"/>
                <w:lang w:val="de-DE" w:eastAsia="de-DE" w:bidi="de-DE"/>
              </w:rPr>
              <w:t xml:space="preserve"> </w:t>
            </w:r>
            <w:r w:rsidRPr="002E46BC">
              <w:rPr>
                <w:rFonts w:ascii="Neue Hans Kendrick" w:eastAsia="Neue Hans Kendrick Light" w:hAnsi="Neue Hans Kendrick" w:cs="Neue Hans Kendrick Light"/>
                <w:sz w:val="18"/>
                <w:lang w:val="de-DE" w:eastAsia="de-DE" w:bidi="de-DE"/>
              </w:rPr>
              <w:t>€</w:t>
            </w:r>
          </w:p>
        </w:tc>
      </w:tr>
    </w:tbl>
    <w:p w14:paraId="122B9392" w14:textId="77777777" w:rsidR="006E4B0D" w:rsidRPr="002E46BC"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b/>
          <w:sz w:val="18"/>
          <w:u w:val="single"/>
          <w:lang w:val="de-DE" w:eastAsia="de-DE" w:bidi="de-DE"/>
        </w:rPr>
      </w:pPr>
    </w:p>
    <w:p w14:paraId="2CC8F8BE" w14:textId="77777777" w:rsidR="006E4B0D" w:rsidRPr="00AF5469" w:rsidRDefault="006E4B0D" w:rsidP="006E4B0D">
      <w:pPr>
        <w:widowControl w:val="0"/>
        <w:tabs>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360" w:lineRule="auto"/>
        <w:rPr>
          <w:rFonts w:ascii="Neue Hans Kendrick" w:eastAsia="Neue Hans Kendrick Light" w:hAnsi="Neue Hans Kendrick" w:cs="Neue Hans Kendrick Light"/>
          <w:b/>
          <w:sz w:val="12"/>
          <w:szCs w:val="18"/>
          <w:lang w:val="de-DE" w:eastAsia="de-DE" w:bidi="de-DE"/>
        </w:rPr>
      </w:pPr>
      <w:r w:rsidRPr="00AF5469">
        <w:rPr>
          <w:rFonts w:ascii="Neue Hans Kendrick" w:eastAsia="Neue Hans Kendrick Light" w:hAnsi="Neue Hans Kendrick" w:cs="Neue Hans Kendrick Light"/>
          <w:b/>
          <w:sz w:val="18"/>
          <w:szCs w:val="18"/>
          <w:u w:val="single"/>
          <w:lang w:val="de-DE" w:eastAsia="de-DE" w:bidi="de-DE"/>
        </w:rPr>
        <w:t>Honorarangebot</w:t>
      </w:r>
    </w:p>
    <w:tbl>
      <w:tblPr>
        <w:tblW w:w="9549" w:type="dxa"/>
        <w:tblBorders>
          <w:top w:val="single" w:sz="6" w:space="0" w:color="auto"/>
          <w:bottom w:val="single" w:sz="6" w:space="0" w:color="auto"/>
        </w:tblBorders>
        <w:tblLayout w:type="fixed"/>
        <w:tblLook w:val="04A0" w:firstRow="1" w:lastRow="0" w:firstColumn="1" w:lastColumn="0" w:noHBand="0" w:noVBand="1"/>
      </w:tblPr>
      <w:tblGrid>
        <w:gridCol w:w="2603"/>
        <w:gridCol w:w="1984"/>
        <w:gridCol w:w="1701"/>
        <w:gridCol w:w="1367"/>
        <w:gridCol w:w="1894"/>
      </w:tblGrid>
      <w:tr w:rsidR="006E4B0D" w:rsidRPr="002E46BC" w14:paraId="6963126B" w14:textId="77777777" w:rsidTr="0083443C">
        <w:tc>
          <w:tcPr>
            <w:tcW w:w="2603" w:type="dxa"/>
            <w:shd w:val="clear" w:color="auto" w:fill="auto"/>
            <w:tcMar>
              <w:left w:w="51" w:type="dxa"/>
              <w:right w:w="51" w:type="dxa"/>
            </w:tcMar>
          </w:tcPr>
          <w:p w14:paraId="34FB6D69"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b/>
                <w:sz w:val="18"/>
                <w:lang w:val="de-DE" w:eastAsia="de-DE" w:bidi="de-DE"/>
              </w:rPr>
              <w:t>Honorarangebot netto</w:t>
            </w:r>
          </w:p>
        </w:tc>
        <w:tc>
          <w:tcPr>
            <w:tcW w:w="1984" w:type="dxa"/>
            <w:shd w:val="clear" w:color="auto" w:fill="auto"/>
          </w:tcPr>
          <w:p w14:paraId="2CA12D9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3E5DADAD"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2ADCA0D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D1212AB" w14:textId="04663F65"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w:t>
            </w:r>
            <w:proofErr w:type="spellStart"/>
            <w:r w:rsidRPr="00491E1D">
              <w:rPr>
                <w:rFonts w:ascii="Neue Hans Kendrick" w:eastAsia="Neue Hans Kendrick Light" w:hAnsi="Neue Hans Kendrick" w:cs="Neue Hans Kendrick Light"/>
                <w:sz w:val="18"/>
                <w:szCs w:val="18"/>
                <w:lang w:val="de-DE" w:eastAsia="de-DE" w:bidi="de-DE"/>
              </w:rPr>
              <w:t>net_contract</w:t>
            </w:r>
            <w:proofErr w:type="spellEnd"/>
            <w:r w:rsidRPr="00491E1D">
              <w:rPr>
                <w:rFonts w:ascii="Neue Hans Kendrick" w:eastAsia="Neue Hans Kendrick Light" w:hAnsi="Neue Hans Kendrick" w:cs="Neue Hans Kendrick Light"/>
                <w:sz w:val="18"/>
                <w:szCs w:val="18"/>
                <w:lang w:val="de-DE" w:eastAsia="de-DE" w:bidi="de-DE"/>
              </w:rPr>
              <w:t>}}</w:t>
            </w:r>
            <w:r w:rsidR="00E620FD" w:rsidRPr="002E46BC">
              <w:rPr>
                <w:rFonts w:ascii="Neue Hans Kendrick" w:eastAsia="Neue Hans Kendrick Light" w:hAnsi="Neue Hans Kendrick" w:cs="Neue Hans Kendrick Light"/>
                <w:b/>
                <w:bCs/>
                <w:sz w:val="18"/>
                <w:szCs w:val="18"/>
                <w:lang w:val="de-DE" w:eastAsia="de-DE" w:bidi="de-DE"/>
              </w:rPr>
              <w:t xml:space="preserve"> </w:t>
            </w:r>
            <w:r w:rsidRPr="002E46BC">
              <w:rPr>
                <w:rFonts w:ascii="Neue Hans Kendrick" w:eastAsia="Neue Hans Kendrick Light" w:hAnsi="Neue Hans Kendrick" w:cs="Neue Hans Kendrick Light"/>
                <w:sz w:val="18"/>
                <w:szCs w:val="18"/>
                <w:lang w:val="de-DE" w:eastAsia="de-DE" w:bidi="de-DE"/>
              </w:rPr>
              <w:t>€</w:t>
            </w:r>
          </w:p>
        </w:tc>
      </w:tr>
      <w:tr w:rsidR="001453BE" w:rsidRPr="002E46BC" w14:paraId="4B292914" w14:textId="77777777" w:rsidTr="0083443C">
        <w:tc>
          <w:tcPr>
            <w:tcW w:w="2603" w:type="dxa"/>
            <w:shd w:val="clear" w:color="auto" w:fill="auto"/>
            <w:tcMar>
              <w:left w:w="51" w:type="dxa"/>
              <w:right w:w="51" w:type="dxa"/>
            </w:tcMar>
          </w:tcPr>
          <w:p w14:paraId="18C68D15" w14:textId="786D9C23"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lang w:val="de-DE" w:eastAsia="de-DE" w:bidi="de-DE"/>
              </w:rPr>
            </w:pPr>
            <w:r w:rsidRPr="002E46BC">
              <w:rPr>
                <w:rFonts w:ascii="Neue Hans Kendrick" w:eastAsia="Neue Hans Kendrick Light" w:hAnsi="Neue Hans Kendrick" w:cs="Neue Hans Kendrick Light"/>
                <w:sz w:val="18"/>
                <w:lang w:val="de-DE" w:eastAsia="de-DE" w:bidi="de-DE"/>
              </w:rPr>
              <w:t>MwSt. {{</w:t>
            </w:r>
            <w:proofErr w:type="spellStart"/>
            <w:r w:rsidRPr="002E46BC">
              <w:rPr>
                <w:rFonts w:ascii="Neue Hans Kendrick" w:eastAsia="Neue Hans Kendrick Light" w:hAnsi="Neue Hans Kendrick" w:cs="Neue Hans Kendrick Light"/>
                <w:sz w:val="18"/>
                <w:lang w:val="de-DE" w:eastAsia="de-DE" w:bidi="de-DE"/>
              </w:rPr>
              <w:t>vat_percentage</w:t>
            </w:r>
            <w:proofErr w:type="spellEnd"/>
            <w:r w:rsidRPr="002E46BC">
              <w:rPr>
                <w:rFonts w:ascii="Neue Hans Kendrick" w:eastAsia="Neue Hans Kendrick Light" w:hAnsi="Neue Hans Kendrick" w:cs="Neue Hans Kendrick Light"/>
                <w:sz w:val="18"/>
                <w:lang w:val="de-DE" w:eastAsia="de-DE" w:bidi="de-DE"/>
              </w:rPr>
              <w:t xml:space="preserve">}}% </w:t>
            </w:r>
          </w:p>
        </w:tc>
        <w:tc>
          <w:tcPr>
            <w:tcW w:w="1984" w:type="dxa"/>
            <w:shd w:val="clear" w:color="auto" w:fill="auto"/>
          </w:tcPr>
          <w:p w14:paraId="141F1BEC"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701" w:type="dxa"/>
            <w:shd w:val="clear" w:color="auto" w:fill="auto"/>
          </w:tcPr>
          <w:p w14:paraId="087EF68B"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367" w:type="dxa"/>
            <w:shd w:val="clear" w:color="auto" w:fill="auto"/>
          </w:tcPr>
          <w:p w14:paraId="09C4E2C1"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color w:val="000000"/>
                <w:sz w:val="18"/>
                <w:lang w:val="de-DE" w:eastAsia="de-DE" w:bidi="de-DE"/>
              </w:rPr>
            </w:pPr>
          </w:p>
        </w:tc>
        <w:tc>
          <w:tcPr>
            <w:tcW w:w="1894" w:type="dxa"/>
            <w:shd w:val="clear" w:color="auto" w:fill="auto"/>
            <w:tcMar>
              <w:left w:w="51" w:type="dxa"/>
              <w:right w:w="51" w:type="dxa"/>
            </w:tcMar>
          </w:tcPr>
          <w:p w14:paraId="613BB8B0" w14:textId="77777777" w:rsidR="001453BE" w:rsidRPr="002E46BC" w:rsidRDefault="001453BE" w:rsidP="001453BE">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sz w:val="18"/>
                <w:szCs w:val="18"/>
                <w:lang w:val="de-DE" w:eastAsia="de-DE" w:bidi="de-DE"/>
              </w:rPr>
            </w:pPr>
            <w:r w:rsidRPr="00491E1D">
              <w:rPr>
                <w:rFonts w:ascii="Neue Hans Kendrick" w:eastAsia="Neue Hans Kendrick Light" w:hAnsi="Neue Hans Kendrick" w:cs="Neue Hans Kendrick Light"/>
                <w:sz w:val="18"/>
                <w:szCs w:val="18"/>
                <w:lang w:val="de-DE" w:eastAsia="de-DE" w:bidi="de-DE"/>
              </w:rPr>
              <w:t>{{</w:t>
            </w:r>
            <w:proofErr w:type="spellStart"/>
            <w:r w:rsidRPr="00491E1D">
              <w:rPr>
                <w:rFonts w:ascii="Neue Hans Kendrick" w:eastAsia="Neue Hans Kendrick Light" w:hAnsi="Neue Hans Kendrick" w:cs="Neue Hans Kendrick Light"/>
                <w:sz w:val="18"/>
                <w:szCs w:val="18"/>
                <w:lang w:val="de-DE" w:eastAsia="de-DE" w:bidi="de-DE"/>
              </w:rPr>
              <w:t>tax</w:t>
            </w:r>
            <w:proofErr w:type="spellEnd"/>
            <w:r w:rsidRPr="00491E1D">
              <w:rPr>
                <w:rFonts w:ascii="Neue Hans Kendrick" w:eastAsia="Neue Hans Kendrick Light" w:hAnsi="Neue Hans Kendrick" w:cs="Neue Hans Kendrick Light"/>
                <w:sz w:val="18"/>
                <w:szCs w:val="18"/>
                <w:lang w:val="de-DE" w:eastAsia="de-DE" w:bidi="de-DE"/>
              </w:rPr>
              <w:t>}}</w:t>
            </w:r>
            <w:r w:rsidRPr="002E46BC">
              <w:rPr>
                <w:rFonts w:ascii="Neue Hans Kendrick" w:eastAsia="Neue Hans Kendrick Light" w:hAnsi="Neue Hans Kendrick" w:cs="Neue Hans Kendrick Light"/>
                <w:sz w:val="18"/>
                <w:szCs w:val="18"/>
                <w:lang w:val="de-DE" w:eastAsia="de-DE" w:bidi="de-DE"/>
              </w:rPr>
              <w:t xml:space="preserve"> €</w:t>
            </w:r>
          </w:p>
        </w:tc>
      </w:tr>
      <w:tr w:rsidR="006E4B0D" w:rsidRPr="002E46BC" w14:paraId="37DFE4B7" w14:textId="77777777" w:rsidTr="0083443C">
        <w:tc>
          <w:tcPr>
            <w:tcW w:w="2603" w:type="dxa"/>
            <w:shd w:val="clear" w:color="auto" w:fill="F2F2F2"/>
            <w:tcMar>
              <w:left w:w="51" w:type="dxa"/>
              <w:right w:w="51" w:type="dxa"/>
            </w:tcMar>
          </w:tcPr>
          <w:p w14:paraId="0519C8C0"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rPr>
                <w:rFonts w:ascii="Neue Hans Kendrick" w:eastAsia="Neue Hans Kendrick Light" w:hAnsi="Neue Hans Kendrick" w:cs="Neue Hans Kendrick Light"/>
                <w:color w:val="000000"/>
                <w:sz w:val="18"/>
                <w:u w:val="single"/>
                <w:lang w:val="de-DE" w:eastAsia="de-DE" w:bidi="de-DE"/>
              </w:rPr>
            </w:pPr>
            <w:r w:rsidRPr="002E46BC">
              <w:rPr>
                <w:rFonts w:ascii="Neue Hans Kendrick" w:eastAsia="Neue Hans Kendrick Light" w:hAnsi="Neue Hans Kendrick" w:cs="Neue Hans Kendrick Light"/>
                <w:b/>
                <w:sz w:val="18"/>
                <w:u w:val="single"/>
                <w:lang w:val="de-DE" w:eastAsia="de-DE" w:bidi="de-DE"/>
              </w:rPr>
              <w:t>Honorarangebot brutto</w:t>
            </w:r>
          </w:p>
        </w:tc>
        <w:tc>
          <w:tcPr>
            <w:tcW w:w="1984" w:type="dxa"/>
            <w:shd w:val="clear" w:color="auto" w:fill="F2F2F2"/>
            <w:tcMar>
              <w:left w:w="123" w:type="dxa"/>
              <w:right w:w="123" w:type="dxa"/>
            </w:tcMar>
          </w:tcPr>
          <w:p w14:paraId="4937111E"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color w:val="000000"/>
                <w:sz w:val="18"/>
                <w:u w:val="single"/>
                <w:lang w:val="de-DE" w:eastAsia="de-DE" w:bidi="de-DE"/>
              </w:rPr>
            </w:pPr>
          </w:p>
        </w:tc>
        <w:tc>
          <w:tcPr>
            <w:tcW w:w="1701" w:type="dxa"/>
            <w:shd w:val="clear" w:color="auto" w:fill="F2F2F2"/>
            <w:tcMar>
              <w:left w:w="123" w:type="dxa"/>
              <w:right w:w="123" w:type="dxa"/>
            </w:tcMar>
          </w:tcPr>
          <w:p w14:paraId="60987B8C"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367" w:type="dxa"/>
            <w:shd w:val="clear" w:color="auto" w:fill="F2F2F2"/>
            <w:tcMar>
              <w:left w:w="123" w:type="dxa"/>
              <w:right w:w="123" w:type="dxa"/>
            </w:tcMar>
          </w:tcPr>
          <w:p w14:paraId="54C886EB" w14:textId="77777777" w:rsidR="006E4B0D" w:rsidRPr="002E46BC"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center"/>
              <w:rPr>
                <w:rFonts w:ascii="Neue Hans Kendrick" w:eastAsia="Neue Hans Kendrick Light" w:hAnsi="Neue Hans Kendrick" w:cs="Neue Hans Kendrick Light"/>
                <w:b/>
                <w:color w:val="000000"/>
                <w:sz w:val="18"/>
                <w:u w:val="single"/>
                <w:lang w:val="de-DE" w:eastAsia="de-DE" w:bidi="de-DE"/>
              </w:rPr>
            </w:pPr>
          </w:p>
        </w:tc>
        <w:tc>
          <w:tcPr>
            <w:tcW w:w="1894" w:type="dxa"/>
            <w:shd w:val="clear" w:color="auto" w:fill="F2F2F2"/>
            <w:tcMar>
              <w:left w:w="51" w:type="dxa"/>
              <w:right w:w="51" w:type="dxa"/>
            </w:tcMar>
          </w:tcPr>
          <w:p w14:paraId="2BECD624" w14:textId="77777777" w:rsidR="006E4B0D" w:rsidRPr="00491E1D" w:rsidRDefault="006E4B0D" w:rsidP="00A7147B">
            <w:pPr>
              <w:tabs>
                <w:tab w:val="right" w:pos="7650"/>
                <w:tab w:val="righ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s>
              <w:spacing w:line="240" w:lineRule="atLeast"/>
              <w:jc w:val="right"/>
              <w:rPr>
                <w:rFonts w:ascii="Neue Hans Kendrick" w:eastAsia="Neue Hans Kendrick Light" w:hAnsi="Neue Hans Kendrick" w:cs="Neue Hans Kendrick Light"/>
                <w:b/>
                <w:sz w:val="18"/>
                <w:szCs w:val="18"/>
                <w:lang w:val="de-DE" w:eastAsia="de-DE" w:bidi="de-DE"/>
              </w:rPr>
            </w:pPr>
            <w:r w:rsidRPr="00491E1D">
              <w:rPr>
                <w:rFonts w:ascii="Neue Hans Kendrick" w:eastAsia="Neue Hans Kendrick Light" w:hAnsi="Neue Hans Kendrick" w:cs="Neue Hans Kendrick Light"/>
                <w:b/>
                <w:bCs/>
                <w:sz w:val="18"/>
                <w:szCs w:val="18"/>
                <w:lang w:val="de-DE" w:eastAsia="de-DE" w:bidi="de-DE"/>
              </w:rPr>
              <w:t>{{</w:t>
            </w:r>
            <w:proofErr w:type="spellStart"/>
            <w:r w:rsidRPr="00491E1D">
              <w:rPr>
                <w:rFonts w:ascii="Neue Hans Kendrick" w:eastAsia="Neue Hans Kendrick Light" w:hAnsi="Neue Hans Kendrick" w:cs="Neue Hans Kendrick Light"/>
                <w:b/>
                <w:bCs/>
                <w:sz w:val="18"/>
                <w:szCs w:val="18"/>
                <w:lang w:val="de-DE" w:eastAsia="de-DE" w:bidi="de-DE"/>
              </w:rPr>
              <w:t>gross_contract</w:t>
            </w:r>
            <w:proofErr w:type="spellEnd"/>
            <w:r w:rsidRPr="00491E1D">
              <w:rPr>
                <w:rFonts w:ascii="Neue Hans Kendrick" w:eastAsia="Neue Hans Kendrick Light" w:hAnsi="Neue Hans Kendrick" w:cs="Neue Hans Kendrick Light"/>
                <w:b/>
                <w:bCs/>
                <w:sz w:val="18"/>
                <w:szCs w:val="18"/>
                <w:lang w:val="de-DE" w:eastAsia="de-DE" w:bidi="de-DE"/>
              </w:rPr>
              <w:t>}}</w:t>
            </w:r>
            <w:r w:rsidRPr="00491E1D">
              <w:rPr>
                <w:rFonts w:ascii="Neue Hans Kendrick" w:eastAsia="Neue Hans Kendrick Light" w:hAnsi="Neue Hans Kendrick" w:cs="Neue Hans Kendrick Light"/>
                <w:sz w:val="18"/>
                <w:szCs w:val="18"/>
                <w:lang w:val="de-DE" w:eastAsia="de-DE" w:bidi="de-DE"/>
              </w:rPr>
              <w:t xml:space="preserve"> </w:t>
            </w:r>
            <w:r w:rsidRPr="00491E1D">
              <w:rPr>
                <w:rFonts w:ascii="Neue Hans Kendrick" w:eastAsia="Neue Hans Kendrick Light" w:hAnsi="Neue Hans Kendrick" w:cs="Neue Hans Kendrick Light"/>
                <w:b/>
                <w:sz w:val="18"/>
                <w:szCs w:val="18"/>
                <w:lang w:val="de-DE" w:eastAsia="de-DE" w:bidi="de-DE"/>
              </w:rPr>
              <w:t>€</w:t>
            </w:r>
          </w:p>
        </w:tc>
      </w:tr>
    </w:tbl>
    <w:p w14:paraId="5007CD8F" w14:textId="32EE55C3" w:rsidR="003E5B21" w:rsidRDefault="003E5B21" w:rsidP="006E4B0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20"/>
          <w:lang w:val="de-DE" w:eastAsia="de-DE" w:bidi="de-DE"/>
        </w:rPr>
      </w:pPr>
      <w:bookmarkStart w:id="6" w:name="HoaiStart_BesondereLeistungen"/>
      <w:bookmarkEnd w:id="6"/>
    </w:p>
    <w:p w14:paraId="7C5CD5A1" w14:textId="77777777" w:rsidR="003E5B21" w:rsidRDefault="003E5B21">
      <w:pPr>
        <w:spacing w:after="160" w:line="259" w:lineRule="auto"/>
        <w:rPr>
          <w:rFonts w:ascii="Neue Hans Kendrick" w:eastAsia="Neue Hans Kendrick Light" w:hAnsi="Neue Hans Kendrick" w:cs="Neue Hans Kendrick Light"/>
          <w:sz w:val="20"/>
          <w:lang w:val="de-DE" w:eastAsia="de-DE" w:bidi="de-DE"/>
        </w:rPr>
      </w:pPr>
      <w:r>
        <w:rPr>
          <w:rFonts w:ascii="Neue Hans Kendrick" w:eastAsia="Neue Hans Kendrick Light" w:hAnsi="Neue Hans Kendrick" w:cs="Neue Hans Kendrick Light"/>
          <w:sz w:val="20"/>
          <w:lang w:val="de-DE" w:eastAsia="de-DE" w:bidi="de-DE"/>
        </w:rPr>
        <w:br w:type="page"/>
      </w:r>
    </w:p>
    <w:p w14:paraId="03259F5B" w14:textId="116F0E46" w:rsidR="00FD4396" w:rsidRPr="003336FD"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color w:val="000000"/>
          <w:sz w:val="2"/>
          <w:szCs w:val="2"/>
          <w:u w:val="single"/>
          <w:lang w:eastAsia="de-DE" w:bidi="de-DE"/>
        </w:rPr>
      </w:pPr>
      <w:r w:rsidRPr="003336FD">
        <w:rPr>
          <w:rFonts w:ascii="Neue Hans Kendrick" w:eastAsia="Neue Hans Kendrick Light" w:hAnsi="Neue Hans Kendrick" w:cs="Neue Hans Kendrick Light"/>
          <w:b/>
          <w:color w:val="000000"/>
          <w:sz w:val="2"/>
          <w:szCs w:val="2"/>
          <w:u w:val="single"/>
          <w:lang w:eastAsia="de-DE" w:bidi="de-DE"/>
        </w:rPr>
        <w:lastRenderedPageBreak/>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if</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w:t>
      </w:r>
      <w:proofErr w:type="spellStart"/>
      <w:r w:rsidRPr="003336FD">
        <w:rPr>
          <w:rFonts w:ascii="Neue Hans Kendrick" w:eastAsia="Neue Hans Kendrick Light" w:hAnsi="Neue Hans Kendrick" w:cs="Neue Hans Kendrick Light"/>
          <w:b/>
          <w:color w:val="000000"/>
          <w:sz w:val="2"/>
          <w:szCs w:val="2"/>
          <w:u w:val="single"/>
          <w:lang w:eastAsia="de-DE" w:bidi="de-DE"/>
        </w:rPr>
        <w:t>terms_conditions</w:t>
      </w:r>
      <w:proofErr w:type="spellEnd"/>
      <w:r w:rsidRPr="003336FD">
        <w:rPr>
          <w:rFonts w:ascii="Neue Hans Kendrick" w:eastAsia="Neue Hans Kendrick Light" w:hAnsi="Neue Hans Kendrick" w:cs="Neue Hans Kendrick Light"/>
          <w:b/>
          <w:color w:val="000000"/>
          <w:sz w:val="2"/>
          <w:szCs w:val="2"/>
          <w:u w:val="single"/>
          <w:lang w:eastAsia="de-DE" w:bidi="de-DE"/>
        </w:rPr>
        <w:t xml:space="preserve"> == "Studioprojekte" %}</w:t>
      </w:r>
    </w:p>
    <w:p w14:paraId="45D62815" w14:textId="6111E3CC" w:rsidR="00FD4396" w:rsidRDefault="001B07F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8"/>
          <w:szCs w:val="18"/>
          <w:u w:val="single"/>
          <w:lang w:val="en-US" w:eastAsia="de-DE" w:bidi="de-DE"/>
        </w:rPr>
      </w:pPr>
      <w:r w:rsidRPr="001B07F1">
        <w:rPr>
          <w:rFonts w:ascii="Neue Hans Kendrick" w:eastAsia="Neue Hans Kendrick Light" w:hAnsi="Neue Hans Kendrick" w:cs="Neue Hans Kendrick Light"/>
          <w:b/>
          <w:bCs/>
          <w:color w:val="000000"/>
          <w:sz w:val="18"/>
          <w:szCs w:val="18"/>
          <w:u w:val="single"/>
          <w:lang w:val="en-US" w:eastAsia="de-DE" w:bidi="de-DE"/>
        </w:rPr>
        <w:t xml:space="preserve">Allgemeine </w:t>
      </w:r>
      <w:proofErr w:type="spellStart"/>
      <w:r w:rsidRPr="001B07F1">
        <w:rPr>
          <w:rFonts w:ascii="Neue Hans Kendrick" w:eastAsia="Neue Hans Kendrick Light" w:hAnsi="Neue Hans Kendrick" w:cs="Neue Hans Kendrick Light"/>
          <w:b/>
          <w:bCs/>
          <w:color w:val="000000"/>
          <w:sz w:val="18"/>
          <w:szCs w:val="18"/>
          <w:u w:val="single"/>
          <w:lang w:val="en-US" w:eastAsia="de-DE" w:bidi="de-DE"/>
        </w:rPr>
        <w:t>Geschäftsbedingungen</w:t>
      </w:r>
      <w:proofErr w:type="spellEnd"/>
    </w:p>
    <w:p w14:paraId="36B19C79" w14:textId="77777777" w:rsidR="001B07F1" w:rsidRPr="006913C7" w:rsidRDefault="001B07F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en-US" w:eastAsia="de-DE" w:bidi="de-DE"/>
        </w:rPr>
      </w:pPr>
    </w:p>
    <w:p w14:paraId="43CC7B8E"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Bereitstellung von Planungsunterlagen und BIM-Daten</w:t>
      </w:r>
      <w:r w:rsidRPr="00BF6795">
        <w:rPr>
          <w:rFonts w:ascii="Neue Hans Kendrick" w:eastAsia="Neue Hans Kendrick Light" w:hAnsi="Neue Hans Kendrick" w:cs="Neue Hans Kendrick Light"/>
          <w:bCs/>
          <w:color w:val="000000"/>
          <w:sz w:val="16"/>
          <w:szCs w:val="16"/>
          <w:lang w:val="de-DE" w:eastAsia="de-DE" w:bidi="de-DE"/>
        </w:rPr>
        <w:br/>
        <w:t>Der Auftraggeber stellt 3D-Projektmodelle in geeigneten Formaten (bevorzugt .3dm oder .</w:t>
      </w:r>
      <w:proofErr w:type="spellStart"/>
      <w:r w:rsidRPr="00BF6795">
        <w:rPr>
          <w:rFonts w:ascii="Neue Hans Kendrick" w:eastAsia="Neue Hans Kendrick Light" w:hAnsi="Neue Hans Kendrick" w:cs="Neue Hans Kendrick Light"/>
          <w:bCs/>
          <w:color w:val="000000"/>
          <w:sz w:val="16"/>
          <w:szCs w:val="16"/>
          <w:lang w:val="de-DE" w:eastAsia="de-DE" w:bidi="de-DE"/>
        </w:rPr>
        <w:t>rvt</w:t>
      </w:r>
      <w:proofErr w:type="spellEnd"/>
      <w:r w:rsidRPr="00BF6795">
        <w:rPr>
          <w:rFonts w:ascii="Neue Hans Kendrick" w:eastAsia="Neue Hans Kendrick Light" w:hAnsi="Neue Hans Kendrick" w:cs="Neue Hans Kendrick Light"/>
          <w:bCs/>
          <w:color w:val="000000"/>
          <w:sz w:val="16"/>
          <w:szCs w:val="16"/>
          <w:lang w:val="de-DE" w:eastAsia="de-DE" w:bidi="de-DE"/>
        </w:rPr>
        <w:t>, mindestens jedoch .</w:t>
      </w:r>
      <w:proofErr w:type="spellStart"/>
      <w:r w:rsidRPr="00BF6795">
        <w:rPr>
          <w:rFonts w:ascii="Neue Hans Kendrick" w:eastAsia="Neue Hans Kendrick Light" w:hAnsi="Neue Hans Kendrick" w:cs="Neue Hans Kendrick Light"/>
          <w:bCs/>
          <w:color w:val="000000"/>
          <w:sz w:val="16"/>
          <w:szCs w:val="16"/>
          <w:lang w:val="de-DE" w:eastAsia="de-DE" w:bidi="de-DE"/>
        </w:rPr>
        <w:t>dwg</w:t>
      </w:r>
      <w:proofErr w:type="spellEnd"/>
      <w:r w:rsidRPr="00BF6795">
        <w:rPr>
          <w:rFonts w:ascii="Neue Hans Kendrick" w:eastAsia="Neue Hans Kendrick Light" w:hAnsi="Neue Hans Kendrick" w:cs="Neue Hans Kendrick Light"/>
          <w:bCs/>
          <w:color w:val="000000"/>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w:t>
      </w:r>
    </w:p>
    <w:p w14:paraId="16ACCCD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Zusammenarbeit erfolgt bevorzugt über Building Information Modeling (BIM), vorzugsweise im IFC-Austauschformat. Hierzu ist eine zeitnahe und umfassende Zuarbeit aller am Projekt beteiligten Fachplaner, insbesondere Entwurfsarchitekten und TGA-Planer (HLSE), sicherzustellen.</w:t>
      </w:r>
    </w:p>
    <w:p w14:paraId="7E3ABD7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E83D0B5"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Abstimmung mit Fachplanern und Projektbeteiligten</w:t>
      </w:r>
      <w:r w:rsidRPr="00BF6795">
        <w:rPr>
          <w:rFonts w:ascii="Neue Hans Kendrick" w:eastAsia="Neue Hans Kendrick Light" w:hAnsi="Neue Hans Kendrick" w:cs="Neue Hans Kendrick Light"/>
          <w:bCs/>
          <w:color w:val="000000"/>
          <w:sz w:val="16"/>
          <w:szCs w:val="16"/>
          <w:lang w:val="de-DE" w:eastAsia="de-DE" w:bidi="de-DE"/>
        </w:rPr>
        <w:br/>
        <w:t>Sämtliche relevanten Unterlagen und Informationen müssen unmittelbar nach Aufforderung durch das planende Entwurfsbüro bereitgestellt werden, um den reibungslosen Ablauf sicherzustellen. Die Prüfung von Detailplänen, insbesondere hinsichtlich akustischer Anforderungen und weiterer fachspezifischer Planungsinhalte, ist Teil unserer Leistung.</w:t>
      </w:r>
    </w:p>
    <w:p w14:paraId="11EA6C1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Änderungen am Entwurf nach verbindlicher Freigabe der Aufteilung/Grundrisse, welche Auswirkungen auf unsere weitere Planung haben, werden zusätzlich nach Zeitaufwand (Stunden-/Tagesbasis) in Rechnung gestellt. Dies umfasst insbesondere Anpassungen, die durch nachträgliche Planungsänderungen anderer Projektbeteiligter (z. B. Fachingenieure, Innenarchitekten, Bauherrenvertreter) erforderlich werden.</w:t>
      </w:r>
    </w:p>
    <w:p w14:paraId="6940D0D8"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7698D44B"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Teilnahme an Baubesprechungen</w:t>
      </w:r>
      <w:r w:rsidRPr="00BF6795">
        <w:rPr>
          <w:rFonts w:ascii="Neue Hans Kendrick" w:eastAsia="Neue Hans Kendrick Light" w:hAnsi="Neue Hans Kendrick" w:cs="Neue Hans Kendrick Light"/>
          <w:bCs/>
          <w:color w:val="000000"/>
          <w:sz w:val="16"/>
          <w:szCs w:val="16"/>
          <w:lang w:val="de-DE" w:eastAsia="de-DE" w:bidi="de-DE"/>
        </w:rPr>
        <w:br/>
        <w:t>Die Teilnahme an Baubesprechungen erfolgt in der Regel per Videokonferenz. Sollten persönliche Termine vor Ort notwendig werden, sind diese gesondert zu vereinbaren und werden nach Aufwand (Reise- und Unterkunftskosten siehe unten) abgerechnet.</w:t>
      </w:r>
    </w:p>
    <w:p w14:paraId="60153BAD"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299F548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Zahlungsmodalitäten</w:t>
      </w:r>
      <w:r w:rsidRPr="00BF6795">
        <w:rPr>
          <w:rFonts w:ascii="Neue Hans Kendrick" w:eastAsia="Neue Hans Kendrick Light" w:hAnsi="Neue Hans Kendrick" w:cs="Neue Hans Kendrick Light"/>
          <w:bCs/>
          <w:color w:val="000000"/>
          <w:sz w:val="16"/>
          <w:szCs w:val="16"/>
          <w:lang w:val="de-DE" w:eastAsia="de-DE" w:bidi="de-DE"/>
        </w:rPr>
        <w:br/>
        <w:t>Für jede beauftragte Leistung ist eine Anzahlung in Höhe von 50 % der vereinbarten Vergütung vor Leistungsbeginn zu leisten. Bei Leistungen, die nach Stunden- oder Tagessätzen abgerechnet werden, erfolgt die Vorauszahlung auf Grundlage eines zuvor abgestimmten Kostenvoranschlags.</w:t>
      </w:r>
    </w:p>
    <w:p w14:paraId="607BBD53"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Zusätzliche Leistungen, die über den ursprünglich vereinbarten Leistungsumfang hinausgehen, werden zu den jeweils gültigen Stunden- oder Tagessätzen in Rechnung gestellt.</w:t>
      </w:r>
    </w:p>
    <w:p w14:paraId="061B0F05" w14:textId="38412C90"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375750AD" w14:textId="77777777" w:rsidR="003E5B21" w:rsidRDefault="003E5B21">
      <w:pPr>
        <w:spacing w:after="160" w:line="259" w:lineRule="auto"/>
        <w:rPr>
          <w:rFonts w:ascii="Neue Hans Kendrick" w:eastAsia="Neue Hans Kendrick Light" w:hAnsi="Neue Hans Kendrick" w:cs="Neue Hans Kendrick Light"/>
          <w:bCs/>
          <w:color w:val="000000"/>
          <w:sz w:val="16"/>
          <w:szCs w:val="16"/>
          <w:lang w:val="de-DE" w:eastAsia="de-DE" w:bidi="de-DE"/>
        </w:rPr>
      </w:pPr>
      <w:r>
        <w:rPr>
          <w:rFonts w:ascii="Neue Hans Kendrick" w:eastAsia="Neue Hans Kendrick Light" w:hAnsi="Neue Hans Kendrick" w:cs="Neue Hans Kendrick Light"/>
          <w:bCs/>
          <w:color w:val="000000"/>
          <w:sz w:val="16"/>
          <w:szCs w:val="16"/>
          <w:lang w:val="de-DE" w:eastAsia="de-DE" w:bidi="de-DE"/>
        </w:rPr>
        <w:br w:type="page"/>
      </w:r>
    </w:p>
    <w:p w14:paraId="62C38F69" w14:textId="536A0DAB" w:rsidR="00FD4396" w:rsidRPr="00BF6795"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Pr>
          <w:rFonts w:ascii="Neue Hans Kendrick" w:eastAsia="Neue Hans Kendrick Light" w:hAnsi="Neue Hans Kendrick" w:cs="Neue Hans Kendrick Light"/>
          <w:b/>
          <w:bCs/>
          <w:color w:val="000000"/>
          <w:sz w:val="16"/>
          <w:szCs w:val="16"/>
          <w:lang w:val="de-DE" w:eastAsia="de-DE" w:bidi="de-DE"/>
        </w:rPr>
        <w:lastRenderedPageBreak/>
        <w:t>S</w:t>
      </w:r>
      <w:r w:rsidR="00FD4396" w:rsidRPr="00BF6795">
        <w:rPr>
          <w:rFonts w:ascii="Neue Hans Kendrick" w:eastAsia="Neue Hans Kendrick Light" w:hAnsi="Neue Hans Kendrick" w:cs="Neue Hans Kendrick Light"/>
          <w:b/>
          <w:bCs/>
          <w:color w:val="000000"/>
          <w:sz w:val="16"/>
          <w:szCs w:val="16"/>
          <w:lang w:val="de-DE" w:eastAsia="de-DE" w:bidi="de-DE"/>
        </w:rPr>
        <w:t>tunden- und Tagessätze (2025)</w:t>
      </w:r>
    </w:p>
    <w:p w14:paraId="03619666"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3ACB312A" w14:textId="0270945F" w:rsidR="00FD4396" w:rsidRPr="0010714A"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2029DCD2" w14:textId="6EEF2F2D"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01091F7D" w14:textId="39117CD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56099E8E" w14:textId="6B871A86"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1FF96E49" w14:textId="0A6F511A" w:rsid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4A148481" w14:textId="3F08B678"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102C22C8" w14:textId="4C4CEC2A"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83F04F0" w14:textId="3E0CE78B"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74AD1A17" w14:textId="101B82A3" w:rsidR="00FD4396" w:rsidRPr="0010714A" w:rsidRDefault="00FD4396"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2FCED952"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2D73E719"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5275686C" w14:textId="1F8E7F7D"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2.000 €/Tag</w:t>
      </w:r>
    </w:p>
    <w:p w14:paraId="7D33D5DE" w14:textId="38BDA837"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1.300 €/Tag</w:t>
      </w:r>
    </w:p>
    <w:p w14:paraId="48A08F4C" w14:textId="5EEB1C99" w:rsidR="00FD4396" w:rsidRPr="00D43967" w:rsidRDefault="00FD4396"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009F2FC3" w:rsidRPr="00D43967">
        <w:rPr>
          <w:rFonts w:ascii="Neue Hans Kendrick" w:eastAsia="Neue Hans Kendrick Light" w:hAnsi="Neue Hans Kendrick" w:cs="Neue Hans Kendrick Light"/>
          <w:bCs/>
          <w:color w:val="000000"/>
          <w:sz w:val="16"/>
          <w:szCs w:val="16"/>
          <w:lang w:val="de-DE" w:eastAsia="de-DE" w:bidi="de-DE"/>
        </w:rPr>
        <w:tab/>
      </w:r>
      <w:r w:rsidRPr="00D43967">
        <w:rPr>
          <w:rFonts w:ascii="Neue Hans Kendrick" w:eastAsia="Neue Hans Kendrick Light" w:hAnsi="Neue Hans Kendrick" w:cs="Neue Hans Kendrick Light"/>
          <w:bCs/>
          <w:color w:val="000000"/>
          <w:sz w:val="16"/>
          <w:szCs w:val="16"/>
          <w:lang w:val="de-DE" w:eastAsia="de-DE" w:bidi="de-DE"/>
        </w:rPr>
        <w:t xml:space="preserve"> 1.100 €/Tag</w:t>
      </w:r>
    </w:p>
    <w:p w14:paraId="52A634F1"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p>
    <w:p w14:paraId="4D49F5B0"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29634F9C"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4EB3F037" w14:textId="77777777" w:rsidR="00867EC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 und Übernachtungskosten</w:t>
      </w:r>
    </w:p>
    <w:p w14:paraId="61F1D203" w14:textId="559BA273"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r>
      <w:r w:rsidRPr="00BF6795">
        <w:rPr>
          <w:rFonts w:ascii="Neue Hans Kendrick" w:eastAsia="Neue Hans Kendrick Light" w:hAnsi="Neue Hans Kendrick" w:cs="Neue Hans Kendrick Light"/>
          <w:b/>
          <w:bCs/>
          <w:color w:val="000000"/>
          <w:sz w:val="16"/>
          <w:szCs w:val="16"/>
          <w:lang w:val="de-DE" w:eastAsia="de-DE" w:bidi="de-DE"/>
        </w:rPr>
        <w:t>Reisezeit:</w:t>
      </w:r>
    </w:p>
    <w:p w14:paraId="15129BBA" w14:textId="77777777" w:rsidR="00FD4396" w:rsidRPr="00BF6795"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einem Termin mit einer Dauer von einem Beratungstag wird zusätzlich ein halber Tagessatz für die Reisezeit berechnet.</w:t>
      </w:r>
    </w:p>
    <w:p w14:paraId="05ECF1DC"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Bei zwei oder mehr aufeinanderfolgenden Beratungstagen ist die Reisezeit im Tagessatz bereits enthalten.</w:t>
      </w:r>
    </w:p>
    <w:p w14:paraId="0DFE8FCB" w14:textId="77777777" w:rsidR="002E31A3" w:rsidRPr="00BF6795" w:rsidRDefault="002E31A3" w:rsidP="002E31A3">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bCs/>
          <w:color w:val="000000"/>
          <w:sz w:val="16"/>
          <w:szCs w:val="16"/>
          <w:lang w:val="de-DE" w:eastAsia="de-DE" w:bidi="de-DE"/>
        </w:rPr>
      </w:pPr>
    </w:p>
    <w:p w14:paraId="3AAE1FA2" w14:textId="77777777" w:rsidR="008F1A54"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Reisespesen:</w:t>
      </w:r>
    </w:p>
    <w:p w14:paraId="6E073CBE" w14:textId="3649722E"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1. Klasse.</w:t>
      </w:r>
    </w:p>
    <w:p w14:paraId="26B22B3A"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color w:val="000000"/>
          <w:sz w:val="16"/>
          <w:szCs w:val="16"/>
          <w:lang w:val="de-DE" w:eastAsia="de-DE" w:bidi="de-DE"/>
        </w:rPr>
      </w:pPr>
    </w:p>
    <w:p w14:paraId="1C31209F" w14:textId="77777777" w:rsidR="00FD4396" w:rsidRPr="00BF6795"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
          <w:bCs/>
          <w:color w:val="000000"/>
          <w:sz w:val="16"/>
          <w:szCs w:val="16"/>
          <w:lang w:val="de-DE" w:eastAsia="de-DE" w:bidi="de-DE"/>
        </w:rPr>
        <w:t>Flugreisen:</w:t>
      </w:r>
    </w:p>
    <w:p w14:paraId="23BD315B"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unter 2 Stunden: Economy Class</w:t>
      </w:r>
    </w:p>
    <w:p w14:paraId="2C1B2F60"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zwischen 2 und 5 Stunden: Premium Economy Class</w:t>
      </w:r>
    </w:p>
    <w:p w14:paraId="29F53C02" w14:textId="77777777" w:rsidR="00FD4396" w:rsidRPr="00BF6795"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color w:val="000000"/>
          <w:sz w:val="16"/>
          <w:szCs w:val="16"/>
          <w:lang w:val="de-DE" w:eastAsia="de-DE" w:bidi="de-DE"/>
        </w:rPr>
        <w:t>Flüge über 5 Stunden: Business Class</w:t>
      </w:r>
    </w:p>
    <w:p w14:paraId="400BF32A" w14:textId="269B416C" w:rsidR="003E5B21" w:rsidRDefault="003E5B21">
      <w:pPr>
        <w:spacing w:after="160" w:line="259" w:lineRule="auto"/>
        <w:rPr>
          <w:rFonts w:ascii="Neue Hans Kendrick" w:eastAsia="Neue Hans Kendrick Light" w:hAnsi="Neue Hans Kendrick" w:cs="Neue Hans Kendrick Light"/>
          <w:bCs/>
          <w:color w:val="000000"/>
          <w:sz w:val="16"/>
          <w:szCs w:val="16"/>
          <w:lang w:eastAsia="de-DE" w:bidi="de-DE"/>
        </w:rPr>
      </w:pPr>
      <w:r>
        <w:rPr>
          <w:rFonts w:ascii="Neue Hans Kendrick" w:eastAsia="Neue Hans Kendrick Light" w:hAnsi="Neue Hans Kendrick" w:cs="Neue Hans Kendrick Light"/>
          <w:bCs/>
          <w:color w:val="000000"/>
          <w:sz w:val="16"/>
          <w:szCs w:val="16"/>
          <w:lang w:eastAsia="de-DE" w:bidi="de-DE"/>
        </w:rPr>
        <w:br w:type="page"/>
      </w:r>
    </w:p>
    <w:p w14:paraId="4A5B8F81" w14:textId="77777777" w:rsidR="001B07F1" w:rsidRPr="001B07F1" w:rsidRDefault="001B07F1" w:rsidP="001B07F1">
      <w:pPr>
        <w:rPr>
          <w:rFonts w:ascii="Neue Hans Kendrick" w:eastAsia="Neue Hans Kendrick Light" w:hAnsi="Neue Hans Kendrick" w:cs="Neue Hans Kendrick Light"/>
          <w:b/>
          <w:color w:val="000000"/>
          <w:sz w:val="2"/>
          <w:szCs w:val="2"/>
          <w:u w:val="single"/>
          <w:lang w:eastAsia="de-DE" w:bidi="de-DE"/>
        </w:rPr>
      </w:pPr>
      <w:bookmarkStart w:id="7" w:name="_Hlk190936909"/>
      <w:r w:rsidRPr="001B07F1">
        <w:rPr>
          <w:rFonts w:ascii="Neue Hans Kendrick" w:eastAsia="Neue Hans Kendrick Light" w:hAnsi="Neue Hans Kendrick" w:cs="Neue Hans Kendrick Light"/>
          <w:b/>
          <w:color w:val="000000"/>
          <w:sz w:val="2"/>
          <w:szCs w:val="2"/>
          <w:u w:val="single"/>
          <w:lang w:eastAsia="de-DE" w:bidi="de-DE"/>
        </w:rPr>
        <w:lastRenderedPageBreak/>
        <w:t xml:space="preserve">{% </w:t>
      </w:r>
      <w:proofErr w:type="spellStart"/>
      <w:r w:rsidRPr="001B07F1">
        <w:rPr>
          <w:rFonts w:ascii="Neue Hans Kendrick" w:eastAsia="Neue Hans Kendrick Light" w:hAnsi="Neue Hans Kendrick" w:cs="Neue Hans Kendrick Light"/>
          <w:b/>
          <w:color w:val="000000"/>
          <w:sz w:val="2"/>
          <w:szCs w:val="2"/>
          <w:u w:val="single"/>
          <w:lang w:eastAsia="de-DE" w:bidi="de-DE"/>
        </w:rPr>
        <w:t>elif</w:t>
      </w:r>
      <w:proofErr w:type="spellEnd"/>
      <w:r w:rsidRPr="001B07F1">
        <w:rPr>
          <w:rFonts w:ascii="Neue Hans Kendrick" w:eastAsia="Neue Hans Kendrick Light" w:hAnsi="Neue Hans Kendrick" w:cs="Neue Hans Kendrick Light"/>
          <w:b/>
          <w:color w:val="000000"/>
          <w:sz w:val="2"/>
          <w:szCs w:val="2"/>
          <w:u w:val="single"/>
          <w:lang w:eastAsia="de-DE" w:bidi="de-DE"/>
        </w:rPr>
        <w:t xml:space="preserve"> </w:t>
      </w:r>
      <w:proofErr w:type="spellStart"/>
      <w:r w:rsidRPr="001B07F1">
        <w:rPr>
          <w:rFonts w:ascii="Neue Hans Kendrick" w:eastAsia="Neue Hans Kendrick Light" w:hAnsi="Neue Hans Kendrick" w:cs="Neue Hans Kendrick Light"/>
          <w:b/>
          <w:color w:val="000000"/>
          <w:sz w:val="2"/>
          <w:szCs w:val="2"/>
          <w:u w:val="single"/>
          <w:lang w:eastAsia="de-DE" w:bidi="de-DE"/>
        </w:rPr>
        <w:t>terms_conditions</w:t>
      </w:r>
      <w:proofErr w:type="spellEnd"/>
      <w:r w:rsidRPr="001B07F1">
        <w:rPr>
          <w:rFonts w:ascii="Neue Hans Kendrick" w:eastAsia="Neue Hans Kendrick Light" w:hAnsi="Neue Hans Kendrick" w:cs="Neue Hans Kendrick Light"/>
          <w:b/>
          <w:color w:val="000000"/>
          <w:sz w:val="2"/>
          <w:szCs w:val="2"/>
          <w:u w:val="single"/>
          <w:lang w:eastAsia="de-DE" w:bidi="de-DE"/>
        </w:rPr>
        <w:t xml:space="preserve"> == "Architekturprojekte" %}</w:t>
      </w:r>
    </w:p>
    <w:bookmarkEnd w:id="7"/>
    <w:p w14:paraId="034E3A4C" w14:textId="77777777" w:rsidR="001B07F1" w:rsidRPr="009D0FE4" w:rsidRDefault="001B07F1" w:rsidP="001B07F1">
      <w:pPr>
        <w:rPr>
          <w:rFonts w:ascii="Neue Hans Kendrick" w:eastAsia="Neue Hans Kendrick Light" w:hAnsi="Neue Hans Kendrick" w:cs="Neue Hans Kendrick Light"/>
          <w:b/>
          <w:color w:val="000000"/>
          <w:u w:val="single"/>
          <w:lang w:eastAsia="de-DE" w:bidi="de-DE"/>
        </w:rPr>
      </w:pPr>
      <w:r w:rsidRPr="009D0FE4">
        <w:rPr>
          <w:rFonts w:ascii="Neue Hans Kendrick" w:eastAsia="Neue Hans Kendrick Light" w:hAnsi="Neue Hans Kendrick" w:cs="Neue Hans Kendrick Light"/>
          <w:b/>
          <w:bCs/>
          <w:color w:val="000000"/>
          <w:sz w:val="18"/>
          <w:szCs w:val="18"/>
          <w:u w:val="single"/>
          <w:lang w:eastAsia="de-DE" w:bidi="de-DE"/>
        </w:rPr>
        <w:t>Allgemeine Geschäftsbedingungen</w:t>
      </w:r>
    </w:p>
    <w:p w14:paraId="24C339B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088D7FF"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Bereitstellung von Planungsunterlagen und BIM-Daten</w:t>
      </w:r>
      <w:r w:rsidRPr="002670FB">
        <w:rPr>
          <w:rFonts w:ascii="Neue Hans Kendrick" w:eastAsia="Neue Hans Kendrick Light" w:hAnsi="Neue Hans Kendrick" w:cs="Neue Hans Kendrick Light"/>
          <w:sz w:val="16"/>
          <w:szCs w:val="16"/>
          <w:lang w:val="de-DE" w:eastAsia="de-DE" w:bidi="de-DE"/>
        </w:rPr>
        <w:br/>
        <w:t>Der Auftraggeber stellt 3D-Projektmodelle in geeigneten Formaten (bevorzugt .3dm oder .</w:t>
      </w:r>
      <w:proofErr w:type="spellStart"/>
      <w:r w:rsidRPr="002670FB">
        <w:rPr>
          <w:rFonts w:ascii="Neue Hans Kendrick" w:eastAsia="Neue Hans Kendrick Light" w:hAnsi="Neue Hans Kendrick" w:cs="Neue Hans Kendrick Light"/>
          <w:sz w:val="16"/>
          <w:szCs w:val="16"/>
          <w:lang w:val="de-DE" w:eastAsia="de-DE" w:bidi="de-DE"/>
        </w:rPr>
        <w:t>rvt</w:t>
      </w:r>
      <w:proofErr w:type="spellEnd"/>
      <w:r w:rsidRPr="002670FB">
        <w:rPr>
          <w:rFonts w:ascii="Neue Hans Kendrick" w:eastAsia="Neue Hans Kendrick Light" w:hAnsi="Neue Hans Kendrick" w:cs="Neue Hans Kendrick Light"/>
          <w:sz w:val="16"/>
          <w:szCs w:val="16"/>
          <w:lang w:val="de-DE" w:eastAsia="de-DE" w:bidi="de-DE"/>
        </w:rPr>
        <w:t>, mindestens jedoch .</w:t>
      </w:r>
      <w:proofErr w:type="spellStart"/>
      <w:r w:rsidRPr="002670FB">
        <w:rPr>
          <w:rFonts w:ascii="Neue Hans Kendrick" w:eastAsia="Neue Hans Kendrick Light" w:hAnsi="Neue Hans Kendrick" w:cs="Neue Hans Kendrick Light"/>
          <w:sz w:val="16"/>
          <w:szCs w:val="16"/>
          <w:lang w:val="de-DE" w:eastAsia="de-DE" w:bidi="de-DE"/>
        </w:rPr>
        <w:t>dwg</w:t>
      </w:r>
      <w:proofErr w:type="spellEnd"/>
      <w:r w:rsidRPr="002670FB">
        <w:rPr>
          <w:rFonts w:ascii="Neue Hans Kendrick" w:eastAsia="Neue Hans Kendrick Light" w:hAnsi="Neue Hans Kendrick" w:cs="Neue Hans Kendrick Light"/>
          <w:sz w:val="16"/>
          <w:szCs w:val="16"/>
          <w:lang w:val="de-DE" w:eastAsia="de-DE" w:bidi="de-DE"/>
        </w:rPr>
        <w:t>) zur Verfügung. Liegen entsprechende Modelle nicht vor oder sind sie unvollständig, so werden die erforderlichen zusätzlichen Modellierungsleistungen auf Stundenbasis gemäß den unten aufgeführten Stundensätze abgerechnet. Die Zusammenarbeit erfolgt bevorzugt über Building Information Modeling (BIM), vorzugsweise im IFC-Austauschformat. Hierzu ist eine zeitnahe Zuarbeit und technische Voraussetzungen aller am Projekt beteiligte Fachplaner sicherzustellen.</w:t>
      </w:r>
    </w:p>
    <w:p w14:paraId="4CD341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 xml:space="preserve">Die Beauftragung eines Vermessers für etwaige Klärung fehlender Maße oder zusätzlicher </w:t>
      </w:r>
      <w:proofErr w:type="spellStart"/>
      <w:r w:rsidRPr="002670FB">
        <w:rPr>
          <w:rFonts w:ascii="Neue Hans Kendrick" w:eastAsia="Neue Hans Kendrick Light" w:hAnsi="Neue Hans Kendrick" w:cs="Neue Hans Kendrick Light"/>
          <w:sz w:val="16"/>
          <w:szCs w:val="16"/>
          <w:lang w:val="de-DE" w:eastAsia="de-DE" w:bidi="de-DE"/>
        </w:rPr>
        <w:t>Aufmaßerstellung</w:t>
      </w:r>
      <w:proofErr w:type="spellEnd"/>
      <w:r w:rsidRPr="002670FB">
        <w:rPr>
          <w:rFonts w:ascii="Neue Hans Kendrick" w:eastAsia="Neue Hans Kendrick Light" w:hAnsi="Neue Hans Kendrick" w:cs="Neue Hans Kendrick Light"/>
          <w:sz w:val="16"/>
          <w:szCs w:val="16"/>
          <w:lang w:val="de-DE" w:eastAsia="de-DE" w:bidi="de-DE"/>
        </w:rPr>
        <w:t xml:space="preserve"> wird ebenfalls vorausgesetzt. </w:t>
      </w:r>
    </w:p>
    <w:p w14:paraId="5F7C3382"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3AD0DF9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Abstimmung mit Fachplanern und Projektbeteiligten</w:t>
      </w:r>
      <w:r w:rsidRPr="002670FB">
        <w:rPr>
          <w:rFonts w:ascii="Neue Hans Kendrick" w:eastAsia="Neue Hans Kendrick Light" w:hAnsi="Neue Hans Kendrick" w:cs="Neue Hans Kendrick Light"/>
          <w:sz w:val="16"/>
          <w:szCs w:val="16"/>
          <w:lang w:val="de-DE" w:eastAsia="de-DE" w:bidi="de-DE"/>
        </w:rPr>
        <w:br/>
        <w:t xml:space="preserve">Sämtliche relevanten Unterlagen und Informationen werden nach Aufforderung unmittelbar durch den AG bereitgestellt werden. </w:t>
      </w:r>
    </w:p>
    <w:p w14:paraId="7A1E63C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Änderungen am Entwurf nach verbindlicher Freigabe der Aufteilung/Grundrisse, werden nach Zeitaufwand (Stunden-/Tagesbasis) in Rechnung gestellt. Hierbei insbesondere Anpassungen durch nachträgliche Planungsänderungen durch neue Anforderungen durch Fachplaner.</w:t>
      </w:r>
    </w:p>
    <w:p w14:paraId="7AE65414"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7134897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Urheber- und Fotorechte</w:t>
      </w:r>
    </w:p>
    <w:p w14:paraId="078A5A0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Die im Rahmen des Projekts erstellten Planungsunterlagen, Modelle, Zeichnungen und Details unterliegen dem Urheberrecht und verbleiben im geistigen Eigentum des planenden Büros. Jede Weitergabe, Veränderung oder anderweitige Nutzung bedarf der ausdrücklichen schriftlichen Zustimmung. Es wird dem planenden Büro gestattet, während der Bauzeit sowie nach Fertigstellung des Objekts Fotos der Innen- und Außenbereiche anzufertigen und uneingeschränkt für eigene Veröffentlichungen, Referenzen und Marketingzwecke zu verwenden. Zugang ist zu gewährleisten.</w:t>
      </w:r>
    </w:p>
    <w:p w14:paraId="61AB554A"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4F3E6EE"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Zahlungsmodalitäten</w:t>
      </w:r>
      <w:r w:rsidRPr="002670FB">
        <w:rPr>
          <w:rFonts w:ascii="Neue Hans Kendrick" w:eastAsia="Neue Hans Kendrick Light" w:hAnsi="Neue Hans Kendrick" w:cs="Neue Hans Kendrick Light"/>
          <w:sz w:val="16"/>
          <w:szCs w:val="16"/>
          <w:lang w:val="de-DE" w:eastAsia="de-DE" w:bidi="de-DE"/>
        </w:rPr>
        <w:br/>
        <w:t>Es ist eine Anzahlung in Höhe von 50 % der vereinbarten Vergütung vor Leistungsbeginn zu leisten. Bei Leistungen, die nach Stunden- oder Tagessätzen abgerechnet werden, erfolgt die Vorauszahlung auf Grundlage eines zuvor abgestimmten Kostenvoranschlags.</w:t>
      </w:r>
    </w:p>
    <w:p w14:paraId="1BEEF34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Zusätzliche Leistungen, die über den ursprünglich vereinbarten Leistungsumfang hinausgehen, werden zu den jeweils gültigen Stunden- oder Tagessätzen in Rechnung gestellt.</w:t>
      </w:r>
    </w:p>
    <w:p w14:paraId="38F7DB30" w14:textId="7F8C41BF" w:rsidR="003E5B21"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Sämtliche Preisangaben verstehen sich, soweit nicht anders angegeben, zuzüglich der gesetzlichen Umsatzsteuer. Die Zahlung ist, sofern nicht anders vereinbart, innerhalb von 14 Tagen nach Rechnungsstellung ohne Abzüge fällig.</w:t>
      </w:r>
    </w:p>
    <w:p w14:paraId="42C33BB1" w14:textId="77777777" w:rsidR="003E5B21" w:rsidRDefault="003E5B21">
      <w:pPr>
        <w:spacing w:after="160" w:line="259" w:lineRule="auto"/>
        <w:rPr>
          <w:rFonts w:ascii="Neue Hans Kendrick" w:eastAsia="Neue Hans Kendrick Light" w:hAnsi="Neue Hans Kendrick" w:cs="Neue Hans Kendrick Light"/>
          <w:sz w:val="16"/>
          <w:szCs w:val="16"/>
          <w:lang w:val="de-DE" w:eastAsia="de-DE" w:bidi="de-DE"/>
        </w:rPr>
      </w:pPr>
      <w:r>
        <w:rPr>
          <w:rFonts w:ascii="Neue Hans Kendrick" w:eastAsia="Neue Hans Kendrick Light" w:hAnsi="Neue Hans Kendrick" w:cs="Neue Hans Kendrick Light"/>
          <w:sz w:val="16"/>
          <w:szCs w:val="16"/>
          <w:lang w:val="de-DE" w:eastAsia="de-DE" w:bidi="de-DE"/>
        </w:rPr>
        <w:br w:type="page"/>
      </w:r>
    </w:p>
    <w:p w14:paraId="04320B2A" w14:textId="6139839D" w:rsidR="00FD4396" w:rsidRPr="002670FB" w:rsidRDefault="003E5B21"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Pr>
          <w:rFonts w:ascii="Neue Hans Kendrick" w:eastAsia="Neue Hans Kendrick Light" w:hAnsi="Neue Hans Kendrick" w:cs="Neue Hans Kendrick Light"/>
          <w:b/>
          <w:bCs/>
          <w:sz w:val="16"/>
          <w:szCs w:val="16"/>
          <w:lang w:val="de-DE" w:eastAsia="de-DE" w:bidi="de-DE"/>
        </w:rPr>
        <w:lastRenderedPageBreak/>
        <w:t>S</w:t>
      </w:r>
      <w:r w:rsidR="00FD4396" w:rsidRPr="002670FB">
        <w:rPr>
          <w:rFonts w:ascii="Neue Hans Kendrick" w:eastAsia="Neue Hans Kendrick Light" w:hAnsi="Neue Hans Kendrick" w:cs="Neue Hans Kendrick Light"/>
          <w:b/>
          <w:bCs/>
          <w:sz w:val="16"/>
          <w:szCs w:val="16"/>
          <w:lang w:val="de-DE" w:eastAsia="de-DE" w:bidi="de-DE"/>
        </w:rPr>
        <w:t>tunden- und Tagessätze (2025)</w:t>
      </w:r>
    </w:p>
    <w:p w14:paraId="0EE2EFCD"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059F330E" w14:textId="53BC8614" w:rsidR="0010714A" w:rsidRPr="0010714A"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Stundensätze:</w:t>
      </w:r>
    </w:p>
    <w:p w14:paraId="47765D14"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Geschäftsführung</w:t>
      </w:r>
      <w:r w:rsidRPr="0010714A">
        <w:rPr>
          <w:rFonts w:ascii="Neue Hans Kendrick" w:eastAsia="Neue Hans Kendrick Light" w:hAnsi="Neue Hans Kendrick" w:cs="Neue Hans Kendrick Light"/>
          <w:bCs/>
          <w:color w:val="000000"/>
          <w:sz w:val="16"/>
          <w:szCs w:val="16"/>
          <w:lang w:val="de-DE" w:eastAsia="de-DE" w:bidi="de-DE"/>
        </w:rPr>
        <w:tab/>
        <w:t>250 €/h</w:t>
      </w:r>
    </w:p>
    <w:p w14:paraId="22DD9C9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Fachplaner/In</w:t>
      </w:r>
      <w:r w:rsidRPr="0010714A">
        <w:rPr>
          <w:rFonts w:ascii="Neue Hans Kendrick" w:eastAsia="Neue Hans Kendrick Light" w:hAnsi="Neue Hans Kendrick" w:cs="Neue Hans Kendrick Light"/>
          <w:bCs/>
          <w:color w:val="000000"/>
          <w:sz w:val="16"/>
          <w:szCs w:val="16"/>
          <w:lang w:val="de-DE" w:eastAsia="de-DE" w:bidi="de-DE"/>
        </w:rPr>
        <w:tab/>
        <w:t>185 €/h</w:t>
      </w:r>
    </w:p>
    <w:p w14:paraId="2ACC010D"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Projektleitung</w:t>
      </w:r>
      <w:r w:rsidRPr="0010714A">
        <w:rPr>
          <w:rFonts w:ascii="Neue Hans Kendrick" w:eastAsia="Neue Hans Kendrick Light" w:hAnsi="Neue Hans Kendrick" w:cs="Neue Hans Kendrick Light"/>
          <w:bCs/>
          <w:color w:val="000000"/>
          <w:sz w:val="16"/>
          <w:szCs w:val="16"/>
          <w:lang w:val="de-DE" w:eastAsia="de-DE" w:bidi="de-DE"/>
        </w:rPr>
        <w:tab/>
        <w:t>165 €/h</w:t>
      </w:r>
    </w:p>
    <w:p w14:paraId="6F512729" w14:textId="77777777" w:rsid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Bauüberwachung</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165 €/h</w:t>
      </w:r>
    </w:p>
    <w:p w14:paraId="17584F20"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Computational Architekt</w:t>
      </w:r>
      <w:r w:rsidRPr="0010714A">
        <w:rPr>
          <w:rFonts w:ascii="Neue Hans Kendrick" w:eastAsia="Neue Hans Kendrick Light" w:hAnsi="Neue Hans Kendrick" w:cs="Neue Hans Kendrick Light"/>
          <w:bCs/>
          <w:color w:val="000000"/>
          <w:sz w:val="16"/>
          <w:szCs w:val="16"/>
          <w:lang w:eastAsia="de-DE" w:bidi="de-DE"/>
        </w:rPr>
        <w:tab/>
      </w:r>
      <w:r w:rsidRPr="0010714A">
        <w:rPr>
          <w:rFonts w:ascii="Neue Hans Kendrick" w:eastAsia="Neue Hans Kendrick Light" w:hAnsi="Neue Hans Kendrick" w:cs="Neue Hans Kendrick Light"/>
          <w:bCs/>
          <w:color w:val="000000"/>
          <w:sz w:val="16"/>
          <w:szCs w:val="16"/>
          <w:lang w:val="de-DE" w:eastAsia="de-DE" w:bidi="de-DE"/>
        </w:rPr>
        <w:t>155 €/h</w:t>
      </w:r>
    </w:p>
    <w:p w14:paraId="31E04296"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Architekt/In</w:t>
      </w:r>
      <w:r w:rsidRPr="0010714A">
        <w:rPr>
          <w:rFonts w:ascii="Neue Hans Kendrick" w:eastAsia="Neue Hans Kendrick Light" w:hAnsi="Neue Hans Kendrick" w:cs="Neue Hans Kendrick Light"/>
          <w:bCs/>
          <w:color w:val="000000"/>
          <w:sz w:val="16"/>
          <w:szCs w:val="16"/>
          <w:lang w:val="de-DE" w:eastAsia="de-DE" w:bidi="de-DE"/>
        </w:rPr>
        <w:tab/>
        <w:t>145 €/h</w:t>
      </w:r>
    </w:p>
    <w:p w14:paraId="036744AB"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Bautechniker/In</w:t>
      </w:r>
      <w:r w:rsidRPr="0010714A">
        <w:rPr>
          <w:rFonts w:ascii="Neue Hans Kendrick" w:eastAsia="Neue Hans Kendrick Light" w:hAnsi="Neue Hans Kendrick" w:cs="Neue Hans Kendrick Light"/>
          <w:bCs/>
          <w:color w:val="000000"/>
          <w:sz w:val="16"/>
          <w:szCs w:val="16"/>
          <w:lang w:val="de-DE" w:eastAsia="de-DE" w:bidi="de-DE"/>
        </w:rPr>
        <w:tab/>
        <w:t>135 €/h</w:t>
      </w:r>
    </w:p>
    <w:p w14:paraId="2BC2153C" w14:textId="77777777" w:rsidR="0010714A" w:rsidRPr="0010714A" w:rsidRDefault="0010714A" w:rsidP="0010714A">
      <w:pPr>
        <w:pStyle w:val="Listenabsatz"/>
        <w:widowControl w:val="0"/>
        <w:numPr>
          <w:ilvl w:val="0"/>
          <w:numId w:val="4"/>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10714A">
        <w:rPr>
          <w:rFonts w:ascii="Neue Hans Kendrick" w:eastAsia="Neue Hans Kendrick Light" w:hAnsi="Neue Hans Kendrick" w:cs="Neue Hans Kendrick Light"/>
          <w:bCs/>
          <w:color w:val="000000"/>
          <w:sz w:val="16"/>
          <w:szCs w:val="16"/>
          <w:lang w:val="de-DE" w:eastAsia="de-DE" w:bidi="de-DE"/>
        </w:rPr>
        <w:t>Bauzeichner/In</w:t>
      </w:r>
      <w:r w:rsidRPr="0010714A">
        <w:rPr>
          <w:rFonts w:ascii="Neue Hans Kendrick" w:eastAsia="Neue Hans Kendrick Light" w:hAnsi="Neue Hans Kendrick" w:cs="Neue Hans Kendrick Light"/>
          <w:bCs/>
          <w:color w:val="000000"/>
          <w:sz w:val="16"/>
          <w:szCs w:val="16"/>
          <w:lang w:val="de-DE" w:eastAsia="de-DE" w:bidi="de-DE"/>
        </w:rPr>
        <w:tab/>
        <w:t>115 €/h</w:t>
      </w:r>
    </w:p>
    <w:p w14:paraId="4FB572B7"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i/>
          <w:iCs/>
          <w:color w:val="000000"/>
          <w:sz w:val="16"/>
          <w:szCs w:val="16"/>
          <w:lang w:val="de-DE" w:eastAsia="de-DE" w:bidi="de-DE"/>
        </w:rPr>
      </w:pPr>
    </w:p>
    <w:p w14:paraId="7EFEC11A" w14:textId="77777777" w:rsidR="0010714A" w:rsidRPr="00BF6795" w:rsidRDefault="0010714A" w:rsidP="0010714A">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BF6795">
        <w:rPr>
          <w:rFonts w:ascii="Neue Hans Kendrick" w:eastAsia="Neue Hans Kendrick Light" w:hAnsi="Neue Hans Kendrick" w:cs="Neue Hans Kendrick Light"/>
          <w:bCs/>
          <w:i/>
          <w:iCs/>
          <w:color w:val="000000"/>
          <w:sz w:val="16"/>
          <w:szCs w:val="16"/>
          <w:lang w:val="de-DE" w:eastAsia="de-DE" w:bidi="de-DE"/>
        </w:rPr>
        <w:t>Tagessätze (Beratung):</w:t>
      </w:r>
    </w:p>
    <w:p w14:paraId="0E42EE7F"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 xml:space="preserve">Geschäftsführung: </w:t>
      </w:r>
      <w:r w:rsidRPr="00D43967">
        <w:rPr>
          <w:rFonts w:ascii="Neue Hans Kendrick" w:eastAsia="Neue Hans Kendrick Light" w:hAnsi="Neue Hans Kendrick" w:cs="Neue Hans Kendrick Light"/>
          <w:bCs/>
          <w:color w:val="000000"/>
          <w:sz w:val="16"/>
          <w:szCs w:val="16"/>
          <w:lang w:val="de-DE" w:eastAsia="de-DE" w:bidi="de-DE"/>
        </w:rPr>
        <w:tab/>
        <w:t>2.000 €/Tag</w:t>
      </w:r>
    </w:p>
    <w:p w14:paraId="38C42EEA"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Fachplaner:</w:t>
      </w:r>
      <w:r w:rsidRPr="00D43967">
        <w:rPr>
          <w:rFonts w:ascii="Neue Hans Kendrick" w:eastAsia="Neue Hans Kendrick Light" w:hAnsi="Neue Hans Kendrick" w:cs="Neue Hans Kendrick Light"/>
          <w:bCs/>
          <w:color w:val="000000"/>
          <w:sz w:val="16"/>
          <w:szCs w:val="16"/>
          <w:lang w:val="de-DE" w:eastAsia="de-DE" w:bidi="de-DE"/>
        </w:rPr>
        <w:tab/>
        <w:t xml:space="preserve"> 1.300 €/Tag</w:t>
      </w:r>
    </w:p>
    <w:p w14:paraId="5948AA5D" w14:textId="77777777" w:rsidR="0010714A" w:rsidRPr="00D43967" w:rsidRDefault="0010714A" w:rsidP="00D43967">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Cs/>
          <w:color w:val="000000"/>
          <w:sz w:val="16"/>
          <w:szCs w:val="16"/>
          <w:lang w:val="de-DE" w:eastAsia="de-DE" w:bidi="de-DE"/>
        </w:rPr>
      </w:pPr>
      <w:r w:rsidRPr="00D43967">
        <w:rPr>
          <w:rFonts w:ascii="Neue Hans Kendrick" w:eastAsia="Neue Hans Kendrick Light" w:hAnsi="Neue Hans Kendrick" w:cs="Neue Hans Kendrick Light"/>
          <w:bCs/>
          <w:color w:val="000000"/>
          <w:sz w:val="16"/>
          <w:szCs w:val="16"/>
          <w:lang w:val="de-DE" w:eastAsia="de-DE" w:bidi="de-DE"/>
        </w:rPr>
        <w:t>Projektleiter/Akustikingenieur:</w:t>
      </w:r>
      <w:r w:rsidRPr="00D43967">
        <w:rPr>
          <w:rFonts w:ascii="Neue Hans Kendrick" w:eastAsia="Neue Hans Kendrick Light" w:hAnsi="Neue Hans Kendrick" w:cs="Neue Hans Kendrick Light"/>
          <w:bCs/>
          <w:color w:val="000000"/>
          <w:sz w:val="16"/>
          <w:szCs w:val="16"/>
          <w:lang w:val="de-DE" w:eastAsia="de-DE" w:bidi="de-DE"/>
        </w:rPr>
        <w:tab/>
        <w:t xml:space="preserve"> 1.100 €/Tag</w:t>
      </w:r>
    </w:p>
    <w:p w14:paraId="69FBA03B"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p>
    <w:p w14:paraId="753EF682"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r w:rsidRPr="002670FB">
        <w:rPr>
          <w:rFonts w:ascii="Neue Hans Kendrick" w:eastAsia="Neue Hans Kendrick Light" w:hAnsi="Neue Hans Kendrick" w:cs="Neue Hans Kendrick Light"/>
          <w:sz w:val="16"/>
          <w:szCs w:val="16"/>
          <w:lang w:val="de-DE" w:eastAsia="de-DE" w:bidi="de-DE"/>
        </w:rPr>
        <w:t>Die genannten Sätze gelten für normale Arbeitszeiten an Werktagen (Mo–Fr). Für Leistungen außerhalb regulärer Arbeitszeiten (z. B. Wochenenden, Feiertage, Nachtstunden) oder bei erhöhtem Aufwand können Zuschläge vereinbart werden.</w:t>
      </w:r>
    </w:p>
    <w:p w14:paraId="0B83DBD5" w14:textId="77777777" w:rsidR="00FD4396"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lang w:eastAsia="de-DE" w:bidi="de-DE"/>
        </w:rPr>
      </w:pPr>
    </w:p>
    <w:p w14:paraId="5C951E91"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 und Übernachtungskosten</w:t>
      </w:r>
      <w:r w:rsidRPr="002670FB">
        <w:rPr>
          <w:rFonts w:ascii="Neue Hans Kendrick" w:eastAsia="Neue Hans Kendrick Light" w:hAnsi="Neue Hans Kendrick" w:cs="Neue Hans Kendrick Light"/>
          <w:sz w:val="16"/>
          <w:szCs w:val="16"/>
          <w:lang w:val="de-DE" w:eastAsia="de-DE" w:bidi="de-DE"/>
        </w:rPr>
        <w:br/>
      </w:r>
    </w:p>
    <w:p w14:paraId="5FC2969C"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Reisezeit:</w:t>
      </w:r>
    </w:p>
    <w:p w14:paraId="4718DB21" w14:textId="77777777" w:rsidR="00FD4396" w:rsidRPr="002670FB"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einem Termin mit einer Dauer von einem Beratungstag wird zusätzlich ein halber Tagessatz für die Reisezeit innerhalb Deutschlands berechnet.</w:t>
      </w:r>
    </w:p>
    <w:p w14:paraId="1F9B4F84" w14:textId="77777777" w:rsidR="00FD4396" w:rsidRDefault="00FD4396" w:rsidP="00FD4396">
      <w:pPr>
        <w:widowControl w:val="0"/>
        <w:numPr>
          <w:ilvl w:val="0"/>
          <w:numId w:val="1"/>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Bei zwei oder mehr aufeinanderfolgenden Beratungstagen ist die Reisezeit innerhalb Deutschlands im Tagessatz bereits enthalten.</w:t>
      </w:r>
    </w:p>
    <w:p w14:paraId="3BFA4398" w14:textId="77777777" w:rsidR="008F1A54" w:rsidRPr="002670FB" w:rsidRDefault="008F1A54" w:rsidP="008F1A54">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ind w:left="720"/>
        <w:rPr>
          <w:rFonts w:ascii="Neue Hans Kendrick" w:eastAsia="Neue Hans Kendrick Light" w:hAnsi="Neue Hans Kendrick" w:cs="Neue Hans Kendrick Light"/>
          <w:sz w:val="16"/>
          <w:szCs w:val="16"/>
          <w:lang w:val="de-DE" w:eastAsia="de-DE" w:bidi="de-DE"/>
        </w:rPr>
      </w:pPr>
    </w:p>
    <w:p w14:paraId="24463C38"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Reisespesen:</w:t>
      </w:r>
    </w:p>
    <w:p w14:paraId="3580EBD6"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br/>
        <w:t>Sämtliche im Zusammenhang mit Reisen anfallenden Kosten (Transport, Unterkunft, Verpflegung und sonstige Nebenkosten) werden dem Auftraggeber in Rechnung gestellt. Die Organisation von An- und Abreise, sofern nicht durch den Auftraggeber übernommen, erfolgt durch uns. Alle entstandenen Kosten werden nachträglich mit Zahlungsfälligkeit bei Rechnungserhalt abgerechnet. Alle Bahnreisen innerhalb Deutschlands erfolgen in 1. Klasse.</w:t>
      </w:r>
    </w:p>
    <w:p w14:paraId="2DE45320" w14:textId="77777777" w:rsidR="00FD4396" w:rsidRPr="002670FB" w:rsidRDefault="00FD4396" w:rsidP="00FD4396">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360" w:lineRule="auto"/>
        <w:rPr>
          <w:rFonts w:ascii="Neue Hans Kendrick" w:eastAsia="Neue Hans Kendrick Light" w:hAnsi="Neue Hans Kendrick" w:cs="Neue Hans Kendrick Light"/>
          <w:b/>
          <w:bCs/>
          <w:sz w:val="16"/>
          <w:szCs w:val="16"/>
          <w:lang w:val="de-DE" w:eastAsia="de-DE" w:bidi="de-DE"/>
        </w:rPr>
      </w:pPr>
    </w:p>
    <w:p w14:paraId="2B55B90F" w14:textId="77777777" w:rsidR="00FD4396" w:rsidRPr="002670FB" w:rsidRDefault="00FD4396" w:rsidP="00B24CDD">
      <w:pPr>
        <w:widowControl w:val="0"/>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b/>
          <w:bCs/>
          <w:sz w:val="16"/>
          <w:szCs w:val="16"/>
          <w:lang w:val="de-DE" w:eastAsia="de-DE" w:bidi="de-DE"/>
        </w:rPr>
        <w:t>Flugreisen:</w:t>
      </w:r>
    </w:p>
    <w:p w14:paraId="12A94467"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unter 2 Stunden: Economy Class</w:t>
      </w:r>
    </w:p>
    <w:p w14:paraId="02B1CFA1" w14:textId="77777777" w:rsidR="00FD4396" w:rsidRPr="002670FB" w:rsidRDefault="00FD4396" w:rsidP="00B24CDD">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zwischen 2 und 5 Stunden: Premium Economy Class</w:t>
      </w:r>
    </w:p>
    <w:p w14:paraId="3FEEB5A7" w14:textId="77777777" w:rsidR="00AF5469" w:rsidRDefault="00FD4396" w:rsidP="00AF5469">
      <w:pPr>
        <w:widowControl w:val="0"/>
        <w:numPr>
          <w:ilvl w:val="0"/>
          <w:numId w:val="2"/>
        </w:numPr>
        <w:tabs>
          <w:tab w:val="decimal" w:pos="4535"/>
          <w:tab w:val="decimal" w:pos="6236"/>
          <w:tab w:val="right" w:pos="9524"/>
          <w:tab w:val="left" w:pos="10080"/>
          <w:tab w:val="left" w:pos="10800"/>
          <w:tab w:val="left" w:pos="11520"/>
          <w:tab w:val="left" w:pos="12240"/>
          <w:tab w:val="left" w:pos="12960"/>
          <w:tab w:val="left" w:pos="13680"/>
          <w:tab w:val="left" w:pos="14400"/>
          <w:tab w:val="left" w:pos="15120"/>
          <w:tab w:val="left" w:pos="15840"/>
          <w:tab w:val="left" w:pos="16560"/>
          <w:tab w:val="left" w:pos="17280"/>
        </w:tabs>
        <w:spacing w:line="276" w:lineRule="auto"/>
        <w:rPr>
          <w:rFonts w:ascii="Neue Hans Kendrick" w:eastAsia="Neue Hans Kendrick Light" w:hAnsi="Neue Hans Kendrick" w:cs="Neue Hans Kendrick Light"/>
          <w:sz w:val="16"/>
          <w:szCs w:val="16"/>
          <w:lang w:val="de-DE" w:eastAsia="de-DE" w:bidi="de-DE"/>
        </w:rPr>
      </w:pPr>
      <w:r w:rsidRPr="002670FB">
        <w:rPr>
          <w:rFonts w:ascii="Neue Hans Kendrick" w:eastAsia="Neue Hans Kendrick Light" w:hAnsi="Neue Hans Kendrick" w:cs="Neue Hans Kendrick Light"/>
          <w:sz w:val="16"/>
          <w:szCs w:val="16"/>
          <w:lang w:val="de-DE" w:eastAsia="de-DE" w:bidi="de-DE"/>
        </w:rPr>
        <w:t>Flüge über 5 Stunden: Business Class</w:t>
      </w:r>
    </w:p>
    <w:p w14:paraId="4E86E9D5" w14:textId="77777777" w:rsidR="001B07F1" w:rsidRPr="001B07F1" w:rsidRDefault="001B07F1" w:rsidP="001B07F1">
      <w:pPr>
        <w:pStyle w:val="Listenabsatz"/>
        <w:jc w:val="both"/>
        <w:rPr>
          <w:rFonts w:ascii="Neue Hans Kendrick" w:eastAsia="Neue Hans Kendrick Light" w:hAnsi="Neue Hans Kendrick" w:cs="Neue Hans Kendrick Light"/>
          <w:bCs/>
          <w:color w:val="000000"/>
          <w:sz w:val="8"/>
          <w:szCs w:val="8"/>
          <w:u w:val="single"/>
          <w:lang w:val="en-US" w:eastAsia="de-DE" w:bidi="de-DE"/>
        </w:rPr>
      </w:pPr>
      <w:bookmarkStart w:id="8" w:name="_Hlk190936921"/>
      <w:r w:rsidRPr="001B07F1">
        <w:rPr>
          <w:rFonts w:ascii="Neue Hans Kendrick" w:eastAsia="Neue Hans Kendrick Light" w:hAnsi="Neue Hans Kendrick" w:cs="Neue Hans Kendrick Light"/>
          <w:bCs/>
          <w:color w:val="000000"/>
          <w:sz w:val="8"/>
          <w:szCs w:val="8"/>
          <w:u w:val="single"/>
          <w:lang w:val="en-US" w:eastAsia="de-DE" w:bidi="de-DE"/>
        </w:rPr>
        <w:t>{% else %}</w:t>
      </w:r>
      <w:bookmarkEnd w:id="8"/>
    </w:p>
    <w:p w14:paraId="2C19E61D" w14:textId="6AECB8FF" w:rsidR="001B07F1" w:rsidRPr="001B07F1" w:rsidRDefault="001B07F1" w:rsidP="001B07F1">
      <w:pPr>
        <w:pStyle w:val="Listenabsatz"/>
        <w:rPr>
          <w:rFonts w:ascii="Neue Hans Kendrick" w:eastAsia="Neue Hans Kendrick Light" w:hAnsi="Neue Hans Kendrick" w:cs="Neue Hans Kendrick Light"/>
          <w:sz w:val="12"/>
          <w:szCs w:val="16"/>
          <w:lang w:val="de-DE" w:eastAsia="de-DE" w:bidi="de-DE"/>
        </w:rPr>
      </w:pPr>
      <w:r w:rsidRPr="001B07F1">
        <w:rPr>
          <w:rFonts w:ascii="Neue Hans Kendrick" w:eastAsia="Neue Hans Kendrick Light" w:hAnsi="Neue Hans Kendrick" w:cs="Neue Hans Kendrick Light"/>
          <w:sz w:val="8"/>
          <w:szCs w:val="4"/>
          <w:lang w:eastAsia="de-DE" w:bidi="de-DE"/>
        </w:rPr>
        <w:t xml:space="preserve">{% </w:t>
      </w:r>
      <w:proofErr w:type="spellStart"/>
      <w:r w:rsidRPr="001B07F1">
        <w:rPr>
          <w:rFonts w:ascii="Neue Hans Kendrick" w:eastAsia="Neue Hans Kendrick Light" w:hAnsi="Neue Hans Kendrick" w:cs="Neue Hans Kendrick Light"/>
          <w:sz w:val="8"/>
          <w:szCs w:val="4"/>
          <w:lang w:eastAsia="de-DE" w:bidi="de-DE"/>
        </w:rPr>
        <w:t>endif</w:t>
      </w:r>
      <w:proofErr w:type="spellEnd"/>
      <w:r w:rsidRPr="001B07F1">
        <w:rPr>
          <w:rFonts w:ascii="Neue Hans Kendrick" w:eastAsia="Neue Hans Kendrick Light" w:hAnsi="Neue Hans Kendrick" w:cs="Neue Hans Kendrick Light"/>
          <w:sz w:val="8"/>
          <w:szCs w:val="4"/>
          <w:lang w:eastAsia="de-DE" w:bidi="de-DE"/>
        </w:rPr>
        <w:t xml:space="preserve"> %}</w:t>
      </w:r>
    </w:p>
    <w:sectPr w:rsidR="001B07F1" w:rsidRPr="001B07F1" w:rsidSect="00561C55">
      <w:headerReference w:type="default" r:id="rId8"/>
      <w:footerReference w:type="default" r:id="rId9"/>
      <w:headerReference w:type="first" r:id="rId10"/>
      <w:footerReference w:type="first" r:id="rId11"/>
      <w:pgSz w:w="11906" w:h="16838"/>
      <w:pgMar w:top="1134" w:right="567" w:bottom="1985" w:left="1701" w:header="709" w:footer="147"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9F35" w14:textId="77777777" w:rsidR="00DE1257" w:rsidRDefault="00DE1257">
      <w:r>
        <w:separator/>
      </w:r>
    </w:p>
  </w:endnote>
  <w:endnote w:type="continuationSeparator" w:id="0">
    <w:p w14:paraId="4D75C013" w14:textId="77777777" w:rsidR="00DE1257" w:rsidRDefault="00DE12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Neue Hans Kendrick Light">
    <w:altName w:val="Calibri"/>
    <w:panose1 w:val="00000400000000000000"/>
    <w:charset w:val="00"/>
    <w:family w:val="modern"/>
    <w:notTrueType/>
    <w:pitch w:val="variable"/>
    <w:sig w:usb0="20000007" w:usb1="00000000" w:usb2="00000000" w:usb3="00000000" w:csb0="00000193"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Segoe UI">
    <w:panose1 w:val="020B0502040204020203"/>
    <w:charset w:val="00"/>
    <w:family w:val="swiss"/>
    <w:pitch w:val="variable"/>
    <w:sig w:usb0="E4002EFF" w:usb1="C000E47F" w:usb2="00000009" w:usb3="00000000" w:csb0="000001FF" w:csb1="00000000"/>
  </w:font>
  <w:font w:name="Times New Roman (Textkörper CS)">
    <w:altName w:val="Times New Roman"/>
    <w:charset w:val="00"/>
    <w:family w:val="roman"/>
    <w:pitch w:val="default"/>
  </w:font>
  <w:font w:name="Neue Hans Kendrick">
    <w:panose1 w:val="00000500000000000000"/>
    <w:charset w:val="00"/>
    <w:family w:val="modern"/>
    <w:notTrueType/>
    <w:pitch w:val="variable"/>
    <w:sig w:usb0="20000007" w:usb1="00000000" w:usb2="00000000" w:usb3="00000000" w:csb0="00000193" w:csb1="00000000"/>
  </w:font>
  <w:font w:name="Neue Hans Kendrick Medium">
    <w:panose1 w:val="00000600000000000000"/>
    <w:charset w:val="00"/>
    <w:family w:val="modern"/>
    <w:notTrueType/>
    <w:pitch w:val="variable"/>
    <w:sig w:usb0="20000007" w:usb1="00000000" w:usb2="00000000" w:usb3="00000000" w:csb0="00000193" w:csb1="00000000"/>
  </w:font>
  <w:font w:name="Microsoft Sans Serif">
    <w:panose1 w:val="020B0604020202020204"/>
    <w:charset w:val="00"/>
    <w:family w:val="swiss"/>
    <w:pitch w:val="variable"/>
    <w:sig w:usb0="E5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634" w:type="dxa"/>
      <w:tblLayout w:type="fixed"/>
      <w:tblCellMar>
        <w:top w:w="55" w:type="dxa"/>
        <w:left w:w="55" w:type="dxa"/>
        <w:bottom w:w="55" w:type="dxa"/>
        <w:right w:w="55" w:type="dxa"/>
      </w:tblCellMar>
      <w:tblLook w:val="04A0" w:firstRow="1" w:lastRow="0" w:firstColumn="1" w:lastColumn="0" w:noHBand="0" w:noVBand="1"/>
    </w:tblPr>
    <w:tblGrid>
      <w:gridCol w:w="2405"/>
      <w:gridCol w:w="1843"/>
      <w:gridCol w:w="2835"/>
      <w:gridCol w:w="2551"/>
    </w:tblGrid>
    <w:tr w:rsidR="0046469D" w14:paraId="6C761F74" w14:textId="77777777" w:rsidTr="0083443C">
      <w:tc>
        <w:tcPr>
          <w:tcW w:w="2405" w:type="dxa"/>
          <w:shd w:val="clear" w:color="auto" w:fill="auto"/>
        </w:tcPr>
        <w:p w14:paraId="50800AA6" w14:textId="7E7B9471"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noProof/>
            </w:rPr>
            <w:drawing>
              <wp:anchor distT="0" distB="0" distL="114300" distR="114300" simplePos="0" relativeHeight="251665408" behindDoc="0" locked="0" layoutInCell="1" hidden="0" allowOverlap="1" wp14:anchorId="65FAB5F3" wp14:editId="5E2311B4">
                <wp:simplePos x="0" y="0"/>
                <wp:positionH relativeFrom="column">
                  <wp:posOffset>-34925</wp:posOffset>
                </wp:positionH>
                <wp:positionV relativeFrom="paragraph">
                  <wp:posOffset>102870</wp:posOffset>
                </wp:positionV>
                <wp:extent cx="1346835" cy="740410"/>
                <wp:effectExtent l="0" t="0" r="0" b="0"/>
                <wp:wrapSquare wrapText="bothSides"/>
                <wp:docPr id="456850346"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tc>
      <w:tc>
        <w:tcPr>
          <w:tcW w:w="1843" w:type="dxa"/>
          <w:shd w:val="clear" w:color="auto" w:fill="auto"/>
        </w:tcPr>
        <w:p w14:paraId="5B255061"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41897D6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529D461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7696C07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106356F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2835" w:type="dxa"/>
          <w:shd w:val="clear" w:color="auto" w:fill="auto"/>
        </w:tcPr>
        <w:p w14:paraId="4E0C671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4CDBFF5A"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2EDFEE4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551" w:type="dxa"/>
          <w:shd w:val="clear" w:color="auto" w:fill="auto"/>
        </w:tcPr>
        <w:p w14:paraId="5FC5A1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3BDE92D7"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64B424D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6DF6F53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362960D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0AA19A2F" w14:textId="77777777" w:rsidR="009063C9" w:rsidRDefault="009063C9">
    <w:pPr>
      <w:pStyle w:val="Fuzeile"/>
      <w:tabs>
        <w:tab w:val="left" w:pos="9204"/>
        <w:tab w:val="left" w:pos="9353"/>
        <w:tab w:val="left" w:pos="9353"/>
        <w:tab w:val="left" w:pos="15876"/>
        <w:tab w:val="left" w:pos="17010"/>
        <w:tab w:val="left" w:pos="18144"/>
        <w:tab w:val="left" w:pos="19278"/>
        <w:tab w:val="left" w:pos="20412"/>
        <w:tab w:val="left" w:pos="21546"/>
        <w:tab w:val="left" w:pos="22680"/>
        <w:tab w:val="left" w:pos="23814"/>
        <w:tab w:val="left" w:pos="24948"/>
      </w:tabs>
      <w:rPr>
        <w:rFonts w:ascii="Neue Hans Kendrick Light" w:eastAsia="Neue Hans Kendrick Light" w:hAnsi="Neue Hans Kendrick Light" w:cs="Neue Hans Kendrick Light"/>
        <w:sz w:val="12"/>
        <w:lang w:val="de-DE" w:eastAsia="de-DE" w:bidi="de-DE"/>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9863" w:type="dxa"/>
      <w:tblInd w:w="55" w:type="dxa"/>
      <w:tblLayout w:type="fixed"/>
      <w:tblCellMar>
        <w:top w:w="55" w:type="dxa"/>
        <w:left w:w="55" w:type="dxa"/>
        <w:bottom w:w="55" w:type="dxa"/>
        <w:right w:w="55" w:type="dxa"/>
      </w:tblCellMar>
      <w:tblLook w:val="04A0" w:firstRow="1" w:lastRow="0" w:firstColumn="1" w:lastColumn="0" w:noHBand="0" w:noVBand="1"/>
    </w:tblPr>
    <w:tblGrid>
      <w:gridCol w:w="2492"/>
      <w:gridCol w:w="1843"/>
      <w:gridCol w:w="3118"/>
      <w:gridCol w:w="2410"/>
    </w:tblGrid>
    <w:tr w:rsidR="0046469D" w14:paraId="1200C069" w14:textId="77777777" w:rsidTr="0046469D">
      <w:tc>
        <w:tcPr>
          <w:tcW w:w="2492" w:type="dxa"/>
          <w:shd w:val="clear" w:color="auto" w:fill="auto"/>
        </w:tcPr>
        <w:p w14:paraId="35C7FE98" w14:textId="22EA8078" w:rsidR="0046469D" w:rsidRDefault="0046469D">
          <w:pPr>
            <w:tabs>
              <w:tab w:val="left" w:pos="459"/>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59"/>
            <w:rPr>
              <w:rFonts w:ascii="Neue Hans Kendrick Light" w:eastAsia="Neue Hans Kendrick Light" w:hAnsi="Neue Hans Kendrick Light" w:cs="Neue Hans Kendrick Light"/>
              <w:b/>
              <w:sz w:val="12"/>
              <w:lang w:val="de-DE" w:eastAsia="de-DE" w:bidi="de-DE"/>
            </w:rPr>
          </w:pPr>
          <w:r>
            <w:rPr>
              <w:noProof/>
            </w:rPr>
            <w:drawing>
              <wp:anchor distT="0" distB="0" distL="114300" distR="114300" simplePos="0" relativeHeight="251663360" behindDoc="0" locked="0" layoutInCell="1" hidden="0" allowOverlap="1" wp14:anchorId="24CCFC21" wp14:editId="2A48B3E9">
                <wp:simplePos x="0" y="0"/>
                <wp:positionH relativeFrom="column">
                  <wp:posOffset>-34925</wp:posOffset>
                </wp:positionH>
                <wp:positionV relativeFrom="paragraph">
                  <wp:posOffset>173355</wp:posOffset>
                </wp:positionV>
                <wp:extent cx="1346835" cy="740410"/>
                <wp:effectExtent l="0" t="0" r="0" b="0"/>
                <wp:wrapSquare wrapText="bothSides"/>
                <wp:docPr id="902375868" name="Grafik 40"/>
                <wp:cNvGraphicFramePr/>
                <a:graphic xmlns:a="http://schemas.openxmlformats.org/drawingml/2006/main">
                  <a:graphicData uri="http://schemas.openxmlformats.org/drawingml/2006/picture">
                    <pic:pic xmlns:pic="http://schemas.openxmlformats.org/drawingml/2006/picture">
                      <pic:nvPicPr>
                        <pic:cNvPr id="0" name="Image 4"/>
                        <pic:cNvPicPr/>
                      </pic:nvPicPr>
                      <pic:blipFill>
                        <a:blip r:embed="rId1"/>
                        <a:stretch>
                          <a:fillRect/>
                        </a:stretch>
                      </pic:blipFill>
                      <pic:spPr>
                        <a:xfrm>
                          <a:off x="0" y="0"/>
                          <a:ext cx="1346835" cy="740410"/>
                        </a:xfrm>
                        <a:prstGeom prst="rect">
                          <a:avLst/>
                        </a:prstGeom>
                      </pic:spPr>
                    </pic:pic>
                  </a:graphicData>
                </a:graphic>
              </wp:anchor>
            </w:drawing>
          </w:r>
        </w:p>
        <w:p w14:paraId="547EE782" w14:textId="64D2BEEB" w:rsidR="0046469D" w:rsidRDefault="0046469D">
          <w:pPr>
            <w:tabs>
              <w:tab w:val="left" w:pos="460"/>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s>
            <w:ind w:left="460"/>
            <w:rPr>
              <w:rFonts w:ascii="Neue Hans Kendrick Light" w:eastAsia="Neue Hans Kendrick Light" w:hAnsi="Neue Hans Kendrick Light" w:cs="Neue Hans Kendrick Light"/>
              <w:sz w:val="12"/>
              <w:lang w:val="de-DE" w:eastAsia="de-DE" w:bidi="de-DE"/>
            </w:rPr>
          </w:pPr>
        </w:p>
      </w:tc>
      <w:tc>
        <w:tcPr>
          <w:tcW w:w="1843" w:type="dxa"/>
          <w:shd w:val="clear" w:color="auto" w:fill="auto"/>
        </w:tcPr>
        <w:p w14:paraId="22E585FF"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p>
        <w:p w14:paraId="5A52581C"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b/>
              <w:sz w:val="12"/>
              <w:lang w:val="de-DE" w:eastAsia="de-DE" w:bidi="de-DE"/>
            </w:rPr>
          </w:pPr>
          <w:r>
            <w:rPr>
              <w:rFonts w:ascii="Neue Hans Kendrick Light" w:eastAsia="Neue Hans Kendrick Light" w:hAnsi="Neue Hans Kendrick Light" w:cs="Neue Hans Kendrick Light"/>
              <w:b/>
              <w:sz w:val="12"/>
              <w:lang w:val="de-DE" w:eastAsia="de-DE" w:bidi="de-DE"/>
            </w:rPr>
            <w:t>BCK Architektur GmbH</w:t>
          </w:r>
        </w:p>
        <w:p w14:paraId="240B0729"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roofErr w:type="spellStart"/>
          <w:r>
            <w:rPr>
              <w:rFonts w:ascii="Neue Hans Kendrick Light" w:eastAsia="Neue Hans Kendrick Light" w:hAnsi="Neue Hans Kendrick Light" w:cs="Neue Hans Kendrick Light"/>
              <w:sz w:val="12"/>
              <w:lang w:val="de-DE" w:eastAsia="de-DE" w:bidi="de-DE"/>
            </w:rPr>
            <w:t>Münzstr</w:t>
          </w:r>
          <w:proofErr w:type="spellEnd"/>
          <w:r>
            <w:rPr>
              <w:rFonts w:ascii="Neue Hans Kendrick Light" w:eastAsia="Neue Hans Kendrick Light" w:hAnsi="Neue Hans Kendrick Light" w:cs="Neue Hans Kendrick Light"/>
              <w:sz w:val="12"/>
              <w:lang w:val="de-DE" w:eastAsia="de-DE" w:bidi="de-DE"/>
            </w:rPr>
            <w:t>. 10 • 10178 Berlin</w:t>
          </w:r>
        </w:p>
        <w:p w14:paraId="561E7354"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+49 (0)30 9940 48730</w:t>
          </w:r>
        </w:p>
        <w:p w14:paraId="693B49A3"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info@bck-architektur.de</w:t>
          </w:r>
        </w:p>
      </w:tc>
      <w:tc>
        <w:tcPr>
          <w:tcW w:w="3118" w:type="dxa"/>
          <w:shd w:val="clear" w:color="auto" w:fill="auto"/>
        </w:tcPr>
        <w:p w14:paraId="2284D02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5C331FA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Geschäftsführer:</w:t>
          </w:r>
        </w:p>
        <w:p w14:paraId="3051D9DB"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Dipl. Ing. Architekt Benjamin </w:t>
          </w:r>
          <w:proofErr w:type="spellStart"/>
          <w:r>
            <w:rPr>
              <w:rFonts w:ascii="Neue Hans Kendrick Light" w:eastAsia="Neue Hans Kendrick Light" w:hAnsi="Neue Hans Kendrick Light" w:cs="Neue Hans Kendrick Light"/>
              <w:sz w:val="12"/>
              <w:lang w:val="de-DE" w:eastAsia="de-DE" w:bidi="de-DE"/>
            </w:rPr>
            <w:t>Koziczinski</w:t>
          </w:r>
          <w:proofErr w:type="spellEnd"/>
          <w:r>
            <w:rPr>
              <w:rFonts w:ascii="Neue Hans Kendrick Light" w:eastAsia="Neue Hans Kendrick Light" w:hAnsi="Neue Hans Kendrick Light" w:cs="Neue Hans Kendrick Light"/>
              <w:sz w:val="12"/>
              <w:lang w:val="de-DE" w:eastAsia="de-DE" w:bidi="de-DE"/>
            </w:rPr>
            <w:t xml:space="preserve"> </w:t>
          </w:r>
          <w:proofErr w:type="spellStart"/>
          <w:r>
            <w:rPr>
              <w:rFonts w:ascii="Neue Hans Kendrick Light" w:eastAsia="Neue Hans Kendrick Light" w:hAnsi="Neue Hans Kendrick Light" w:cs="Neue Hans Kendrick Light"/>
              <w:sz w:val="12"/>
              <w:lang w:val="de-DE" w:eastAsia="de-DE" w:bidi="de-DE"/>
            </w:rPr>
            <w:t>M.Sc</w:t>
          </w:r>
          <w:proofErr w:type="spellEnd"/>
          <w:r>
            <w:rPr>
              <w:rFonts w:ascii="Neue Hans Kendrick Light" w:eastAsia="Neue Hans Kendrick Light" w:hAnsi="Neue Hans Kendrick Light" w:cs="Neue Hans Kendrick Light"/>
              <w:sz w:val="12"/>
              <w:lang w:val="de-DE" w:eastAsia="de-DE" w:bidi="de-DE"/>
            </w:rPr>
            <w:t>. Amtsgericht Charlottenburg HRB 189897 B Umsatzsteuer ID: DE 313 983 275</w:t>
          </w:r>
        </w:p>
      </w:tc>
      <w:tc>
        <w:tcPr>
          <w:tcW w:w="2410" w:type="dxa"/>
          <w:shd w:val="clear" w:color="auto" w:fill="auto"/>
        </w:tcPr>
        <w:p w14:paraId="4F1F6306"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p>
        <w:p w14:paraId="0226CD6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Bankverbindung: Berliner Sparkasse </w:t>
          </w:r>
        </w:p>
        <w:p w14:paraId="25A385D2"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 xml:space="preserve">IBAN: DE67 1005 0000 0190 6501 17 </w:t>
          </w:r>
        </w:p>
        <w:p w14:paraId="0D519E1D"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BIC: BELADEBEXXX</w:t>
          </w:r>
        </w:p>
        <w:p w14:paraId="0F2B7A55" w14:textId="77777777" w:rsidR="0046469D" w:rsidRDefault="0046469D">
          <w:pPr>
            <w:pStyle w:val="Tabelleninhalt"/>
            <w:tabs>
              <w:tab w:val="left" w:pos="1134"/>
              <w:tab w:val="left" w:pos="2268"/>
              <w:tab w:val="left" w:pos="3402"/>
              <w:tab w:val="left" w:pos="4536"/>
              <w:tab w:val="left" w:pos="5670"/>
              <w:tab w:val="left" w:pos="6804"/>
              <w:tab w:val="left" w:pos="7938"/>
              <w:tab w:val="left" w:pos="9072"/>
              <w:tab w:val="left" w:pos="9353"/>
              <w:tab w:val="left" w:pos="9353"/>
              <w:tab w:val="left" w:pos="24948"/>
              <w:tab w:val="left" w:pos="26082"/>
              <w:tab w:val="left" w:pos="27216"/>
              <w:tab w:val="left" w:pos="28350"/>
            </w:tabs>
            <w:rPr>
              <w:rFonts w:ascii="Neue Hans Kendrick Light" w:eastAsia="Neue Hans Kendrick Light" w:hAnsi="Neue Hans Kendrick Light" w:cs="Neue Hans Kendrick Light"/>
              <w:sz w:val="12"/>
              <w:lang w:val="de-DE" w:eastAsia="de-DE" w:bidi="de-DE"/>
            </w:rPr>
          </w:pPr>
          <w:r>
            <w:rPr>
              <w:rFonts w:ascii="Neue Hans Kendrick Light" w:eastAsia="Neue Hans Kendrick Light" w:hAnsi="Neue Hans Kendrick Light" w:cs="Neue Hans Kendrick Light"/>
              <w:sz w:val="12"/>
              <w:lang w:val="de-DE" w:eastAsia="de-DE" w:bidi="de-DE"/>
            </w:rPr>
            <w:t>Steuernummer: 37/219/50277</w:t>
          </w:r>
        </w:p>
      </w:tc>
    </w:tr>
  </w:tbl>
  <w:p w14:paraId="41E23218" w14:textId="77777777" w:rsidR="009063C9" w:rsidRDefault="009063C9">
    <w:pPr>
      <w:pStyle w:val="Fuzeile"/>
      <w:tabs>
        <w:tab w:val="left" w:pos="3960"/>
        <w:tab w:val="left" w:pos="4536"/>
        <w:tab w:val="left" w:pos="5670"/>
        <w:tab w:val="left" w:pos="6804"/>
        <w:tab w:val="left" w:pos="7938"/>
        <w:tab w:val="left" w:pos="9072"/>
        <w:tab w:val="left" w:pos="9353"/>
        <w:tab w:val="left" w:pos="9353"/>
        <w:tab w:val="left" w:pos="24948"/>
        <w:tab w:val="left" w:pos="26082"/>
        <w:tab w:val="left" w:pos="27216"/>
        <w:tab w:val="left" w:pos="28350"/>
        <w:tab w:val="left" w:pos="29484"/>
        <w:tab w:val="left" w:pos="30618"/>
      </w:tabs>
      <w:rPr>
        <w:rFonts w:ascii="Neue Hans Kendrick Light" w:eastAsia="Neue Hans Kendrick Light" w:hAnsi="Neue Hans Kendrick Light" w:cs="Neue Hans Kendrick Light"/>
        <w:sz w:val="12"/>
        <w:lang w:val="de-DE" w:eastAsia="de-DE" w:bidi="de-DE"/>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E2275E" w14:textId="77777777" w:rsidR="00DE1257" w:rsidRDefault="00DE1257">
      <w:r>
        <w:separator/>
      </w:r>
    </w:p>
  </w:footnote>
  <w:footnote w:type="continuationSeparator" w:id="0">
    <w:p w14:paraId="60134A9B" w14:textId="77777777" w:rsidR="00DE1257" w:rsidRDefault="00DE125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85A790" w14:textId="1728F906"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ACF9D78" wp14:editId="3EE5F65C">
          <wp:extent cx="1924050" cy="1057275"/>
          <wp:effectExtent l="0" t="0" r="0" b="0"/>
          <wp:docPr id="397998314"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408965822"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4C7A1A46"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rPr>
        <w:lang w:val="de-DE" w:eastAsia="de-DE" w:bidi="de-DE"/>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D3B9C9" w14:textId="06B54245" w:rsidR="009063C9" w:rsidRDefault="0046469D" w:rsidP="0046469D">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jc w:val="right"/>
      <w:rPr>
        <w:lang w:val="de-DE" w:eastAsia="de-DE" w:bidi="de-DE"/>
      </w:rPr>
    </w:pPr>
    <w:r>
      <w:rPr>
        <w:rFonts w:ascii="Microsoft Sans Serif" w:eastAsia="Microsoft Sans Serif" w:hAnsi="Microsoft Sans Serif" w:cs="Microsoft Sans Serif"/>
        <w:noProof/>
        <w:sz w:val="20"/>
        <w:lang w:val="de-DE" w:eastAsia="de-DE" w:bidi="de-DE"/>
      </w:rPr>
      <w:drawing>
        <wp:inline distT="0" distB="0" distL="0" distR="0" wp14:anchorId="01C89181" wp14:editId="3EC55F2E">
          <wp:extent cx="1924050" cy="1057275"/>
          <wp:effectExtent l="0" t="0" r="0" b="0"/>
          <wp:docPr id="728847379" name="Grafik 39" descr="A black and grey logo&#10;&#10;Description automatically generated"/>
          <wp:cNvGraphicFramePr/>
          <a:graphic xmlns:a="http://schemas.openxmlformats.org/drawingml/2006/main">
            <a:graphicData uri="http://schemas.openxmlformats.org/drawingml/2006/picture">
              <pic:pic xmlns:pic="http://schemas.openxmlformats.org/drawingml/2006/picture">
                <pic:nvPicPr>
                  <pic:cNvPr id="1005454708" name="Grafik 39" descr="A black and grey logo&#10;&#10;Description automatically generated"/>
                  <pic:cNvPicPr/>
                </pic:nvPicPr>
                <pic:blipFill>
                  <a:blip r:embed="rId1"/>
                  <a:stretch>
                    <a:fillRect/>
                  </a:stretch>
                </pic:blipFill>
                <pic:spPr>
                  <a:xfrm>
                    <a:off x="0" y="0"/>
                    <a:ext cx="1924050" cy="1057275"/>
                  </a:xfrm>
                  <a:prstGeom prst="rect">
                    <a:avLst/>
                  </a:prstGeom>
                </pic:spPr>
              </pic:pic>
            </a:graphicData>
          </a:graphic>
        </wp:inline>
      </w:drawing>
    </w:r>
  </w:p>
  <w:p w14:paraId="6A8B18CD"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754366EE" w14:textId="77777777" w:rsidR="009063C9" w:rsidRDefault="009063C9">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35D0BF55"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p w14:paraId="2448F7EC" w14:textId="77777777" w:rsidR="007A1F7A" w:rsidRDefault="007A1F7A">
    <w:pPr>
      <w:pStyle w:val="Kopfzeile1"/>
      <w:tabs>
        <w:tab w:val="left" w:pos="9353"/>
        <w:tab w:val="left" w:pos="9353"/>
        <w:tab w:val="left" w:pos="10206"/>
        <w:tab w:val="left" w:pos="11340"/>
        <w:tab w:val="left" w:pos="12474"/>
        <w:tab w:val="left" w:pos="13608"/>
        <w:tab w:val="left" w:pos="14742"/>
        <w:tab w:val="left" w:pos="15876"/>
        <w:tab w:val="left" w:pos="17010"/>
        <w:tab w:val="left" w:pos="18144"/>
        <w:tab w:val="left" w:pos="19278"/>
        <w:tab w:val="left" w:pos="20412"/>
      </w:tabs>
      <w:spacing w:after="0" w:line="240" w:lineRule="auto"/>
      <w:rPr>
        <w:lang w:val="de-DE" w:eastAsia="de-DE" w:bidi="de-DE"/>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A95C3F"/>
    <w:multiLevelType w:val="hybridMultilevel"/>
    <w:tmpl w:val="8E98E3C2"/>
    <w:lvl w:ilvl="0" w:tplc="B680E7FE">
      <w:start w:val="1"/>
      <w:numFmt w:val="decimal"/>
      <w:lvlText w:val="%1."/>
      <w:lvlJc w:val="left"/>
      <w:pPr>
        <w:ind w:left="2912" w:hanging="360"/>
      </w:pPr>
      <w:rPr>
        <w:rFonts w:hint="default"/>
      </w:rPr>
    </w:lvl>
    <w:lvl w:ilvl="1" w:tplc="10000019" w:tentative="1">
      <w:start w:val="1"/>
      <w:numFmt w:val="lowerLetter"/>
      <w:lvlText w:val="%2."/>
      <w:lvlJc w:val="left"/>
      <w:pPr>
        <w:ind w:left="3632" w:hanging="360"/>
      </w:pPr>
    </w:lvl>
    <w:lvl w:ilvl="2" w:tplc="1000001B" w:tentative="1">
      <w:start w:val="1"/>
      <w:numFmt w:val="lowerRoman"/>
      <w:lvlText w:val="%3."/>
      <w:lvlJc w:val="right"/>
      <w:pPr>
        <w:ind w:left="4352" w:hanging="180"/>
      </w:pPr>
    </w:lvl>
    <w:lvl w:ilvl="3" w:tplc="1000000F" w:tentative="1">
      <w:start w:val="1"/>
      <w:numFmt w:val="decimal"/>
      <w:lvlText w:val="%4."/>
      <w:lvlJc w:val="left"/>
      <w:pPr>
        <w:ind w:left="5072" w:hanging="360"/>
      </w:pPr>
    </w:lvl>
    <w:lvl w:ilvl="4" w:tplc="10000019" w:tentative="1">
      <w:start w:val="1"/>
      <w:numFmt w:val="lowerLetter"/>
      <w:lvlText w:val="%5."/>
      <w:lvlJc w:val="left"/>
      <w:pPr>
        <w:ind w:left="5792" w:hanging="360"/>
      </w:pPr>
    </w:lvl>
    <w:lvl w:ilvl="5" w:tplc="1000001B" w:tentative="1">
      <w:start w:val="1"/>
      <w:numFmt w:val="lowerRoman"/>
      <w:lvlText w:val="%6."/>
      <w:lvlJc w:val="right"/>
      <w:pPr>
        <w:ind w:left="6512" w:hanging="180"/>
      </w:pPr>
    </w:lvl>
    <w:lvl w:ilvl="6" w:tplc="1000000F" w:tentative="1">
      <w:start w:val="1"/>
      <w:numFmt w:val="decimal"/>
      <w:lvlText w:val="%7."/>
      <w:lvlJc w:val="left"/>
      <w:pPr>
        <w:ind w:left="7232" w:hanging="360"/>
      </w:pPr>
    </w:lvl>
    <w:lvl w:ilvl="7" w:tplc="10000019" w:tentative="1">
      <w:start w:val="1"/>
      <w:numFmt w:val="lowerLetter"/>
      <w:lvlText w:val="%8."/>
      <w:lvlJc w:val="left"/>
      <w:pPr>
        <w:ind w:left="7952" w:hanging="360"/>
      </w:pPr>
    </w:lvl>
    <w:lvl w:ilvl="8" w:tplc="1000001B" w:tentative="1">
      <w:start w:val="1"/>
      <w:numFmt w:val="lowerRoman"/>
      <w:lvlText w:val="%9."/>
      <w:lvlJc w:val="right"/>
      <w:pPr>
        <w:ind w:left="8672" w:hanging="180"/>
      </w:pPr>
    </w:lvl>
  </w:abstractNum>
  <w:abstractNum w:abstractNumId="1" w15:restartNumberingAfterBreak="0">
    <w:nsid w:val="1594070A"/>
    <w:multiLevelType w:val="multilevel"/>
    <w:tmpl w:val="711E29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E0B5315"/>
    <w:multiLevelType w:val="multilevel"/>
    <w:tmpl w:val="26EA3B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4CA1C0C"/>
    <w:multiLevelType w:val="hybridMultilevel"/>
    <w:tmpl w:val="4C54AD9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4B76AE0"/>
    <w:multiLevelType w:val="hybridMultilevel"/>
    <w:tmpl w:val="BCF222F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16cid:durableId="1404764306">
    <w:abstractNumId w:val="1"/>
  </w:num>
  <w:num w:numId="2" w16cid:durableId="570239436">
    <w:abstractNumId w:val="2"/>
  </w:num>
  <w:num w:numId="3" w16cid:durableId="2115980361">
    <w:abstractNumId w:val="3"/>
  </w:num>
  <w:num w:numId="4" w16cid:durableId="86587348">
    <w:abstractNumId w:val="4"/>
  </w:num>
  <w:num w:numId="5" w16cid:durableId="5936314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attachedTemplate r:id="rId1"/>
  <w:defaultTabStop w:val="1134"/>
  <w:hyphenationZone w:val="425"/>
  <w:characterSpacingControl w:val="doNotCompress"/>
  <w:hdrShapeDefaults>
    <o:shapedefaults v:ext="edit" spidmax="2050"/>
  </w:hdrShapeDefaults>
  <w:footnotePr>
    <w:footnote w:id="-1"/>
    <w:footnote w:id="0"/>
  </w:footnotePr>
  <w:endnotePr>
    <w:endnote w:id="-1"/>
    <w:endnote w:id="0"/>
  </w:endnotePr>
  <w:compat>
    <w:noExtraLine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3A49"/>
    <w:rsid w:val="000406B4"/>
    <w:rsid w:val="00045298"/>
    <w:rsid w:val="00046B19"/>
    <w:rsid w:val="00061FBE"/>
    <w:rsid w:val="00094FDE"/>
    <w:rsid w:val="000D0AAF"/>
    <w:rsid w:val="000F39DE"/>
    <w:rsid w:val="00102FA2"/>
    <w:rsid w:val="00103EDB"/>
    <w:rsid w:val="001059DA"/>
    <w:rsid w:val="0010714A"/>
    <w:rsid w:val="00107812"/>
    <w:rsid w:val="00135795"/>
    <w:rsid w:val="00143853"/>
    <w:rsid w:val="001453BE"/>
    <w:rsid w:val="00174FA5"/>
    <w:rsid w:val="001B07F1"/>
    <w:rsid w:val="001D6250"/>
    <w:rsid w:val="001F5CD6"/>
    <w:rsid w:val="002063C7"/>
    <w:rsid w:val="0024280A"/>
    <w:rsid w:val="002723EA"/>
    <w:rsid w:val="002969DC"/>
    <w:rsid w:val="002A0D56"/>
    <w:rsid w:val="002B5D08"/>
    <w:rsid w:val="002E31A3"/>
    <w:rsid w:val="002E46BC"/>
    <w:rsid w:val="00312A20"/>
    <w:rsid w:val="00320D60"/>
    <w:rsid w:val="00322C86"/>
    <w:rsid w:val="003336FD"/>
    <w:rsid w:val="00372861"/>
    <w:rsid w:val="00386F17"/>
    <w:rsid w:val="0039086B"/>
    <w:rsid w:val="003C3790"/>
    <w:rsid w:val="003C657B"/>
    <w:rsid w:val="003D6B23"/>
    <w:rsid w:val="003E5B21"/>
    <w:rsid w:val="004042E9"/>
    <w:rsid w:val="00414127"/>
    <w:rsid w:val="004419DE"/>
    <w:rsid w:val="0046469D"/>
    <w:rsid w:val="004830A5"/>
    <w:rsid w:val="00484423"/>
    <w:rsid w:val="00485356"/>
    <w:rsid w:val="004854B1"/>
    <w:rsid w:val="00491A6E"/>
    <w:rsid w:val="00491E1D"/>
    <w:rsid w:val="00493917"/>
    <w:rsid w:val="004A50F2"/>
    <w:rsid w:val="004B24B2"/>
    <w:rsid w:val="004E7E98"/>
    <w:rsid w:val="004F0F7A"/>
    <w:rsid w:val="004F17D4"/>
    <w:rsid w:val="00514EE9"/>
    <w:rsid w:val="005355FB"/>
    <w:rsid w:val="00541642"/>
    <w:rsid w:val="00553E67"/>
    <w:rsid w:val="005607FD"/>
    <w:rsid w:val="00561C55"/>
    <w:rsid w:val="00570E82"/>
    <w:rsid w:val="005827F8"/>
    <w:rsid w:val="005A10E9"/>
    <w:rsid w:val="005A6ADC"/>
    <w:rsid w:val="005B0FCC"/>
    <w:rsid w:val="005C16E6"/>
    <w:rsid w:val="005C2B5B"/>
    <w:rsid w:val="005D2119"/>
    <w:rsid w:val="005E528B"/>
    <w:rsid w:val="0060278F"/>
    <w:rsid w:val="00613E20"/>
    <w:rsid w:val="00625FF2"/>
    <w:rsid w:val="006265D9"/>
    <w:rsid w:val="00632497"/>
    <w:rsid w:val="00647590"/>
    <w:rsid w:val="00680805"/>
    <w:rsid w:val="006913C7"/>
    <w:rsid w:val="006C2135"/>
    <w:rsid w:val="006C7626"/>
    <w:rsid w:val="006D6C43"/>
    <w:rsid w:val="006E4B0D"/>
    <w:rsid w:val="00720AF5"/>
    <w:rsid w:val="0073427E"/>
    <w:rsid w:val="007351B9"/>
    <w:rsid w:val="00757065"/>
    <w:rsid w:val="00780686"/>
    <w:rsid w:val="007A1F7A"/>
    <w:rsid w:val="007B11C5"/>
    <w:rsid w:val="007F1BDC"/>
    <w:rsid w:val="0083443C"/>
    <w:rsid w:val="00836CF6"/>
    <w:rsid w:val="00841393"/>
    <w:rsid w:val="00852F4F"/>
    <w:rsid w:val="008530F6"/>
    <w:rsid w:val="00867EC6"/>
    <w:rsid w:val="00871677"/>
    <w:rsid w:val="008A1B4C"/>
    <w:rsid w:val="008B6C4C"/>
    <w:rsid w:val="008F1A54"/>
    <w:rsid w:val="008F4DAF"/>
    <w:rsid w:val="009063C9"/>
    <w:rsid w:val="0091473C"/>
    <w:rsid w:val="00924A51"/>
    <w:rsid w:val="00931267"/>
    <w:rsid w:val="009511F0"/>
    <w:rsid w:val="009568A9"/>
    <w:rsid w:val="00995AB2"/>
    <w:rsid w:val="00996FE3"/>
    <w:rsid w:val="009B3D73"/>
    <w:rsid w:val="009F1EDE"/>
    <w:rsid w:val="009F2FC3"/>
    <w:rsid w:val="00A15643"/>
    <w:rsid w:val="00A225FC"/>
    <w:rsid w:val="00A85844"/>
    <w:rsid w:val="00AC4F41"/>
    <w:rsid w:val="00AF5469"/>
    <w:rsid w:val="00B24CDD"/>
    <w:rsid w:val="00B43E5A"/>
    <w:rsid w:val="00B51F70"/>
    <w:rsid w:val="00B77BE5"/>
    <w:rsid w:val="00B91E7E"/>
    <w:rsid w:val="00B96F67"/>
    <w:rsid w:val="00BB4992"/>
    <w:rsid w:val="00BB6D83"/>
    <w:rsid w:val="00BD4324"/>
    <w:rsid w:val="00BE6590"/>
    <w:rsid w:val="00C4121B"/>
    <w:rsid w:val="00C44ED3"/>
    <w:rsid w:val="00C62D3E"/>
    <w:rsid w:val="00C8247E"/>
    <w:rsid w:val="00C93215"/>
    <w:rsid w:val="00CA557D"/>
    <w:rsid w:val="00CD1FED"/>
    <w:rsid w:val="00D10239"/>
    <w:rsid w:val="00D25C67"/>
    <w:rsid w:val="00D43967"/>
    <w:rsid w:val="00D61703"/>
    <w:rsid w:val="00D85CD6"/>
    <w:rsid w:val="00DB3A49"/>
    <w:rsid w:val="00DE1257"/>
    <w:rsid w:val="00DE77D9"/>
    <w:rsid w:val="00DF390E"/>
    <w:rsid w:val="00DF76FA"/>
    <w:rsid w:val="00E15E1C"/>
    <w:rsid w:val="00E23F9E"/>
    <w:rsid w:val="00E31BFD"/>
    <w:rsid w:val="00E51F15"/>
    <w:rsid w:val="00E60574"/>
    <w:rsid w:val="00E620FD"/>
    <w:rsid w:val="00E67923"/>
    <w:rsid w:val="00EB6EB2"/>
    <w:rsid w:val="00EE0FF4"/>
    <w:rsid w:val="00F01216"/>
    <w:rsid w:val="00F55292"/>
    <w:rsid w:val="00F734A5"/>
    <w:rsid w:val="00F95973"/>
    <w:rsid w:val="00FA2514"/>
    <w:rsid w:val="00FB0B4E"/>
    <w:rsid w:val="00FD4246"/>
    <w:rsid w:val="00FD43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28CA934"/>
  <w15:docId w15:val="{F69DC89F-944F-47DD-9336-74D61B3A4B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Times New Roman" w:cs="Times New Roman"/>
        <w:sz w:val="24"/>
        <w:lang w:val="de-DE" w:eastAsia="de-DE" w:bidi="ar-SA"/>
      </w:rPr>
    </w:rPrDefault>
    <w:pPrDefault>
      <w:pPr>
        <w:spacing w:after="160" w:line="259" w:lineRule="auto"/>
      </w:pPr>
    </w:pPrDefault>
  </w:docDefaults>
  <w:latentStyles w:defLockedState="0" w:defUIPriority="0" w:defSemiHidden="0" w:defUnhideWhenUsed="0" w:defQFormat="0" w:count="376">
    <w:lsdException w:name="heading 1" w:uiPriority="9"/>
    <w:lsdException w:name="heading 2" w:uiPriority="9"/>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atentStyles>
  <w:style w:type="paragraph" w:default="1" w:styleId="Standard">
    <w:name w:val="Normal"/>
    <w:qFormat/>
    <w:pPr>
      <w:spacing w:after="0" w:line="240" w:lineRule="auto"/>
    </w:pPr>
    <w:rPr>
      <w:rFonts w:ascii="Times New Roman"/>
      <w:szCs w:val="24"/>
      <w:lang w:val="x-none" w:eastAsia="x-none"/>
    </w:rPr>
  </w:style>
  <w:style w:type="paragraph" w:styleId="berschrift1">
    <w:name w:val="heading 1"/>
    <w:basedOn w:val="Standard"/>
    <w:next w:val="Standard"/>
    <w:link w:val="berschrift1Zchn"/>
    <w:uiPriority w:val="9"/>
    <w:qFormat/>
    <w:pPr>
      <w:keepNext/>
      <w:tabs>
        <w:tab w:val="left" w:pos="200"/>
        <w:tab w:val="right" w:pos="5800"/>
        <w:tab w:val="right" w:pos="6240"/>
        <w:tab w:val="right" w:pos="7200"/>
        <w:tab w:val="right" w:pos="8800"/>
      </w:tabs>
      <w:spacing w:after="60"/>
      <w:outlineLvl w:val="0"/>
    </w:pPr>
    <w:rPr>
      <w:rFonts w:ascii="Arial" w:eastAsia="Arial" w:hAnsi="Arial" w:cs="Arial"/>
      <w:b/>
      <w:bCs/>
      <w:sz w:val="22"/>
      <w:szCs w:val="22"/>
    </w:rPr>
  </w:style>
  <w:style w:type="paragraph" w:styleId="berschrift2">
    <w:name w:val="heading 2"/>
    <w:basedOn w:val="Standard"/>
    <w:next w:val="Standard"/>
    <w:uiPriority w:val="9"/>
    <w:qFormat/>
    <w:pPr>
      <w:keepNext/>
      <w:tabs>
        <w:tab w:val="left" w:pos="200"/>
        <w:tab w:val="right" w:pos="5800"/>
        <w:tab w:val="right" w:pos="6240"/>
        <w:tab w:val="right" w:pos="7200"/>
        <w:tab w:val="right" w:pos="8800"/>
      </w:tabs>
      <w:spacing w:after="60"/>
      <w:outlineLvl w:val="1"/>
    </w:pPr>
    <w:rPr>
      <w:rFonts w:ascii="Arial" w:eastAsia="Arial" w:hAnsi="Arial" w:cs="Arial"/>
      <w:b/>
      <w:bCs/>
      <w:sz w:val="18"/>
      <w:szCs w:val="18"/>
    </w:rPr>
  </w:style>
  <w:style w:type="paragraph" w:styleId="berschrift3">
    <w:name w:val="heading 3"/>
    <w:basedOn w:val="Standard"/>
    <w:next w:val="Standard"/>
    <w:link w:val="berschrift3Zchn"/>
    <w:uiPriority w:val="9"/>
    <w:unhideWhenUsed/>
    <w:qFormat/>
    <w:rsid w:val="004E7E98"/>
    <w:pPr>
      <w:keepNext/>
      <w:keepLines/>
      <w:spacing w:after="240" w:line="276" w:lineRule="auto"/>
      <w:ind w:left="2552" w:hanging="851"/>
      <w:outlineLvl w:val="2"/>
    </w:pPr>
    <w:rPr>
      <w:rFonts w:ascii="Neue Hans Kendrick Light" w:eastAsiaTheme="majorEastAsia" w:hAnsi="Neue Hans Kendrick Light" w:cstheme="majorBidi"/>
      <w:sz w:val="16"/>
      <w:szCs w:val="16"/>
      <w:lang w:val="de-DE" w:eastAsia="en-US"/>
    </w:rPr>
  </w:style>
  <w:style w:type="paragraph" w:styleId="berschrift4">
    <w:name w:val="heading 4"/>
    <w:basedOn w:val="Standard"/>
    <w:next w:val="Standard"/>
    <w:link w:val="berschrift4Zchn"/>
    <w:uiPriority w:val="9"/>
    <w:unhideWhenUsed/>
    <w:qFormat/>
    <w:rsid w:val="004E7E98"/>
    <w:pPr>
      <w:keepNext/>
      <w:keepLines/>
      <w:spacing w:after="240" w:line="276" w:lineRule="auto"/>
      <w:ind w:left="2552" w:hanging="992"/>
      <w:outlineLvl w:val="3"/>
    </w:pPr>
    <w:rPr>
      <w:rFonts w:ascii="Neue Hans Kendrick Light" w:eastAsiaTheme="majorEastAsia" w:hAnsi="Neue Hans Kendrick Light" w:cstheme="majorBidi"/>
      <w:sz w:val="16"/>
      <w:szCs w:val="16"/>
      <w:lang w:val="de-DE" w:eastAsia="en-US"/>
    </w:rPr>
  </w:style>
  <w:style w:type="paragraph" w:styleId="berschrift5">
    <w:name w:val="heading 5"/>
    <w:basedOn w:val="Standard"/>
    <w:next w:val="Standard"/>
    <w:link w:val="berschrift5Zchn"/>
    <w:uiPriority w:val="9"/>
    <w:unhideWhenUsed/>
    <w:qFormat/>
    <w:rsid w:val="004E7E98"/>
    <w:pPr>
      <w:keepNext/>
      <w:keepLines/>
      <w:spacing w:after="240"/>
      <w:ind w:left="2552" w:hanging="1134"/>
      <w:outlineLvl w:val="4"/>
    </w:pPr>
    <w:rPr>
      <w:rFonts w:ascii="Neue Hans Kendrick Light" w:eastAsiaTheme="majorEastAsia" w:hAnsi="Neue Hans Kendrick Light" w:cstheme="majorBidi"/>
      <w:sz w:val="16"/>
      <w:szCs w:val="16"/>
      <w:lang w:val="de-DE" w:eastAsia="en-US"/>
    </w:rPr>
  </w:style>
  <w:style w:type="paragraph" w:styleId="berschrift6">
    <w:name w:val="heading 6"/>
    <w:basedOn w:val="Standard"/>
    <w:next w:val="Standard"/>
    <w:link w:val="berschrift6Zchn"/>
    <w:uiPriority w:val="9"/>
    <w:unhideWhenUsed/>
    <w:qFormat/>
    <w:rsid w:val="004E7E98"/>
    <w:pPr>
      <w:keepNext/>
      <w:keepLines/>
      <w:spacing w:after="240"/>
      <w:ind w:left="2552" w:hanging="1276"/>
      <w:outlineLvl w:val="5"/>
    </w:pPr>
    <w:rPr>
      <w:rFonts w:ascii="Neue Hans Kendrick Light" w:eastAsiaTheme="majorEastAsia" w:hAnsi="Neue Hans Kendrick Light" w:cstheme="majorBidi"/>
      <w:sz w:val="16"/>
      <w:szCs w:val="16"/>
      <w:lang w:val="de-DE" w:eastAsia="en-US"/>
    </w:rPr>
  </w:style>
  <w:style w:type="paragraph" w:styleId="berschrift7">
    <w:name w:val="heading 7"/>
    <w:basedOn w:val="Standard"/>
    <w:next w:val="Standard"/>
    <w:link w:val="berschrift7Zchn"/>
    <w:uiPriority w:val="9"/>
    <w:unhideWhenUsed/>
    <w:qFormat/>
    <w:rsid w:val="004E7E98"/>
    <w:pPr>
      <w:keepNext/>
      <w:keepLines/>
      <w:spacing w:after="240"/>
      <w:ind w:left="2552" w:hanging="1418"/>
      <w:outlineLvl w:val="6"/>
    </w:pPr>
    <w:rPr>
      <w:rFonts w:ascii="Neue Hans Kendrick Light" w:eastAsiaTheme="majorEastAsia" w:hAnsi="Neue Hans Kendrick Light" w:cstheme="majorBidi"/>
      <w:sz w:val="16"/>
      <w:szCs w:val="16"/>
      <w:lang w:val="de-DE" w:eastAsia="en-US"/>
    </w:rPr>
  </w:style>
  <w:style w:type="paragraph" w:styleId="berschrift8">
    <w:name w:val="heading 8"/>
    <w:basedOn w:val="Standard"/>
    <w:next w:val="Standard"/>
    <w:link w:val="berschrift8Zchn"/>
    <w:uiPriority w:val="9"/>
    <w:unhideWhenUsed/>
    <w:qFormat/>
    <w:rsid w:val="004E7E98"/>
    <w:pPr>
      <w:keepNext/>
      <w:keepLines/>
      <w:spacing w:after="240"/>
      <w:ind w:left="2552" w:hanging="1559"/>
      <w:outlineLvl w:val="7"/>
    </w:pPr>
    <w:rPr>
      <w:rFonts w:ascii="Neue Hans Kendrick Light" w:eastAsiaTheme="majorEastAsia" w:hAnsi="Neue Hans Kendrick Light" w:cstheme="majorBidi"/>
      <w:sz w:val="16"/>
      <w:szCs w:val="16"/>
      <w:lang w:val="de-DE" w:eastAsia="en-US"/>
    </w:rPr>
  </w:style>
  <w:style w:type="paragraph" w:styleId="berschrift9">
    <w:name w:val="heading 9"/>
    <w:basedOn w:val="Standard"/>
    <w:next w:val="Standard"/>
    <w:link w:val="berschrift9Zchn"/>
    <w:uiPriority w:val="9"/>
    <w:unhideWhenUsed/>
    <w:qFormat/>
    <w:rsid w:val="004E7E98"/>
    <w:pPr>
      <w:keepNext/>
      <w:keepLines/>
      <w:spacing w:after="240"/>
      <w:ind w:left="2552" w:hanging="1701"/>
      <w:outlineLvl w:val="8"/>
    </w:pPr>
    <w:rPr>
      <w:rFonts w:ascii="Neue Hans Kendrick Light" w:eastAsiaTheme="majorEastAsia" w:hAnsi="Neue Hans Kendrick Light" w:cstheme="majorBidi"/>
      <w:sz w:val="16"/>
      <w:szCs w:val="16"/>
      <w:lang w:val="de-DE" w:eastAsia="en-US"/>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Normal">
    <w:name w:val="[Normal]"/>
    <w:qFormat/>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customStyle="1" w:styleId="Kopfzeile1">
    <w:name w:val="Kopfzeile1"/>
    <w:basedOn w:val="Standard"/>
    <w:qFormat/>
    <w:pPr>
      <w:tabs>
        <w:tab w:val="center" w:pos="4536"/>
        <w:tab w:val="right" w:pos="9072"/>
      </w:tabs>
      <w:spacing w:after="200" w:line="276" w:lineRule="auto"/>
    </w:pPr>
    <w:rPr>
      <w:rFonts w:ascii="Calibri" w:eastAsia="Calibri" w:hAnsi="Calibri" w:cs="Calibri"/>
      <w:sz w:val="22"/>
      <w:szCs w:val="22"/>
    </w:rPr>
  </w:style>
  <w:style w:type="paragraph" w:customStyle="1" w:styleId="Tabelleninhalt">
    <w:name w:val="Tabelleninhalt"/>
    <w:basedOn w:val="Standard"/>
    <w:qFormat/>
    <w:pPr>
      <w:widowControl w:val="0"/>
    </w:pPr>
    <w:rPr>
      <w:rFonts w:ascii="Liberation Serif" w:eastAsia="Liberation Serif" w:hAnsi="Liberation Serif" w:cs="Liberation Serif"/>
    </w:rPr>
  </w:style>
  <w:style w:type="paragraph" w:styleId="Fuzeile">
    <w:name w:val="footer"/>
    <w:basedOn w:val="Standard"/>
    <w:qFormat/>
    <w:pPr>
      <w:tabs>
        <w:tab w:val="center" w:pos="4536"/>
        <w:tab w:val="right" w:pos="9072"/>
      </w:tabs>
    </w:pPr>
  </w:style>
  <w:style w:type="paragraph" w:customStyle="1" w:styleId="Empfngeradresse">
    <w:name w:val="Empfängeradresse"/>
    <w:basedOn w:val="Standard"/>
    <w:qFormat/>
    <w:rPr>
      <w:rFonts w:ascii="Arial" w:eastAsia="Arial" w:hAnsi="Arial" w:cs="Arial"/>
      <w:sz w:val="20"/>
      <w:szCs w:val="20"/>
    </w:rPr>
  </w:style>
  <w:style w:type="paragraph" w:customStyle="1" w:styleId="Fuzeile1">
    <w:name w:val="Fußzeile1"/>
    <w:basedOn w:val="Standard"/>
    <w:qFormat/>
    <w:pPr>
      <w:tabs>
        <w:tab w:val="center" w:pos="4536"/>
        <w:tab w:val="right" w:pos="9072"/>
      </w:tabs>
      <w:spacing w:after="200" w:line="276" w:lineRule="auto"/>
    </w:pPr>
    <w:rPr>
      <w:rFonts w:ascii="Calibri" w:eastAsia="Calibri" w:hAnsi="Calibri" w:cs="Calibri"/>
      <w:sz w:val="22"/>
      <w:szCs w:val="22"/>
    </w:rPr>
  </w:style>
  <w:style w:type="paragraph" w:styleId="Kopfzeile">
    <w:name w:val="header"/>
    <w:basedOn w:val="Standard"/>
    <w:qFormat/>
    <w:pPr>
      <w:tabs>
        <w:tab w:val="center" w:pos="4536"/>
        <w:tab w:val="right" w:pos="9072"/>
      </w:tabs>
    </w:pPr>
  </w:style>
  <w:style w:type="paragraph" w:customStyle="1" w:styleId="Sieber">
    <w:name w:val="Sieber"/>
    <w:basedOn w:val="Standard"/>
    <w:qFormat/>
  </w:style>
  <w:style w:type="paragraph" w:customStyle="1" w:styleId="HOAIUeberschrift1">
    <w:name w:val="HOAI_Ueberschrift1"/>
    <w:basedOn w:val="Standard"/>
    <w:qFormat/>
    <w:pPr>
      <w:spacing w:after="60"/>
    </w:pPr>
    <w:rPr>
      <w:rFonts w:ascii="Arial" w:eastAsia="Arial" w:hAnsi="Arial" w:cs="Arial"/>
      <w:b/>
      <w:bCs/>
      <w:sz w:val="22"/>
      <w:szCs w:val="22"/>
    </w:rPr>
  </w:style>
  <w:style w:type="paragraph" w:customStyle="1" w:styleId="HOAIUeberschrift2">
    <w:name w:val="HOAI_Ueberschrift2"/>
    <w:basedOn w:val="Standard"/>
    <w:qFormat/>
    <w:pPr>
      <w:spacing w:after="60"/>
    </w:pPr>
    <w:rPr>
      <w:rFonts w:ascii="Arial" w:eastAsia="Arial" w:hAnsi="Arial" w:cs="Arial"/>
      <w:b/>
      <w:bCs/>
      <w:sz w:val="18"/>
      <w:szCs w:val="18"/>
    </w:rPr>
  </w:style>
  <w:style w:type="paragraph" w:customStyle="1" w:styleId="HOAIText">
    <w:name w:val="HOAI_Text"/>
    <w:basedOn w:val="Standard"/>
    <w:qFormat/>
    <w:pPr>
      <w:tabs>
        <w:tab w:val="left" w:pos="200"/>
        <w:tab w:val="right" w:pos="5800"/>
        <w:tab w:val="right" w:pos="6240"/>
        <w:tab w:val="right" w:pos="7200"/>
        <w:tab w:val="right" w:pos="8800"/>
      </w:tabs>
      <w:spacing w:after="20"/>
    </w:pPr>
    <w:rPr>
      <w:rFonts w:ascii="Arial" w:eastAsia="Arial" w:hAnsi="Arial" w:cs="Arial"/>
      <w:sz w:val="18"/>
      <w:szCs w:val="18"/>
    </w:rPr>
  </w:style>
  <w:style w:type="paragraph" w:customStyle="1" w:styleId="HOAIProjektangaben">
    <w:name w:val="HOAI_Projektangaben"/>
    <w:basedOn w:val="Standard"/>
    <w:qFormat/>
    <w:pPr>
      <w:spacing w:after="180" w:line="259" w:lineRule="auto"/>
    </w:pPr>
    <w:rPr>
      <w:rFonts w:ascii="Arial" w:eastAsia="Arial" w:hAnsi="Arial" w:cs="Arial"/>
      <w:b/>
      <w:bCs/>
      <w:sz w:val="22"/>
      <w:szCs w:val="22"/>
    </w:rPr>
  </w:style>
  <w:style w:type="paragraph" w:styleId="Sprechblasentext">
    <w:name w:val="Balloon Text"/>
    <w:basedOn w:val="Standard"/>
    <w:qFormat/>
    <w:rPr>
      <w:rFonts w:ascii="Segoe UI" w:eastAsia="Segoe UI" w:hAnsi="Segoe UI" w:cs="Segoe UI"/>
      <w:sz w:val="18"/>
      <w:szCs w:val="18"/>
    </w:rPr>
  </w:style>
  <w:style w:type="paragraph" w:styleId="Funotentext">
    <w:name w:val="footnote text"/>
    <w:basedOn w:val="Standard"/>
    <w:qFormat/>
    <w:rPr>
      <w:sz w:val="20"/>
      <w:szCs w:val="20"/>
    </w:rPr>
  </w:style>
  <w:style w:type="character" w:customStyle="1" w:styleId="FunotentextZchn">
    <w:name w:val="Fußnotentext Zchn"/>
    <w:basedOn w:val="Absatz-Standardschriftart"/>
    <w:qFormat/>
    <w:rPr>
      <w:rFonts w:ascii="Times New Roman" w:eastAsia="Times New Roman" w:hAnsi="Times New Roman" w:cs="Times New Roman"/>
      <w:sz w:val="20"/>
      <w:szCs w:val="20"/>
    </w:rPr>
  </w:style>
  <w:style w:type="character" w:styleId="Funotenzeichen">
    <w:name w:val="footnote reference"/>
    <w:basedOn w:val="Absatz-Standardschriftart"/>
    <w:qFormat/>
    <w:rPr>
      <w:position w:val="6"/>
    </w:rPr>
  </w:style>
  <w:style w:type="paragraph" w:customStyle="1" w:styleId="Standard1">
    <w:name w:val="Standard1"/>
    <w:basedOn w:val="Normal"/>
    <w:qFormat/>
    <w:pPr>
      <w:widowControl/>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200" w:line="276" w:lineRule="auto"/>
    </w:pPr>
    <w:rPr>
      <w:rFonts w:ascii="Calibri" w:eastAsia="Calibri" w:hAnsi="Calibri" w:cs="Calibri"/>
      <w:sz w:val="22"/>
      <w:szCs w:val="22"/>
    </w:rPr>
  </w:style>
  <w:style w:type="character" w:styleId="Fett">
    <w:name w:val="Strong"/>
    <w:qFormat/>
    <w:rPr>
      <w:b/>
      <w:bCs/>
      <w:rtl w:val="0"/>
      <w:lang w:val="x-none" w:eastAsia="x-none" w:bidi="x-none"/>
    </w:rPr>
  </w:style>
  <w:style w:type="character" w:customStyle="1" w:styleId="HOAIProjektangabenZchn">
    <w:name w:val="HOAI_Projektangaben Zchn"/>
    <w:qFormat/>
    <w:rPr>
      <w:rFonts w:ascii="Arial" w:eastAsia="Arial" w:hAnsi="Arial" w:cs="Arial"/>
      <w:b/>
      <w:bCs/>
      <w:sz w:val="22"/>
      <w:szCs w:val="22"/>
      <w:rtl w:val="0"/>
      <w:lang w:val="x-none" w:eastAsia="x-none" w:bidi="x-none"/>
    </w:rPr>
  </w:style>
  <w:style w:type="character" w:customStyle="1" w:styleId="HOAIUeberschrift1Zchn">
    <w:name w:val="HOAI_Ueberschrift1 Zchn"/>
    <w:qFormat/>
    <w:rPr>
      <w:rFonts w:ascii="Arial" w:eastAsia="Arial" w:hAnsi="Arial" w:cs="Arial"/>
      <w:b/>
      <w:bCs/>
      <w:sz w:val="22"/>
      <w:szCs w:val="22"/>
      <w:rtl w:val="0"/>
      <w:lang w:val="x-none" w:eastAsia="x-none" w:bidi="x-none"/>
    </w:rPr>
  </w:style>
  <w:style w:type="character" w:customStyle="1" w:styleId="HOAIUeberschrift2Zchn">
    <w:name w:val="HOAI_Ueberschrift2 Zchn"/>
    <w:qFormat/>
    <w:rPr>
      <w:rFonts w:ascii="Arial" w:eastAsia="Arial" w:hAnsi="Arial" w:cs="Arial"/>
      <w:b/>
      <w:bCs/>
      <w:sz w:val="18"/>
      <w:szCs w:val="18"/>
      <w:rtl w:val="0"/>
      <w:lang w:val="x-none" w:eastAsia="x-none" w:bidi="x-none"/>
    </w:rPr>
  </w:style>
  <w:style w:type="character" w:customStyle="1" w:styleId="HOAITextZchn">
    <w:name w:val="HOAI_Text Zchn"/>
    <w:qFormat/>
    <w:rPr>
      <w:rFonts w:ascii="Arial" w:eastAsia="Arial" w:hAnsi="Arial" w:cs="Arial"/>
      <w:sz w:val="18"/>
      <w:szCs w:val="18"/>
      <w:rtl w:val="0"/>
      <w:lang w:val="x-none" w:eastAsia="x-none" w:bidi="x-none"/>
    </w:rPr>
  </w:style>
  <w:style w:type="character" w:customStyle="1" w:styleId="SprechblasentextZchn">
    <w:name w:val="Sprechblasentext Zchn"/>
    <w:qFormat/>
    <w:rPr>
      <w:rFonts w:ascii="Segoe UI" w:eastAsia="Segoe UI" w:hAnsi="Segoe UI" w:cs="Segoe UI"/>
      <w:sz w:val="18"/>
      <w:szCs w:val="18"/>
      <w:rtl w:val="0"/>
      <w:lang w:val="x-none" w:eastAsia="x-none" w:bidi="x-none"/>
    </w:rPr>
  </w:style>
  <w:style w:type="character" w:customStyle="1" w:styleId="FuzeileZchn">
    <w:name w:val="Fußzeile Zchn"/>
    <w:qFormat/>
    <w:rPr>
      <w:rFonts w:ascii="Calibri" w:eastAsia="Calibri" w:hAnsi="Calibri" w:cs="Calibri"/>
      <w:sz w:val="22"/>
      <w:szCs w:val="22"/>
      <w:rtl w:val="0"/>
      <w:lang w:val="x-none" w:eastAsia="x-none" w:bidi="x-none"/>
    </w:rPr>
  </w:style>
  <w:style w:type="paragraph" w:customStyle="1" w:styleId="Normal0">
    <w:name w:val="Normal0"/>
    <w:qFormat/>
    <w:rsid w:val="006E4B0D"/>
    <w:pPr>
      <w:widowControl w:val="0"/>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after="0" w:line="240" w:lineRule="auto"/>
    </w:pPr>
    <w:rPr>
      <w:rFonts w:eastAsia="Arial" w:hAnsi="Arial"/>
      <w:szCs w:val="24"/>
      <w:lang w:val="x-none" w:eastAsia="x-none"/>
    </w:rPr>
  </w:style>
  <w:style w:type="paragraph" w:styleId="Listenabsatz">
    <w:name w:val="List Paragraph"/>
    <w:basedOn w:val="Standard"/>
    <w:rsid w:val="0010714A"/>
    <w:pPr>
      <w:ind w:left="720"/>
      <w:contextualSpacing/>
    </w:pPr>
  </w:style>
  <w:style w:type="character" w:customStyle="1" w:styleId="berschrift3Zchn">
    <w:name w:val="Überschrift 3 Zchn"/>
    <w:basedOn w:val="Absatz-Standardschriftart"/>
    <w:link w:val="berschrift3"/>
    <w:uiPriority w:val="9"/>
    <w:rsid w:val="004E7E98"/>
    <w:rPr>
      <w:rFonts w:ascii="Neue Hans Kendrick Light" w:eastAsiaTheme="majorEastAsia" w:hAnsi="Neue Hans Kendrick Light" w:cstheme="majorBidi"/>
      <w:sz w:val="16"/>
      <w:szCs w:val="16"/>
      <w:lang w:eastAsia="en-US"/>
    </w:rPr>
  </w:style>
  <w:style w:type="character" w:customStyle="1" w:styleId="berschrift4Zchn">
    <w:name w:val="Überschrift 4 Zchn"/>
    <w:basedOn w:val="Absatz-Standardschriftart"/>
    <w:link w:val="berschrift4"/>
    <w:uiPriority w:val="9"/>
    <w:rsid w:val="004E7E98"/>
    <w:rPr>
      <w:rFonts w:ascii="Neue Hans Kendrick Light" w:eastAsiaTheme="majorEastAsia" w:hAnsi="Neue Hans Kendrick Light" w:cstheme="majorBidi"/>
      <w:sz w:val="16"/>
      <w:szCs w:val="16"/>
      <w:lang w:eastAsia="en-US"/>
    </w:rPr>
  </w:style>
  <w:style w:type="character" w:customStyle="1" w:styleId="berschrift5Zchn">
    <w:name w:val="Überschrift 5 Zchn"/>
    <w:basedOn w:val="Absatz-Standardschriftart"/>
    <w:link w:val="berschrift5"/>
    <w:uiPriority w:val="9"/>
    <w:rsid w:val="004E7E98"/>
    <w:rPr>
      <w:rFonts w:ascii="Neue Hans Kendrick Light" w:eastAsiaTheme="majorEastAsia" w:hAnsi="Neue Hans Kendrick Light" w:cstheme="majorBidi"/>
      <w:sz w:val="16"/>
      <w:szCs w:val="16"/>
      <w:lang w:eastAsia="en-US"/>
    </w:rPr>
  </w:style>
  <w:style w:type="character" w:customStyle="1" w:styleId="berschrift6Zchn">
    <w:name w:val="Überschrift 6 Zchn"/>
    <w:basedOn w:val="Absatz-Standardschriftart"/>
    <w:link w:val="berschrift6"/>
    <w:uiPriority w:val="9"/>
    <w:rsid w:val="004E7E98"/>
    <w:rPr>
      <w:rFonts w:ascii="Neue Hans Kendrick Light" w:eastAsiaTheme="majorEastAsia" w:hAnsi="Neue Hans Kendrick Light" w:cstheme="majorBidi"/>
      <w:sz w:val="16"/>
      <w:szCs w:val="16"/>
      <w:lang w:eastAsia="en-US"/>
    </w:rPr>
  </w:style>
  <w:style w:type="character" w:customStyle="1" w:styleId="berschrift7Zchn">
    <w:name w:val="Überschrift 7 Zchn"/>
    <w:basedOn w:val="Absatz-Standardschriftart"/>
    <w:link w:val="berschrift7"/>
    <w:uiPriority w:val="9"/>
    <w:rsid w:val="004E7E98"/>
    <w:rPr>
      <w:rFonts w:ascii="Neue Hans Kendrick Light" w:eastAsiaTheme="majorEastAsia" w:hAnsi="Neue Hans Kendrick Light" w:cstheme="majorBidi"/>
      <w:sz w:val="16"/>
      <w:szCs w:val="16"/>
      <w:lang w:eastAsia="en-US"/>
    </w:rPr>
  </w:style>
  <w:style w:type="character" w:customStyle="1" w:styleId="berschrift8Zchn">
    <w:name w:val="Überschrift 8 Zchn"/>
    <w:basedOn w:val="Absatz-Standardschriftart"/>
    <w:link w:val="berschrift8"/>
    <w:uiPriority w:val="9"/>
    <w:rsid w:val="004E7E98"/>
    <w:rPr>
      <w:rFonts w:ascii="Neue Hans Kendrick Light" w:eastAsiaTheme="majorEastAsia" w:hAnsi="Neue Hans Kendrick Light" w:cstheme="majorBidi"/>
      <w:sz w:val="16"/>
      <w:szCs w:val="16"/>
      <w:lang w:eastAsia="en-US"/>
    </w:rPr>
  </w:style>
  <w:style w:type="character" w:customStyle="1" w:styleId="berschrift9Zchn">
    <w:name w:val="Überschrift 9 Zchn"/>
    <w:basedOn w:val="Absatz-Standardschriftart"/>
    <w:link w:val="berschrift9"/>
    <w:uiPriority w:val="9"/>
    <w:rsid w:val="004E7E98"/>
    <w:rPr>
      <w:rFonts w:ascii="Neue Hans Kendrick Light" w:eastAsiaTheme="majorEastAsia" w:hAnsi="Neue Hans Kendrick Light" w:cstheme="majorBidi"/>
      <w:sz w:val="16"/>
      <w:szCs w:val="16"/>
      <w:lang w:eastAsia="en-US"/>
    </w:rPr>
  </w:style>
  <w:style w:type="character" w:customStyle="1" w:styleId="berschrift1Zchn">
    <w:name w:val="Überschrift 1 Zchn"/>
    <w:basedOn w:val="Absatz-Standardschriftart"/>
    <w:link w:val="berschrift1"/>
    <w:uiPriority w:val="9"/>
    <w:rsid w:val="004E7E98"/>
    <w:rPr>
      <w:rFonts w:eastAsia="Arial" w:hAnsi="Arial" w:cs="Arial"/>
      <w:b/>
      <w:bCs/>
      <w:sz w:val="22"/>
      <w:szCs w:val="22"/>
      <w:lang w:val="x-none" w:eastAsia="x-none"/>
    </w:rPr>
  </w:style>
  <w:style w:type="paragraph" w:customStyle="1" w:styleId="Brieftext">
    <w:name w:val="Brieftext"/>
    <w:basedOn w:val="Standard"/>
    <w:qFormat/>
    <w:rsid w:val="001B07F1"/>
    <w:pPr>
      <w:spacing w:after="240" w:line="276" w:lineRule="auto"/>
      <w:ind w:left="2552"/>
      <w:jc w:val="both"/>
    </w:pPr>
    <w:rPr>
      <w:rFonts w:ascii="Neue Hans Kendrick Light" w:eastAsiaTheme="minorHAnsi" w:hAnsi="Neue Hans Kendrick Light" w:cs="Times New Roman (Textkörper CS)"/>
      <w:sz w:val="16"/>
      <w:szCs w:val="16"/>
      <w:lang w:val="de-DE" w:eastAsia="en-US"/>
    </w:rPr>
  </w:style>
  <w:style w:type="table" w:styleId="Tabellenraster">
    <w:name w:val="Table Grid"/>
    <w:basedOn w:val="NormaleTabelle"/>
    <w:uiPriority w:val="39"/>
    <w:rsid w:val="001B07F1"/>
    <w:pPr>
      <w:spacing w:after="0" w:line="240" w:lineRule="auto"/>
    </w:pPr>
    <w:rPr>
      <w:rFonts w:ascii="Neue Hans Kendrick" w:eastAsiaTheme="minorHAnsi" w:hAnsi="Neue Hans Kendrick" w:cs="Times New Roman (Textkörper CS)"/>
      <w:sz w:val="16"/>
      <w:szCs w:val="16"/>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12890598">
      <w:bodyDiv w:val="1"/>
      <w:marLeft w:val="0"/>
      <w:marRight w:val="0"/>
      <w:marTop w:val="0"/>
      <w:marBottom w:val="0"/>
      <w:divBdr>
        <w:top w:val="none" w:sz="0" w:space="0" w:color="auto"/>
        <w:left w:val="none" w:sz="0" w:space="0" w:color="auto"/>
        <w:bottom w:val="none" w:sz="0" w:space="0" w:color="auto"/>
        <w:right w:val="none" w:sz="0" w:space="0" w:color="auto"/>
      </w:divBdr>
      <w:divsChild>
        <w:div w:id="1842162698">
          <w:marLeft w:val="0"/>
          <w:marRight w:val="0"/>
          <w:marTop w:val="0"/>
          <w:marBottom w:val="0"/>
          <w:divBdr>
            <w:top w:val="none" w:sz="0" w:space="0" w:color="auto"/>
            <w:left w:val="none" w:sz="0" w:space="0" w:color="auto"/>
            <w:bottom w:val="none" w:sz="0" w:space="0" w:color="auto"/>
            <w:right w:val="none" w:sz="0" w:space="0" w:color="auto"/>
          </w:divBdr>
          <w:divsChild>
            <w:div w:id="1650473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7594783">
      <w:bodyDiv w:val="1"/>
      <w:marLeft w:val="0"/>
      <w:marRight w:val="0"/>
      <w:marTop w:val="0"/>
      <w:marBottom w:val="0"/>
      <w:divBdr>
        <w:top w:val="none" w:sz="0" w:space="0" w:color="auto"/>
        <w:left w:val="none" w:sz="0" w:space="0" w:color="auto"/>
        <w:bottom w:val="none" w:sz="0" w:space="0" w:color="auto"/>
        <w:right w:val="none" w:sz="0" w:space="0" w:color="auto"/>
      </w:divBdr>
      <w:divsChild>
        <w:div w:id="748163130">
          <w:marLeft w:val="0"/>
          <w:marRight w:val="0"/>
          <w:marTop w:val="0"/>
          <w:marBottom w:val="0"/>
          <w:divBdr>
            <w:top w:val="none" w:sz="0" w:space="0" w:color="auto"/>
            <w:left w:val="none" w:sz="0" w:space="0" w:color="auto"/>
            <w:bottom w:val="none" w:sz="0" w:space="0" w:color="auto"/>
            <w:right w:val="none" w:sz="0" w:space="0" w:color="auto"/>
          </w:divBdr>
          <w:divsChild>
            <w:div w:id="1254128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317743">
      <w:bodyDiv w:val="1"/>
      <w:marLeft w:val="0"/>
      <w:marRight w:val="0"/>
      <w:marTop w:val="0"/>
      <w:marBottom w:val="0"/>
      <w:divBdr>
        <w:top w:val="none" w:sz="0" w:space="0" w:color="auto"/>
        <w:left w:val="none" w:sz="0" w:space="0" w:color="auto"/>
        <w:bottom w:val="none" w:sz="0" w:space="0" w:color="auto"/>
        <w:right w:val="none" w:sz="0" w:space="0" w:color="auto"/>
      </w:divBdr>
      <w:divsChild>
        <w:div w:id="276523208">
          <w:marLeft w:val="0"/>
          <w:marRight w:val="0"/>
          <w:marTop w:val="0"/>
          <w:marBottom w:val="0"/>
          <w:divBdr>
            <w:top w:val="none" w:sz="0" w:space="0" w:color="auto"/>
            <w:left w:val="none" w:sz="0" w:space="0" w:color="auto"/>
            <w:bottom w:val="none" w:sz="0" w:space="0" w:color="auto"/>
            <w:right w:val="none" w:sz="0" w:space="0" w:color="auto"/>
          </w:divBdr>
          <w:divsChild>
            <w:div w:id="1257596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6576001">
      <w:bodyDiv w:val="1"/>
      <w:marLeft w:val="0"/>
      <w:marRight w:val="0"/>
      <w:marTop w:val="0"/>
      <w:marBottom w:val="0"/>
      <w:divBdr>
        <w:top w:val="none" w:sz="0" w:space="0" w:color="auto"/>
        <w:left w:val="none" w:sz="0" w:space="0" w:color="auto"/>
        <w:bottom w:val="none" w:sz="0" w:space="0" w:color="auto"/>
        <w:right w:val="none" w:sz="0" w:space="0" w:color="auto"/>
      </w:divBdr>
      <w:divsChild>
        <w:div w:id="1131634504">
          <w:marLeft w:val="0"/>
          <w:marRight w:val="0"/>
          <w:marTop w:val="0"/>
          <w:marBottom w:val="0"/>
          <w:divBdr>
            <w:top w:val="none" w:sz="0" w:space="0" w:color="auto"/>
            <w:left w:val="none" w:sz="0" w:space="0" w:color="auto"/>
            <w:bottom w:val="none" w:sz="0" w:space="0" w:color="auto"/>
            <w:right w:val="none" w:sz="0" w:space="0" w:color="auto"/>
          </w:divBdr>
          <w:divsChild>
            <w:div w:id="19651890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Z:\02_Zubeh&#246;r\23_Datenbank\CYCOT%20OM\Rechnungsvorlagen\Einzelrechnung_CI%20BCK.dotx"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6B2C96-C88E-43ED-8193-1085283890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Einzelrechnung_CI BCK.dotx</Template>
  <TotalTime>0</TotalTime>
  <Pages>8</Pages>
  <Words>1639</Words>
  <Characters>10329</Characters>
  <Application>Microsoft Office Word</Application>
  <DocSecurity>0</DocSecurity>
  <Lines>86</Lines>
  <Paragraphs>23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11945</CharactersWithSpaces>
  <SharedDoc>false</SharedDoc>
  <HyperlinkBase>D:\Vorlagendatenbank\Dokumentvorlagen\</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BCK-CustomApp</dc:creator>
  <cp:lastModifiedBy>Tej Jami</cp:lastModifiedBy>
  <cp:revision>76</cp:revision>
  <dcterms:created xsi:type="dcterms:W3CDTF">2024-08-06T16:20:00Z</dcterms:created>
  <dcterms:modified xsi:type="dcterms:W3CDTF">2025-02-20T10:04:00Z</dcterms:modified>
</cp:coreProperties>
</file>