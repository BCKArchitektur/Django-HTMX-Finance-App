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000" w:firstRow="0" w:lastRow="0" w:firstColumn="0" w:lastColumn="0" w:noHBand="0" w:noVBand="0"/>
      </w:tblPr>
      <w:tblGrid>
        <w:gridCol w:w="4425"/>
      </w:tblGrid>
      <w:tr w:rsidR="009B1E35" w:rsidRPr="00241F19" w14:paraId="6E2F5AD5" w14:textId="77777777" w:rsidTr="00844916">
        <w:tc>
          <w:tcPr>
            <w:tcW w:w="4425" w:type="dxa"/>
            <w:tcBorders>
              <w:top w:val="nil"/>
            </w:tcBorders>
          </w:tcPr>
          <w:p w14:paraId="63E1F2E0" w14:textId="50473F4E" w:rsidR="009B1E35" w:rsidRPr="00241F19" w:rsidRDefault="009B1E35" w:rsidP="009B1E35">
            <w:pPr>
              <w:rPr>
                <w:rFonts w:ascii="Neue Hans Kendrick" w:eastAsia="Neue Hans Kendrick Light" w:hAnsi="Neue Hans Kendrick"/>
                <w:sz w:val="12"/>
                <w:lang w:eastAsia="de-DE" w:bidi="de-DE"/>
              </w:rPr>
            </w:pPr>
            <w:proofErr w:type="gramStart"/>
            <w:r w:rsidRPr="004B6225">
              <w:rPr>
                <w:rFonts w:ascii="Neue Hans Kendrick Medium" w:eastAsia="Neue Hans Kendrick" w:hAnsi="Neue Hans Kendrick Medium" w:cs="Neue Hans Kendrick"/>
                <w:color w:val="7E7E7E"/>
                <w:sz w:val="12"/>
                <w:lang w:eastAsia="de-DE" w:bidi="de-DE"/>
              </w:rPr>
              <w:t>KOST</w:t>
            </w:r>
            <w:r w:rsidRPr="00F47646">
              <w:rPr>
                <w:rFonts w:ascii="Neue Hans Kendrick" w:eastAsia="Neue Hans Kendrick" w:hAnsi="Neue Hans Kendrick" w:cs="Neue Hans Kendrick"/>
                <w:color w:val="7E7E7E"/>
                <w:sz w:val="12"/>
                <w:lang w:eastAsia="de-DE" w:bidi="de-DE"/>
              </w:rPr>
              <w:t xml:space="preserve"> Design</w:t>
            </w:r>
            <w:proofErr w:type="gramEnd"/>
            <w:r w:rsidRPr="00F47646">
              <w:rPr>
                <w:rFonts w:ascii="Neue Hans Kendrick" w:eastAsia="Neue Hans Kendrick" w:hAnsi="Neue Hans Kendrick" w:cs="Neue Hans Kendrick"/>
                <w:color w:val="7E7E7E"/>
                <w:sz w:val="12"/>
                <w:lang w:eastAsia="de-DE" w:bidi="de-DE"/>
              </w:rPr>
              <w:t xml:space="preserve"> </w:t>
            </w:r>
            <w:r w:rsidRPr="00F47646">
              <w:rPr>
                <w:rFonts w:ascii="Neue Hans Kendrick" w:eastAsia="Neue Hans Kendrick Light" w:hAnsi="Neue Hans Kendrick" w:cs="Neue Hans Kendrick Light"/>
                <w:b/>
                <w:color w:val="7E7E7E"/>
                <w:sz w:val="12"/>
                <w:lang w:eastAsia="de-DE" w:bidi="de-DE"/>
              </w:rPr>
              <w:t>•</w:t>
            </w:r>
            <w:r w:rsidRPr="00F47646">
              <w:rPr>
                <w:rFonts w:ascii="Neue Hans Kendrick" w:eastAsia="Neue Hans Kendrick" w:hAnsi="Neue Hans Kendrick" w:cs="Neue Hans Kendrick"/>
                <w:color w:val="7E7E7E"/>
                <w:sz w:val="12"/>
                <w:lang w:eastAsia="de-DE" w:bidi="de-DE"/>
              </w:rPr>
              <w:t xml:space="preserve"> </w:t>
            </w:r>
            <w:proofErr w:type="spellStart"/>
            <w:r w:rsidRPr="00F47646">
              <w:rPr>
                <w:rFonts w:ascii="Neue Hans Kendrick" w:eastAsia="Neue Hans Kendrick" w:hAnsi="Neue Hans Kendrick" w:cs="Neue Hans Kendrick"/>
                <w:color w:val="7E7E7E"/>
                <w:sz w:val="12"/>
                <w:lang w:eastAsia="de-DE" w:bidi="de-DE"/>
              </w:rPr>
              <w:t>Münzstr</w:t>
            </w:r>
            <w:proofErr w:type="spellEnd"/>
            <w:r w:rsidRPr="00F47646">
              <w:rPr>
                <w:rFonts w:ascii="Neue Hans Kendrick" w:eastAsia="Neue Hans Kendrick" w:hAnsi="Neue Hans Kendrick" w:cs="Neue Hans Kendrick"/>
                <w:color w:val="7E7E7E"/>
                <w:sz w:val="12"/>
                <w:lang w:eastAsia="de-DE" w:bidi="de-DE"/>
              </w:rPr>
              <w:t xml:space="preserve">. 10 </w:t>
            </w:r>
            <w:r w:rsidRPr="00F47646">
              <w:rPr>
                <w:rFonts w:ascii="Neue Hans Kendrick" w:eastAsia="Neue Hans Kendrick" w:hAnsi="Neue Hans Kendrick" w:cs="Neue Hans Kendrick"/>
                <w:b/>
                <w:color w:val="7E7E7E"/>
                <w:sz w:val="12"/>
                <w:lang w:eastAsia="de-DE" w:bidi="de-DE"/>
              </w:rPr>
              <w:t xml:space="preserve">• </w:t>
            </w:r>
            <w:r w:rsidRPr="00F47646">
              <w:rPr>
                <w:rFonts w:ascii="Neue Hans Kendrick" w:eastAsia="Neue Hans Kendrick" w:hAnsi="Neue Hans Kendrick" w:cs="Neue Hans Kendrick"/>
                <w:color w:val="7E7E7E"/>
                <w:sz w:val="12"/>
                <w:lang w:eastAsia="de-DE" w:bidi="de-DE"/>
              </w:rPr>
              <w:t>D-10178 Berlin</w:t>
            </w:r>
          </w:p>
        </w:tc>
      </w:tr>
      <w:tr w:rsidR="009B1E35" w:rsidRPr="00241F19" w14:paraId="2F9C100F" w14:textId="77777777" w:rsidTr="00844916">
        <w:tc>
          <w:tcPr>
            <w:tcW w:w="4425" w:type="dxa"/>
            <w:tcBorders>
              <w:bottom w:val="nil"/>
            </w:tcBorders>
          </w:tcPr>
          <w:p w14:paraId="29BC86F4" w14:textId="134AB34C" w:rsidR="009B1E35" w:rsidRPr="00241F19" w:rsidRDefault="009B1E35" w:rsidP="009B1E35">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w:t>
            </w:r>
            <w:proofErr w:type="gramEnd"/>
            <w:r w:rsidRPr="00241F19">
              <w:rPr>
                <w:rFonts w:ascii="Neue Hans Kendrick" w:hAnsi="Neue Hans Kendrick"/>
                <w:sz w:val="16"/>
                <w:szCs w:val="16"/>
                <w:lang w:val="en-US"/>
              </w:rPr>
              <w:t>_</w:t>
            </w:r>
            <w:proofErr w:type="gramStart"/>
            <w:r>
              <w:rPr>
                <w:rFonts w:ascii="Neue Hans Kendrick" w:hAnsi="Neue Hans Kendrick"/>
                <w:sz w:val="16"/>
                <w:szCs w:val="16"/>
                <w:lang w:val="en-US"/>
              </w:rPr>
              <w:t>firm</w:t>
            </w:r>
            <w:proofErr w:type="spellEnd"/>
            <w:r w:rsidRPr="00241F19">
              <w:rPr>
                <w:rFonts w:ascii="Neue Hans Kendrick" w:hAnsi="Neue Hans Kendrick"/>
                <w:sz w:val="16"/>
                <w:szCs w:val="16"/>
                <w:lang w:val="en-US"/>
              </w:rPr>
              <w:t xml:space="preserve"> }</w:t>
            </w:r>
            <w:proofErr w:type="gramEnd"/>
            <w:r w:rsidRPr="00241F19">
              <w:rPr>
                <w:rFonts w:ascii="Neue Hans Kendrick" w:hAnsi="Neue Hans Kendrick"/>
                <w:sz w:val="16"/>
                <w:szCs w:val="16"/>
                <w:lang w:val="en-US"/>
              </w:rPr>
              <w:t>}</w:t>
            </w:r>
          </w:p>
          <w:p w14:paraId="409215EF" w14:textId="77777777" w:rsidR="009B1E35" w:rsidRPr="00241F19" w:rsidRDefault="009B1E35" w:rsidP="009B1E35">
            <w:pPr>
              <w:pStyle w:val="Tabelleninhalt"/>
              <w:rPr>
                <w:rFonts w:ascii="Neue Hans Kendrick" w:eastAsia="Neue Hans Kendrick Light" w:hAnsi="Neue Hans Kendrick" w:cs="Neue Hans Kendrick Light"/>
                <w:sz w:val="8"/>
                <w:szCs w:val="8"/>
                <w:lang w:val="en-US" w:eastAsia="de-DE" w:bidi="de-DE"/>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client</w:t>
            </w:r>
            <w:proofErr w:type="gramEnd"/>
            <w:r w:rsidRPr="00241F19">
              <w:rPr>
                <w:rFonts w:ascii="Neue Hans Kendrick" w:hAnsi="Neue Hans Kendrick"/>
                <w:sz w:val="16"/>
                <w:szCs w:val="16"/>
                <w:lang w:val="en-US"/>
              </w:rPr>
              <w:t>_</w:t>
            </w:r>
            <w:proofErr w:type="gramStart"/>
            <w:r w:rsidRPr="00241F19">
              <w:rPr>
                <w:rFonts w:ascii="Neue Hans Kendrick" w:hAnsi="Neue Hans Kendrick"/>
                <w:sz w:val="16"/>
                <w:szCs w:val="16"/>
                <w:lang w:val="en-US"/>
              </w:rPr>
              <w:t>address</w:t>
            </w:r>
            <w:proofErr w:type="spellEnd"/>
            <w:r w:rsidRPr="00241F19">
              <w:rPr>
                <w:rFonts w:ascii="Neue Hans Kendrick" w:hAnsi="Neue Hans Kendrick"/>
                <w:sz w:val="16"/>
                <w:szCs w:val="16"/>
                <w:lang w:val="en-US"/>
              </w:rPr>
              <w:t xml:space="preserve"> }</w:t>
            </w:r>
            <w:proofErr w:type="gramEnd"/>
            <w:r w:rsidRPr="00241F19">
              <w:rPr>
                <w:rFonts w:ascii="Neue Hans Kendrick" w:hAnsi="Neue Hans Kendrick"/>
                <w:sz w:val="16"/>
                <w:szCs w:val="16"/>
                <w:lang w:val="en-US"/>
              </w:rPr>
              <w:t>}</w:t>
            </w:r>
          </w:p>
          <w:p w14:paraId="3F603CC1" w14:textId="77777777" w:rsidR="009B1E35" w:rsidRPr="00241F19" w:rsidRDefault="009B1E35" w:rsidP="009B1E35">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6A07842A" w14:textId="77777777" w:rsidR="009B1E35" w:rsidRPr="00241F19" w:rsidRDefault="009B1E35" w:rsidP="009B1E35">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D66271C" w14:textId="77777777" w:rsidR="009B1E35" w:rsidRPr="00241F19" w:rsidRDefault="009B1E35" w:rsidP="009B1E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241F19">
              <w:rPr>
                <w:rFonts w:ascii="Neue Hans Kendrick" w:eastAsia="Neue Hans Kendrick Light" w:hAnsi="Neue Hans Kendrick" w:cs="Neue Hans Kendrick Light"/>
                <w:lang w:eastAsia="de-DE" w:bidi="de-DE"/>
              </w:rPr>
              <w:t xml:space="preserve"> </w:t>
            </w:r>
          </w:p>
          <w:p w14:paraId="12F72D93" w14:textId="77777777" w:rsidR="009B1E35" w:rsidRPr="00241F19" w:rsidRDefault="009B1E35" w:rsidP="009B1E35">
            <w:pPr>
              <w:pStyle w:val="Tabelleninhalt"/>
              <w:rPr>
                <w:rFonts w:ascii="Neue Hans Kendrick" w:eastAsia="Neue Hans Kendrick Light" w:hAnsi="Neue Hans Kendrick"/>
                <w:sz w:val="16"/>
                <w:lang w:val="de-DE" w:eastAsia="de-DE" w:bidi="de-DE"/>
              </w:rPr>
            </w:pPr>
          </w:p>
        </w:tc>
      </w:tr>
    </w:tbl>
    <w:p w14:paraId="1120D702"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33E52D1C"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A006CA6"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D552891"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47024414"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tbl>
      <w:tblPr>
        <w:tblW w:w="9543" w:type="dxa"/>
        <w:tblLayout w:type="fixed"/>
        <w:tblCellMar>
          <w:top w:w="55" w:type="dxa"/>
          <w:left w:w="0" w:type="dxa"/>
          <w:bottom w:w="55" w:type="dxa"/>
          <w:right w:w="55" w:type="dxa"/>
        </w:tblCellMar>
        <w:tblLook w:val="0000" w:firstRow="0" w:lastRow="0" w:firstColumn="0" w:lastColumn="0" w:noHBand="0" w:noVBand="0"/>
      </w:tblPr>
      <w:tblGrid>
        <w:gridCol w:w="2487"/>
        <w:gridCol w:w="253"/>
        <w:gridCol w:w="2594"/>
        <w:gridCol w:w="432"/>
        <w:gridCol w:w="2883"/>
        <w:gridCol w:w="894"/>
      </w:tblGrid>
      <w:tr w:rsidR="00727DC3" w:rsidRPr="00B66398" w14:paraId="559C8CFC" w14:textId="77777777" w:rsidTr="00727DC3">
        <w:tc>
          <w:tcPr>
            <w:tcW w:w="2487" w:type="dxa"/>
            <w:tcBorders>
              <w:top w:val="nil"/>
              <w:bottom w:val="nil"/>
            </w:tcBorders>
          </w:tcPr>
          <w:p w14:paraId="3CFA816B" w14:textId="60EC8C44" w:rsidR="00727DC3" w:rsidRPr="00241F19" w:rsidRDefault="00727DC3" w:rsidP="00727DC3">
            <w:pPr>
              <w:pStyle w:val="Tabelleninhalt"/>
              <w:rPr>
                <w:rFonts w:ascii="Neue Hans Kendrick" w:eastAsia="Neue Hans Kendrick Light" w:hAnsi="Neue Hans Kendrick"/>
                <w:b/>
                <w:sz w:val="16"/>
                <w:lang w:val="de-DE" w:eastAsia="de-DE" w:bidi="de-DE"/>
              </w:rPr>
            </w:pPr>
            <w:r w:rsidRPr="00241F19">
              <w:rPr>
                <w:rFonts w:ascii="Neue Hans Kendrick" w:eastAsia="Neue Hans Kendrick Light" w:hAnsi="Neue Hans Kendrick"/>
                <w:b/>
                <w:sz w:val="16"/>
                <w:lang w:val="de-DE" w:eastAsia="de-DE" w:bidi="de-DE"/>
              </w:rPr>
              <w:t>BERLIN,</w:t>
            </w:r>
          </w:p>
          <w:p w14:paraId="7143AAA7"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created</w:t>
            </w:r>
            <w:proofErr w:type="gramEnd"/>
            <w:r w:rsidRPr="00241F19">
              <w:rPr>
                <w:rFonts w:ascii="Neue Hans Kendrick" w:hAnsi="Neue Hans Kendrick"/>
                <w:sz w:val="16"/>
                <w:szCs w:val="16"/>
                <w:lang w:val="en-US"/>
              </w:rPr>
              <w:t>_at</w:t>
            </w:r>
            <w:proofErr w:type="spellEnd"/>
            <w:r w:rsidRPr="00241F19">
              <w:rPr>
                <w:rFonts w:ascii="Neue Hans Kendrick" w:hAnsi="Neue Hans Kendrick"/>
                <w:sz w:val="16"/>
                <w:szCs w:val="16"/>
                <w:lang w:val="en-US"/>
              </w:rPr>
              <w:t>}}</w:t>
            </w:r>
          </w:p>
          <w:p w14:paraId="4BF6BF21"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top w:val="nil"/>
              <w:bottom w:val="nil"/>
            </w:tcBorders>
          </w:tcPr>
          <w:p w14:paraId="540F3592" w14:textId="77777777" w:rsidR="00727DC3" w:rsidRPr="00241F19" w:rsidRDefault="00727DC3" w:rsidP="00727DC3">
            <w:pPr>
              <w:pStyle w:val="Tabelleninhalt"/>
              <w:rPr>
                <w:rFonts w:ascii="Neue Hans Kendrick" w:eastAsia="Neue Hans Kendrick Light" w:hAnsi="Neue Hans Kendrick"/>
                <w:b/>
                <w:sz w:val="16"/>
                <w:lang w:val="de-DE" w:eastAsia="de-DE" w:bidi="de-DE"/>
              </w:rPr>
            </w:pPr>
          </w:p>
        </w:tc>
        <w:tc>
          <w:tcPr>
            <w:tcW w:w="6803" w:type="dxa"/>
            <w:gridSpan w:val="4"/>
            <w:tcBorders>
              <w:top w:val="nil"/>
              <w:bottom w:val="nil"/>
            </w:tcBorders>
          </w:tcPr>
          <w:p w14:paraId="5CD37FEC" w14:textId="2517C27E" w:rsidR="00727DC3" w:rsidRPr="00483DA6" w:rsidRDefault="00F6016D" w:rsidP="00727DC3">
            <w:pPr>
              <w:pStyle w:val="Tabelleninhalt"/>
              <w:rPr>
                <w:rFonts w:ascii="Neue Hans Kendrick" w:eastAsia="Neue Hans Kendrick Light" w:hAnsi="Neue Hans Kendrick"/>
                <w:b/>
                <w:sz w:val="16"/>
                <w:lang w:val="en-US" w:eastAsia="de-DE" w:bidi="de-DE"/>
              </w:rPr>
            </w:pPr>
            <w:r w:rsidRPr="00483DA6">
              <w:rPr>
                <w:rFonts w:ascii="Neue Hans Kendrick" w:eastAsia="Neue Hans Kendrick Light" w:hAnsi="Neue Hans Kendrick"/>
                <w:b/>
                <w:sz w:val="16"/>
                <w:lang w:val="en-US" w:eastAsia="de-DE" w:bidi="de-DE"/>
              </w:rPr>
              <w:t>SUBJECT</w:t>
            </w:r>
          </w:p>
          <w:p w14:paraId="089EF7FE" w14:textId="04A9DC86" w:rsidR="00727DC3" w:rsidRPr="00F6016D" w:rsidRDefault="00727DC3" w:rsidP="00727DC3">
            <w:pPr>
              <w:pStyle w:val="Tabelleninhalt"/>
              <w:rPr>
                <w:rFonts w:ascii="Neue Hans Kendrick" w:eastAsia="Neue Hans Kendrick Light" w:hAnsi="Neue Hans Kendrick"/>
                <w:sz w:val="16"/>
                <w:lang w:val="en-US" w:eastAsia="de-DE" w:bidi="de-DE"/>
              </w:rPr>
            </w:pPr>
            <w:proofErr w:type="gramStart"/>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w:t>
            </w:r>
            <w:proofErr w:type="gramEnd"/>
            <w:r w:rsidRPr="00F6016D">
              <w:rPr>
                <w:rFonts w:ascii="Neue Hans Kendrick" w:hAnsi="Neue Hans Kendrick"/>
                <w:sz w:val="16"/>
                <w:szCs w:val="16"/>
                <w:lang w:val="en-US"/>
              </w:rPr>
              <w:t>_</w:t>
            </w:r>
            <w:proofErr w:type="gramStart"/>
            <w:r w:rsidRPr="00F6016D">
              <w:rPr>
                <w:rFonts w:ascii="Neue Hans Kendrick" w:hAnsi="Neue Hans Kendrick"/>
                <w:sz w:val="16"/>
                <w:szCs w:val="16"/>
                <w:lang w:val="en-US"/>
              </w:rPr>
              <w:t>title</w:t>
            </w:r>
            <w:proofErr w:type="spellEnd"/>
            <w:r w:rsidRPr="00F6016D">
              <w:rPr>
                <w:rFonts w:ascii="Neue Hans Kendrick" w:hAnsi="Neue Hans Kendrick"/>
                <w:sz w:val="16"/>
                <w:szCs w:val="16"/>
                <w:lang w:val="en-US"/>
              </w:rPr>
              <w:t>}} {%</w:t>
            </w:r>
            <w:proofErr w:type="gramEnd"/>
            <w:r w:rsidRPr="00F6016D">
              <w:rPr>
                <w:rFonts w:ascii="Neue Hans Kendrick" w:hAnsi="Neue Hans Kendrick"/>
                <w:sz w:val="16"/>
                <w:szCs w:val="16"/>
                <w:lang w:val="en-US"/>
              </w:rPr>
              <w:t xml:space="preserve"> if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'AR'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p</w:t>
            </w:r>
            <w:proofErr w:type="spellStart"/>
            <w:r w:rsidR="00F6016D" w:rsidRPr="00F6016D">
              <w:rPr>
                <w:rFonts w:ascii="Neue Hans Kendrick" w:hAnsi="Neue Hans Kendrick"/>
                <w:sz w:val="16"/>
                <w:szCs w:val="16"/>
              </w:rPr>
              <w:t>artial</w:t>
            </w:r>
            <w:proofErr w:type="spellEnd"/>
            <w:proofErr w:type="gramEnd"/>
            <w:r w:rsidR="00F6016D" w:rsidRPr="00F6016D">
              <w:rPr>
                <w:rFonts w:ascii="Neue Hans Kendrick" w:hAnsi="Neue Hans Kendrick"/>
                <w:sz w:val="16"/>
                <w:szCs w:val="16"/>
              </w:rPr>
              <w:t xml:space="preserve"> </w:t>
            </w:r>
            <w:proofErr w:type="spellStart"/>
            <w:proofErr w:type="gramStart"/>
            <w:r w:rsidR="00E02790">
              <w:rPr>
                <w:rFonts w:ascii="Neue Hans Kendrick" w:hAnsi="Neue Hans Kendrick"/>
                <w:sz w:val="16"/>
                <w:szCs w:val="16"/>
              </w:rPr>
              <w:t>i</w:t>
            </w:r>
            <w:r w:rsidR="00F6016D" w:rsidRPr="00F6016D">
              <w:rPr>
                <w:rFonts w:ascii="Neue Hans Kendrick" w:hAnsi="Neue Hans Kendrick"/>
                <w:sz w:val="16"/>
                <w:szCs w:val="16"/>
              </w:rPr>
              <w:t>nvoice</w:t>
            </w:r>
            <w:proofErr w:type="spellEnd"/>
            <w:r w:rsidR="00F6016D" w:rsidRPr="00F6016D">
              <w:rPr>
                <w:rFonts w:ascii="Neue Hans Kendrick" w:hAnsi="Neue Hans Kendrick"/>
                <w:sz w:val="16"/>
                <w:szCs w:val="16"/>
              </w:rPr>
              <w:t xml:space="preserve"> </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'ZR'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p</w:t>
            </w:r>
            <w:r w:rsidR="00F6016D" w:rsidRPr="00F6016D">
              <w:rPr>
                <w:rFonts w:ascii="Neue Hans Kendrick" w:hAnsi="Neue Hans Kendrick"/>
                <w:sz w:val="16"/>
                <w:szCs w:val="16"/>
                <w:lang w:val="en-US"/>
              </w:rPr>
              <w:t>repayment</w:t>
            </w:r>
            <w:proofErr w:type="gramEnd"/>
            <w:r w:rsidR="00F6016D" w:rsidRPr="00F6016D">
              <w:rPr>
                <w:rFonts w:ascii="Neue Hans Kendrick" w:hAnsi="Neue Hans Kendrick"/>
                <w:sz w:val="16"/>
                <w:szCs w:val="16"/>
                <w:lang w:val="en-US"/>
              </w:rPr>
              <w:t xml:space="preserve"> </w:t>
            </w:r>
            <w:proofErr w:type="gramStart"/>
            <w:r w:rsidR="00F6016D" w:rsidRPr="00F6016D">
              <w:rPr>
                <w:rFonts w:ascii="Neue Hans Kendrick" w:hAnsi="Neue Hans Kendrick"/>
                <w:sz w:val="16"/>
                <w:szCs w:val="16"/>
                <w:lang w:val="en-US"/>
              </w:rPr>
              <w:t xml:space="preserve">invoice </w:t>
            </w:r>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elif</w:t>
            </w:r>
            <w:proofErr w:type="spellEnd"/>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invoice_type</w:t>
            </w:r>
            <w:proofErr w:type="spellEnd"/>
            <w:r w:rsidRPr="00F6016D">
              <w:rPr>
                <w:rFonts w:ascii="Neue Hans Kendrick" w:hAnsi="Neue Hans Kendrick"/>
                <w:sz w:val="16"/>
                <w:szCs w:val="16"/>
                <w:lang w:val="en-US"/>
              </w:rPr>
              <w:t xml:space="preserve"> == 'ER'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i</w:t>
            </w:r>
            <w:r w:rsidR="00F6016D" w:rsidRPr="00F6016D">
              <w:rPr>
                <w:rFonts w:ascii="Neue Hans Kendrick" w:hAnsi="Neue Hans Kendrick"/>
                <w:sz w:val="16"/>
                <w:szCs w:val="16"/>
                <w:lang w:val="en-US"/>
              </w:rPr>
              <w:t>nvoice</w:t>
            </w:r>
            <w:proofErr w:type="gramEnd"/>
            <w:r w:rsidRPr="00F6016D">
              <w:rPr>
                <w:rFonts w:ascii="Neue Hans Kendrick" w:hAnsi="Neue Hans Kendrick"/>
                <w:sz w:val="16"/>
                <w:szCs w:val="16"/>
                <w:lang w:val="en-US"/>
              </w:rPr>
              <w:t xml:space="preserve"> {% else </w:t>
            </w:r>
            <w:proofErr w:type="gramStart"/>
            <w:r w:rsidRPr="00F6016D">
              <w:rPr>
                <w:rFonts w:ascii="Neue Hans Kendrick" w:hAnsi="Neue Hans Kendrick"/>
                <w:sz w:val="16"/>
                <w:szCs w:val="16"/>
                <w:lang w:val="en-US"/>
              </w:rPr>
              <w:t>%}</w:t>
            </w:r>
            <w:r w:rsidR="00E02790">
              <w:rPr>
                <w:rFonts w:ascii="Neue Hans Kendrick" w:hAnsi="Neue Hans Kendrick"/>
                <w:sz w:val="16"/>
                <w:szCs w:val="16"/>
                <w:lang w:val="en-US"/>
              </w:rPr>
              <w:t>c</w:t>
            </w:r>
            <w:proofErr w:type="spellStart"/>
            <w:r w:rsidR="00F6016D">
              <w:rPr>
                <w:rFonts w:ascii="Neue Hans Kendrick" w:hAnsi="Neue Hans Kendrick"/>
                <w:sz w:val="16"/>
                <w:szCs w:val="16"/>
              </w:rPr>
              <w:t>ummulative</w:t>
            </w:r>
            <w:proofErr w:type="spellEnd"/>
            <w:proofErr w:type="gramEnd"/>
            <w:r w:rsidR="00F6016D">
              <w:rPr>
                <w:rFonts w:ascii="Neue Hans Kendrick" w:hAnsi="Neue Hans Kendrick"/>
                <w:sz w:val="16"/>
                <w:szCs w:val="16"/>
              </w:rPr>
              <w:t xml:space="preserve"> </w:t>
            </w:r>
            <w:proofErr w:type="spellStart"/>
            <w:proofErr w:type="gramStart"/>
            <w:r w:rsidR="00E02790">
              <w:rPr>
                <w:rFonts w:ascii="Neue Hans Kendrick" w:hAnsi="Neue Hans Kendrick"/>
                <w:sz w:val="16"/>
                <w:szCs w:val="16"/>
              </w:rPr>
              <w:t>i</w:t>
            </w:r>
            <w:r w:rsidR="00F6016D">
              <w:rPr>
                <w:rFonts w:ascii="Neue Hans Kendrick" w:hAnsi="Neue Hans Kendrick"/>
                <w:sz w:val="16"/>
                <w:szCs w:val="16"/>
              </w:rPr>
              <w:t>nvoice</w:t>
            </w:r>
            <w:proofErr w:type="spellEnd"/>
            <w:r w:rsidRPr="00F6016D">
              <w:rPr>
                <w:rFonts w:ascii="Neue Hans Kendrick" w:hAnsi="Neue Hans Kendrick"/>
                <w:sz w:val="16"/>
                <w:szCs w:val="16"/>
                <w:lang w:val="en-US"/>
              </w:rPr>
              <w:t>{</w:t>
            </w:r>
            <w:proofErr w:type="gramEnd"/>
            <w:r w:rsidRPr="00F6016D">
              <w:rPr>
                <w:rFonts w:ascii="Neue Hans Kendrick" w:hAnsi="Neue Hans Kendrick"/>
                <w:sz w:val="16"/>
                <w:szCs w:val="16"/>
                <w:lang w:val="en-US"/>
              </w:rPr>
              <w:t xml:space="preserve">% </w:t>
            </w:r>
            <w:proofErr w:type="gramStart"/>
            <w:r w:rsidRPr="00F6016D">
              <w:rPr>
                <w:rFonts w:ascii="Neue Hans Kendrick" w:hAnsi="Neue Hans Kendrick"/>
                <w:sz w:val="16"/>
                <w:szCs w:val="16"/>
                <w:lang w:val="en-US"/>
              </w:rPr>
              <w:t>endif %}</w:t>
            </w:r>
            <w:proofErr w:type="gramEnd"/>
            <w:r w:rsidRPr="00F6016D">
              <w:rPr>
                <w:rFonts w:ascii="Neue Hans Kendrick" w:hAnsi="Neue Hans Kendrick"/>
                <w:sz w:val="16"/>
                <w:szCs w:val="16"/>
                <w:lang w:val="en-US"/>
              </w:rPr>
              <w:t xml:space="preserve"> </w:t>
            </w:r>
            <w:r w:rsidR="00F6016D" w:rsidRPr="00F6016D">
              <w:rPr>
                <w:rFonts w:ascii="Neue Hans Kendrick" w:eastAsia="Neue Hans Kendrick Light" w:hAnsi="Neue Hans Kendrick"/>
                <w:sz w:val="16"/>
                <w:lang w:val="en-US" w:eastAsia="de-DE" w:bidi="de-DE"/>
              </w:rPr>
              <w:t xml:space="preserve">for the project </w:t>
            </w:r>
            <w:r w:rsidRPr="00F6016D">
              <w:rPr>
                <w:rFonts w:ascii="Neue Hans Kendrick" w:hAnsi="Neue Hans Kendrick"/>
                <w:sz w:val="16"/>
                <w:szCs w:val="16"/>
                <w:lang w:val="en-US"/>
              </w:rPr>
              <w:t>{{</w:t>
            </w:r>
            <w:proofErr w:type="spellStart"/>
            <w:r w:rsidRPr="00F6016D">
              <w:rPr>
                <w:rFonts w:ascii="Neue Hans Kendrick" w:hAnsi="Neue Hans Kendrick"/>
                <w:sz w:val="16"/>
                <w:szCs w:val="16"/>
                <w:lang w:val="en-US"/>
              </w:rPr>
              <w:t>project_no</w:t>
            </w:r>
            <w:proofErr w:type="spellEnd"/>
            <w:r w:rsidRPr="00F6016D">
              <w:rPr>
                <w:rFonts w:ascii="Neue Hans Kendrick" w:hAnsi="Neue Hans Kendrick"/>
                <w:sz w:val="16"/>
                <w:szCs w:val="16"/>
                <w:lang w:val="en-US"/>
              </w:rPr>
              <w:t xml:space="preserve">}} </w:t>
            </w:r>
            <w:r w:rsidRPr="00F6016D">
              <w:rPr>
                <w:rFonts w:ascii="Neue Hans Kendrick" w:eastAsia="Neue Hans Kendrick Light" w:hAnsi="Neue Hans Kendrick" w:cs="Neue Hans Kendrick Light"/>
                <w:color w:val="000000"/>
                <w:sz w:val="16"/>
                <w:lang w:val="en-US" w:eastAsia="de-DE" w:bidi="de-DE"/>
              </w:rPr>
              <w:t xml:space="preserve">- </w:t>
            </w:r>
            <w:proofErr w:type="gramStart"/>
            <w:r w:rsidRPr="00F6016D">
              <w:rPr>
                <w:rFonts w:ascii="Neue Hans Kendrick" w:hAnsi="Neue Hans Kendrick"/>
                <w:sz w:val="16"/>
                <w:szCs w:val="16"/>
                <w:lang w:val="en-US"/>
              </w:rPr>
              <w:t xml:space="preserve">{{ </w:t>
            </w:r>
            <w:proofErr w:type="spellStart"/>
            <w:r w:rsidRPr="00F6016D">
              <w:rPr>
                <w:rFonts w:ascii="Neue Hans Kendrick" w:hAnsi="Neue Hans Kendrick"/>
                <w:sz w:val="16"/>
                <w:szCs w:val="16"/>
                <w:lang w:val="en-US"/>
              </w:rPr>
              <w:t>project</w:t>
            </w:r>
            <w:proofErr w:type="gramEnd"/>
            <w:r w:rsidRPr="00F6016D">
              <w:rPr>
                <w:rFonts w:ascii="Neue Hans Kendrick" w:hAnsi="Neue Hans Kendrick"/>
                <w:sz w:val="16"/>
                <w:szCs w:val="16"/>
                <w:lang w:val="en-US"/>
              </w:rPr>
              <w:t>_name</w:t>
            </w:r>
            <w:proofErr w:type="spellEnd"/>
            <w:r w:rsidRPr="00F6016D">
              <w:rPr>
                <w:rFonts w:ascii="Neue Hans Kendrick" w:hAnsi="Neue Hans Kendrick"/>
                <w:sz w:val="16"/>
                <w:szCs w:val="16"/>
                <w:lang w:val="en-US"/>
              </w:rPr>
              <w:t>}}</w:t>
            </w:r>
          </w:p>
        </w:tc>
      </w:tr>
      <w:tr w:rsidR="00727DC3" w:rsidRPr="00E02790" w14:paraId="2DD4A5F3" w14:textId="77777777" w:rsidTr="00727DC3">
        <w:tc>
          <w:tcPr>
            <w:tcW w:w="2487" w:type="dxa"/>
            <w:vMerge w:val="restart"/>
            <w:tcBorders>
              <w:top w:val="nil"/>
              <w:left w:val="nil"/>
              <w:bottom w:val="nil"/>
              <w:right w:val="nil"/>
            </w:tcBorders>
          </w:tcPr>
          <w:p w14:paraId="71D984D9" w14:textId="77777777" w:rsidR="00727DC3" w:rsidRPr="00241F19" w:rsidRDefault="00727DC3" w:rsidP="00727DC3">
            <w:pPr>
              <w:pStyle w:val="Tabelleninhalt"/>
              <w:rPr>
                <w:rFonts w:ascii="Neue Hans Kendrick" w:eastAsia="Neue Hans Kendrick Light" w:hAnsi="Neue Hans Kendrick" w:cs="Neue Hans Kendrick Light"/>
                <w:b/>
                <w:sz w:val="16"/>
                <w:lang w:val="en-US" w:eastAsia="de-DE" w:bidi="de-DE"/>
              </w:rPr>
            </w:pPr>
            <w:r w:rsidRPr="00241F19">
              <w:rPr>
                <w:rFonts w:ascii="Neue Hans Kendrick" w:eastAsia="Neue Hans Kendrick Light" w:hAnsi="Neue Hans Kendrick" w:cs="Neue Hans Kendrick Light"/>
                <w:b/>
                <w:sz w:val="16"/>
                <w:lang w:val="en-US" w:eastAsia="de-DE" w:bidi="de-DE"/>
              </w:rPr>
              <w:t>PROJECT</w:t>
            </w:r>
          </w:p>
          <w:p w14:paraId="40CA68DA"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w:t>
            </w:r>
            <w:proofErr w:type="gramEnd"/>
            <w:r w:rsidRPr="00241F19">
              <w:rPr>
                <w:rFonts w:ascii="Neue Hans Kendrick" w:hAnsi="Neue Hans Kendrick"/>
                <w:sz w:val="16"/>
                <w:szCs w:val="16"/>
                <w:lang w:val="en-US"/>
              </w:rPr>
              <w:t>_no</w:t>
            </w:r>
            <w:proofErr w:type="spellEnd"/>
            <w:r w:rsidRPr="00241F19">
              <w:rPr>
                <w:rFonts w:ascii="Neue Hans Kendrick" w:hAnsi="Neue Hans Kendrick"/>
                <w:sz w:val="16"/>
                <w:szCs w:val="16"/>
                <w:lang w:val="en-US"/>
              </w:rPr>
              <w:t>}}</w:t>
            </w:r>
          </w:p>
          <w:p w14:paraId="30253BF4"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project</w:t>
            </w:r>
            <w:proofErr w:type="gramEnd"/>
            <w:r w:rsidRPr="00241F19">
              <w:rPr>
                <w:rFonts w:ascii="Neue Hans Kendrick" w:hAnsi="Neue Hans Kendrick"/>
                <w:sz w:val="16"/>
                <w:szCs w:val="16"/>
                <w:lang w:val="en-US"/>
              </w:rPr>
              <w:t>_name</w:t>
            </w:r>
            <w:proofErr w:type="spellEnd"/>
            <w:r w:rsidRPr="00241F19">
              <w:rPr>
                <w:rFonts w:ascii="Neue Hans Kendrick" w:hAnsi="Neue Hans Kendrick"/>
                <w:sz w:val="16"/>
                <w:szCs w:val="16"/>
                <w:lang w:val="en-US"/>
              </w:rPr>
              <w:t>}}</w:t>
            </w:r>
          </w:p>
          <w:p w14:paraId="1F79C16E" w14:textId="77777777" w:rsidR="00727DC3" w:rsidRPr="00241F19" w:rsidRDefault="00727DC3" w:rsidP="00727DC3">
            <w:pPr>
              <w:pStyle w:val="Tabelleninhalt"/>
              <w:rPr>
                <w:rFonts w:ascii="Neue Hans Kendrick" w:eastAsia="Neue Hans Kendrick Light" w:hAnsi="Neue Hans Kendrick"/>
                <w:color w:val="000000"/>
                <w:sz w:val="16"/>
                <w:lang w:val="en-US" w:eastAsia="de-DE" w:bidi="de-DE"/>
              </w:rPr>
            </w:pPr>
          </w:p>
          <w:p w14:paraId="1CFE5EDF"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color w:val="000000"/>
                <w:lang w:val="en-US" w:eastAsia="de-DE" w:bidi="de-DE"/>
              </w:rPr>
            </w:pPr>
            <w:r w:rsidRPr="00241F19">
              <w:rPr>
                <w:rFonts w:ascii="Neue Hans Kendrick" w:eastAsia="Neue Hans Kendrick Light" w:hAnsi="Neue Hans Kendrick"/>
                <w:b/>
                <w:lang w:val="en-US" w:eastAsia="de-DE" w:bidi="de-DE"/>
              </w:rPr>
              <w:t>INVOICE</w:t>
            </w:r>
          </w:p>
          <w:p w14:paraId="658A568B" w14:textId="77777777"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invoice</w:t>
            </w:r>
            <w:proofErr w:type="gramEnd"/>
            <w:r w:rsidRPr="00241F19">
              <w:rPr>
                <w:rFonts w:ascii="Neue Hans Kendrick" w:hAnsi="Neue Hans Kendrick"/>
                <w:sz w:val="16"/>
                <w:szCs w:val="16"/>
                <w:lang w:val="en-US"/>
              </w:rPr>
              <w:t>_title</w:t>
            </w:r>
            <w:proofErr w:type="spellEnd"/>
            <w:r w:rsidRPr="00241F19">
              <w:rPr>
                <w:rFonts w:ascii="Neue Hans Kendrick" w:hAnsi="Neue Hans Kendrick"/>
                <w:sz w:val="16"/>
                <w:szCs w:val="16"/>
                <w:lang w:val="en-US"/>
              </w:rPr>
              <w:t>}}</w:t>
            </w:r>
          </w:p>
          <w:p w14:paraId="072701EB" w14:textId="77777777" w:rsidR="00727DC3" w:rsidRPr="00241F19" w:rsidRDefault="00727DC3" w:rsidP="00727D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tLeast"/>
              <w:ind w:right="150"/>
              <w:rPr>
                <w:rFonts w:ascii="Neue Hans Kendrick" w:eastAsia="Neue Hans Kendrick Light" w:hAnsi="Neue Hans Kendrick"/>
                <w:lang w:val="en-US" w:eastAsia="de-DE" w:bidi="de-DE"/>
              </w:rPr>
            </w:pPr>
          </w:p>
          <w:p w14:paraId="7E814BAA"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r w:rsidRPr="00241F19">
              <w:rPr>
                <w:rFonts w:ascii="Neue Hans Kendrick" w:eastAsia="Neue Hans Kendrick Light" w:hAnsi="Neue Hans Kendrick"/>
                <w:b/>
                <w:sz w:val="16"/>
                <w:lang w:val="en-US" w:eastAsia="de-DE" w:bidi="de-DE"/>
              </w:rPr>
              <w:t>PERIOD</w:t>
            </w:r>
          </w:p>
          <w:p w14:paraId="6B4F43C0" w14:textId="17E0EEDF" w:rsidR="00727DC3" w:rsidRPr="00241F19" w:rsidRDefault="00727DC3" w:rsidP="00727DC3">
            <w:pPr>
              <w:pStyle w:val="Tabelleninhalt"/>
              <w:rPr>
                <w:rFonts w:ascii="Neue Hans Kendrick" w:hAnsi="Neue Hans Kendrick"/>
                <w:sz w:val="16"/>
                <w:szCs w:val="16"/>
                <w:lang w:val="en-US"/>
              </w:rPr>
            </w:pP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from</w:t>
            </w:r>
            <w:proofErr w:type="gramEnd"/>
            <w:r w:rsidRPr="00241F19">
              <w:rPr>
                <w:rFonts w:ascii="Neue Hans Kendrick" w:hAnsi="Neue Hans Kendrick"/>
                <w:sz w:val="16"/>
                <w:szCs w:val="16"/>
                <w:lang w:val="en-US"/>
              </w:rPr>
              <w:t>_date</w:t>
            </w:r>
            <w:proofErr w:type="spellEnd"/>
            <w:r w:rsidRPr="00241F19">
              <w:rPr>
                <w:rFonts w:ascii="Neue Hans Kendrick" w:hAnsi="Neue Hans Kendrick"/>
                <w:sz w:val="16"/>
                <w:szCs w:val="16"/>
                <w:lang w:val="en-US"/>
              </w:rPr>
              <w:t>}}</w:t>
            </w:r>
            <w:r>
              <w:rPr>
                <w:rFonts w:ascii="Neue Hans Kendrick" w:hAnsi="Neue Hans Kendrick"/>
                <w:sz w:val="16"/>
                <w:szCs w:val="16"/>
                <w:lang w:val="en-US"/>
              </w:rPr>
              <w:t xml:space="preserve"> to</w:t>
            </w:r>
            <w:r w:rsidRPr="00241F19">
              <w:rPr>
                <w:rFonts w:ascii="Neue Hans Kendrick" w:eastAsia="Neue Hans Kendrick Light" w:hAnsi="Neue Hans Kendrick"/>
                <w:sz w:val="16"/>
                <w:lang w:val="en-US" w:eastAsia="de-DE" w:bidi="de-DE"/>
              </w:rPr>
              <w:t xml:space="preserve"> </w:t>
            </w:r>
            <w:proofErr w:type="gramStart"/>
            <w:r w:rsidRPr="00241F19">
              <w:rPr>
                <w:rFonts w:ascii="Neue Hans Kendrick" w:hAnsi="Neue Hans Kendrick"/>
                <w:sz w:val="16"/>
                <w:szCs w:val="16"/>
                <w:lang w:val="en-US"/>
              </w:rPr>
              <w:t xml:space="preserve">{{ </w:t>
            </w:r>
            <w:proofErr w:type="spellStart"/>
            <w:r w:rsidRPr="00241F19">
              <w:rPr>
                <w:rFonts w:ascii="Neue Hans Kendrick" w:hAnsi="Neue Hans Kendrick"/>
                <w:sz w:val="16"/>
                <w:szCs w:val="16"/>
                <w:lang w:val="en-US"/>
              </w:rPr>
              <w:t>to</w:t>
            </w:r>
            <w:proofErr w:type="gramEnd"/>
            <w:r w:rsidRPr="00241F19">
              <w:rPr>
                <w:rFonts w:ascii="Neue Hans Kendrick" w:hAnsi="Neue Hans Kendrick"/>
                <w:sz w:val="16"/>
                <w:szCs w:val="16"/>
                <w:lang w:val="en-US"/>
              </w:rPr>
              <w:t>_date</w:t>
            </w:r>
            <w:proofErr w:type="spellEnd"/>
            <w:r w:rsidRPr="00241F19">
              <w:rPr>
                <w:rFonts w:ascii="Neue Hans Kendrick" w:hAnsi="Neue Hans Kendrick"/>
                <w:sz w:val="16"/>
                <w:szCs w:val="16"/>
                <w:lang w:val="en-US"/>
              </w:rPr>
              <w:t>}}</w:t>
            </w:r>
          </w:p>
          <w:p w14:paraId="5AE7050D" w14:textId="77777777" w:rsidR="00727DC3" w:rsidRPr="00241F19" w:rsidRDefault="00727DC3" w:rsidP="00727DC3">
            <w:pPr>
              <w:pStyle w:val="Tabelleninhalt"/>
              <w:rPr>
                <w:rFonts w:ascii="Neue Hans Kendrick" w:eastAsia="Neue Hans Kendrick Light" w:hAnsi="Neue Hans Kendrick"/>
                <w:color w:val="FF0000"/>
                <w:sz w:val="16"/>
                <w:lang w:val="en-US" w:eastAsia="de-DE" w:bidi="de-DE"/>
              </w:rPr>
            </w:pPr>
          </w:p>
          <w:p w14:paraId="6BB99791" w14:textId="77777777" w:rsidR="00727DC3" w:rsidRPr="00241F19" w:rsidRDefault="00727DC3" w:rsidP="00727DC3">
            <w:pPr>
              <w:pStyle w:val="Tabelleninhalt"/>
              <w:rPr>
                <w:rFonts w:ascii="Neue Hans Kendrick" w:eastAsia="Neue Hans Kendrick Light" w:hAnsi="Neue Hans Kendrick"/>
                <w:b/>
                <w:sz w:val="16"/>
                <w:lang w:val="en-US" w:eastAsia="de-DE" w:bidi="de-DE"/>
              </w:rPr>
            </w:pPr>
          </w:p>
        </w:tc>
        <w:tc>
          <w:tcPr>
            <w:tcW w:w="253" w:type="dxa"/>
            <w:tcBorders>
              <w:top w:val="nil"/>
              <w:left w:val="nil"/>
              <w:bottom w:val="nil"/>
              <w:right w:val="nil"/>
            </w:tcBorders>
          </w:tcPr>
          <w:p w14:paraId="49F87955"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6803" w:type="dxa"/>
            <w:gridSpan w:val="4"/>
            <w:tcBorders>
              <w:top w:val="nil"/>
            </w:tcBorders>
          </w:tcPr>
          <w:p w14:paraId="7B8908FB"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Dear Sir or Madam,</w:t>
            </w:r>
          </w:p>
          <w:p w14:paraId="532A82B0" w14:textId="77777777" w:rsidR="00813F9B" w:rsidRPr="00483DA6" w:rsidRDefault="00813F9B" w:rsidP="00813F9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p w14:paraId="10B7044A" w14:textId="60FF0203" w:rsidR="00813F9B" w:rsidRPr="00483DA6" w:rsidRDefault="00813F9B" w:rsidP="00813F9B">
            <w:pPr>
              <w:rPr>
                <w:rFonts w:ascii="Neue Hans Kendrick" w:eastAsia="Neue Hans Kendrick Light" w:hAnsi="Neue Hans Kendrick"/>
                <w:lang w:val="en-US" w:eastAsia="de-DE" w:bidi="de-DE"/>
              </w:rPr>
            </w:pPr>
            <w:r w:rsidRPr="00483DA6">
              <w:rPr>
                <w:rFonts w:ascii="Neue Hans Kendrick" w:eastAsia="Neue Hans Kendrick Light" w:hAnsi="Neue Hans Kendrick"/>
                <w:lang w:val="en-US" w:eastAsia="de-DE" w:bidi="de-DE"/>
              </w:rPr>
              <w:t xml:space="preserve">Please find enclosed the {% if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'AR' %}</w:t>
            </w:r>
            <w:r w:rsidR="00E02790" w:rsidRPr="00E02790">
              <w:rPr>
                <w:rFonts w:ascii="Neue Hans Kendrick" w:hAnsi="Neue Hans Kendrick"/>
                <w:lang w:val="en-GB"/>
              </w:rPr>
              <w:t>partial</w:t>
            </w:r>
            <w:r w:rsidR="00E02790" w:rsidRPr="00483DA6">
              <w:rPr>
                <w:rFonts w:ascii="Neue Hans Kendrick" w:eastAsia="Neue Hans Kendrick Light" w:hAnsi="Neue Hans Kendrick"/>
                <w:lang w:val="en-US" w:eastAsia="de-DE" w:bidi="de-DE"/>
              </w:rPr>
              <w:t xml:space="preserve"> </w:t>
            </w:r>
            <w:r w:rsidRPr="00483DA6">
              <w:rPr>
                <w:rFonts w:ascii="Neue Hans Kendrick" w:eastAsia="Neue Hans Kendrick Light" w:hAnsi="Neue Hans Kendrick"/>
                <w:lang w:val="en-US" w:eastAsia="de-DE" w:bidi="de-DE"/>
              </w:rPr>
              <w:t xml:space="preserve">invoice{%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'ZR' %}</w:t>
            </w:r>
            <w:r w:rsidR="00E02790">
              <w:rPr>
                <w:rFonts w:ascii="Neue Hans Kendrick" w:hAnsi="Neue Hans Kendrick"/>
                <w:lang w:val="en-US"/>
              </w:rPr>
              <w:t>p</w:t>
            </w:r>
            <w:r w:rsidR="00E02790" w:rsidRPr="00F6016D">
              <w:rPr>
                <w:rFonts w:ascii="Neue Hans Kendrick" w:hAnsi="Neue Hans Kendrick"/>
                <w:lang w:val="en-US"/>
              </w:rPr>
              <w:t>repayment</w:t>
            </w:r>
            <w:r w:rsidRPr="00483DA6">
              <w:rPr>
                <w:rFonts w:ascii="Neue Hans Kendrick" w:eastAsia="Neue Hans Kendrick Light" w:hAnsi="Neue Hans Kendrick"/>
                <w:lang w:val="en-US" w:eastAsia="de-DE" w:bidi="de-DE"/>
              </w:rPr>
              <w:t xml:space="preserve"> invoice {% </w:t>
            </w:r>
            <w:proofErr w:type="spellStart"/>
            <w:r w:rsidRPr="00483DA6">
              <w:rPr>
                <w:rFonts w:ascii="Neue Hans Kendrick" w:eastAsia="Neue Hans Kendrick Light" w:hAnsi="Neue Hans Kendrick"/>
                <w:lang w:val="en-US" w:eastAsia="de-DE" w:bidi="de-DE"/>
              </w:rPr>
              <w:t>elif</w:t>
            </w:r>
            <w:proofErr w:type="spellEnd"/>
            <w:r w:rsidRPr="00483DA6">
              <w:rPr>
                <w:rFonts w:ascii="Neue Hans Kendrick" w:eastAsia="Neue Hans Kendrick Light" w:hAnsi="Neue Hans Kendrick"/>
                <w:lang w:val="en-US" w:eastAsia="de-DE" w:bidi="de-DE"/>
              </w:rPr>
              <w:t xml:space="preserve"> </w:t>
            </w:r>
            <w:proofErr w:type="spellStart"/>
            <w:r w:rsidRPr="00483DA6">
              <w:rPr>
                <w:rFonts w:ascii="Neue Hans Kendrick" w:eastAsia="Neue Hans Kendrick Light" w:hAnsi="Neue Hans Kendrick"/>
                <w:lang w:val="en-US" w:eastAsia="de-DE" w:bidi="de-DE"/>
              </w:rPr>
              <w:t>invoice_type</w:t>
            </w:r>
            <w:proofErr w:type="spellEnd"/>
            <w:r w:rsidRPr="00483DA6">
              <w:rPr>
                <w:rFonts w:ascii="Neue Hans Kendrick" w:eastAsia="Neue Hans Kendrick Light" w:hAnsi="Neue Hans Kendrick"/>
                <w:lang w:val="en-US" w:eastAsia="de-DE" w:bidi="de-DE"/>
              </w:rPr>
              <w:t xml:space="preserve"> == 'ER' %}invoice {% else %}final invoice{% endif %} {{ </w:t>
            </w:r>
            <w:proofErr w:type="spellStart"/>
            <w:r w:rsidRPr="00483DA6">
              <w:rPr>
                <w:rFonts w:ascii="Neue Hans Kendrick" w:eastAsia="Neue Hans Kendrick Light" w:hAnsi="Neue Hans Kendrick"/>
                <w:lang w:val="en-US" w:eastAsia="de-DE" w:bidi="de-DE"/>
              </w:rPr>
              <w:t>invoice_title</w:t>
            </w:r>
            <w:proofErr w:type="spellEnd"/>
            <w:r w:rsidRPr="00483DA6">
              <w:rPr>
                <w:rFonts w:ascii="Neue Hans Kendrick" w:eastAsia="Neue Hans Kendrick Light" w:hAnsi="Neue Hans Kendrick"/>
                <w:lang w:val="en-US" w:eastAsia="de-DE" w:bidi="de-DE"/>
              </w:rPr>
              <w:t>}}for the project {{</w:t>
            </w:r>
            <w:proofErr w:type="spellStart"/>
            <w:r w:rsidRPr="00483DA6">
              <w:rPr>
                <w:rFonts w:ascii="Neue Hans Kendrick" w:eastAsia="Neue Hans Kendrick Light" w:hAnsi="Neue Hans Kendrick"/>
                <w:lang w:val="en-US" w:eastAsia="de-DE" w:bidi="de-DE"/>
              </w:rPr>
              <w:t>project_no</w:t>
            </w:r>
            <w:proofErr w:type="spellEnd"/>
            <w:r w:rsidRPr="00483DA6">
              <w:rPr>
                <w:rFonts w:ascii="Neue Hans Kendrick" w:eastAsia="Neue Hans Kendrick Light" w:hAnsi="Neue Hans Kendrick"/>
                <w:lang w:val="en-US" w:eastAsia="de-DE" w:bidi="de-DE"/>
              </w:rPr>
              <w:t xml:space="preserve">}} - {{ </w:t>
            </w:r>
            <w:proofErr w:type="spellStart"/>
            <w:r w:rsidRPr="00483DA6">
              <w:rPr>
                <w:rFonts w:ascii="Neue Hans Kendrick" w:eastAsia="Neue Hans Kendrick Light" w:hAnsi="Neue Hans Kendrick"/>
                <w:lang w:val="en-US" w:eastAsia="de-DE" w:bidi="de-DE"/>
              </w:rPr>
              <w:t>project_name</w:t>
            </w:r>
            <w:proofErr w:type="spellEnd"/>
            <w:r w:rsidRPr="00483DA6">
              <w:rPr>
                <w:rFonts w:ascii="Neue Hans Kendrick" w:eastAsia="Neue Hans Kendrick Light" w:hAnsi="Neue Hans Kendrick"/>
                <w:lang w:val="en-US" w:eastAsia="de-DE" w:bidi="de-DE"/>
              </w:rPr>
              <w:t>}} in the order {{</w:t>
            </w:r>
            <w:proofErr w:type="spellStart"/>
            <w:r w:rsidRPr="00483DA6">
              <w:rPr>
                <w:rFonts w:ascii="Neue Hans Kendrick" w:eastAsia="Neue Hans Kendrick Light" w:hAnsi="Neue Hans Kendrick"/>
                <w:lang w:val="en-US" w:eastAsia="de-DE" w:bidi="de-DE"/>
              </w:rPr>
              <w:t>contract_no</w:t>
            </w:r>
            <w:proofErr w:type="spellEnd"/>
            <w:r w:rsidRPr="00483DA6">
              <w:rPr>
                <w:rFonts w:ascii="Neue Hans Kendrick" w:eastAsia="Neue Hans Kendrick Light" w:hAnsi="Neue Hans Kendrick"/>
                <w:lang w:val="en-US" w:eastAsia="de-DE" w:bidi="de-DE"/>
              </w:rPr>
              <w:t>}} {{</w:t>
            </w:r>
            <w:proofErr w:type="spellStart"/>
            <w:r w:rsidRPr="00483DA6">
              <w:rPr>
                <w:rFonts w:ascii="Neue Hans Kendrick" w:eastAsia="Neue Hans Kendrick Light" w:hAnsi="Neue Hans Kendrick"/>
                <w:lang w:val="en-US" w:eastAsia="de-DE" w:bidi="de-DE"/>
              </w:rPr>
              <w:t>contract_name</w:t>
            </w:r>
            <w:proofErr w:type="spellEnd"/>
            <w:r w:rsidRPr="00483DA6">
              <w:rPr>
                <w:rFonts w:ascii="Neue Hans Kendrick" w:eastAsia="Neue Hans Kendrick Light" w:hAnsi="Neue Hans Kendrick"/>
                <w:lang w:val="en-US" w:eastAsia="de-DE" w:bidi="de-DE"/>
              </w:rPr>
              <w:t xml:space="preserve">}}. </w:t>
            </w:r>
          </w:p>
          <w:p w14:paraId="4E33A1D7" w14:textId="7A2670B4" w:rsidR="00727DC3" w:rsidRPr="002F119F" w:rsidRDefault="00727DC3" w:rsidP="00813F9B">
            <w:pPr>
              <w:rPr>
                <w:rFonts w:ascii="Neue Hans Kendrick" w:eastAsia="Neue Hans Kendrick Light" w:hAnsi="Neue Hans Kendrick"/>
                <w:lang w:val="en-US" w:eastAsia="de-DE" w:bidi="de-DE"/>
              </w:rPr>
            </w:pPr>
            <w:r w:rsidRPr="002F119F">
              <w:rPr>
                <w:rFonts w:ascii="Neue Hans Kendrick" w:eastAsia="Liberation Serif" w:hAnsi="Neue Hans Kendrick" w:cs="Liberation Serif"/>
                <w:lang w:val="en-US" w:eastAsia="x-none"/>
              </w:rPr>
              <w:t xml:space="preserve">{% if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'AR' or </w:t>
            </w:r>
            <w:proofErr w:type="spellStart"/>
            <w:r w:rsidRPr="002F119F">
              <w:rPr>
                <w:rFonts w:ascii="Neue Hans Kendrick" w:eastAsia="Liberation Serif" w:hAnsi="Neue Hans Kendrick" w:cs="Liberation Serif"/>
                <w:lang w:val="en-US" w:eastAsia="x-none"/>
              </w:rPr>
              <w:t>invoice_type</w:t>
            </w:r>
            <w:proofErr w:type="spellEnd"/>
            <w:r w:rsidRPr="002F119F">
              <w:rPr>
                <w:rFonts w:ascii="Neue Hans Kendrick" w:eastAsia="Liberation Serif" w:hAnsi="Neue Hans Kendrick" w:cs="Liberation Serif"/>
                <w:lang w:val="en-US" w:eastAsia="x-none"/>
              </w:rPr>
              <w:t xml:space="preserve"> == 'ER' </w:t>
            </w:r>
            <w:proofErr w:type="gramStart"/>
            <w:r w:rsidRPr="002F119F">
              <w:rPr>
                <w:rFonts w:ascii="Neue Hans Kendrick" w:eastAsia="Liberation Serif" w:hAnsi="Neue Hans Kendrick" w:cs="Liberation Serif"/>
                <w:lang w:val="en-US" w:eastAsia="x-none"/>
              </w:rPr>
              <w:t>%}</w:t>
            </w:r>
            <w:r w:rsidR="002F119F" w:rsidRPr="002F119F">
              <w:rPr>
                <w:rFonts w:ascii="Neue Hans Kendrick" w:eastAsia="Neue Hans Kendrick Light" w:hAnsi="Neue Hans Kendrick"/>
                <w:lang w:val="en-US" w:eastAsia="de-DE" w:bidi="de-DE"/>
              </w:rPr>
              <w:t>The</w:t>
            </w:r>
            <w:proofErr w:type="gramEnd"/>
            <w:r w:rsidR="002F119F" w:rsidRPr="002F119F">
              <w:rPr>
                <w:rFonts w:ascii="Neue Hans Kendrick" w:eastAsia="Neue Hans Kendrick Light" w:hAnsi="Neue Hans Kendrick"/>
                <w:lang w:val="en-US" w:eastAsia="de-DE" w:bidi="de-DE"/>
              </w:rPr>
              <w:t xml:space="preserve"> partial services are determined separately. Invoices on </w:t>
            </w:r>
            <w:proofErr w:type="gramStart"/>
            <w:r w:rsidR="002F119F" w:rsidRPr="002F119F">
              <w:rPr>
                <w:rFonts w:ascii="Neue Hans Kendrick" w:eastAsia="Neue Hans Kendrick Light" w:hAnsi="Neue Hans Kendrick"/>
                <w:lang w:val="en-US" w:eastAsia="de-DE" w:bidi="de-DE"/>
              </w:rPr>
              <w:t>account</w:t>
            </w:r>
            <w:proofErr w:type="gramEnd"/>
            <w:r w:rsidR="002F119F" w:rsidRPr="002F119F">
              <w:rPr>
                <w:rFonts w:ascii="Neue Hans Kendrick" w:eastAsia="Neue Hans Kendrick Light" w:hAnsi="Neue Hans Kendrick"/>
                <w:lang w:val="en-US" w:eastAsia="de-DE" w:bidi="de-DE"/>
              </w:rPr>
              <w:t xml:space="preserve"> issued to date are also </w:t>
            </w:r>
            <w:proofErr w:type="gramStart"/>
            <w:r w:rsidR="002F119F" w:rsidRPr="002F119F">
              <w:rPr>
                <w:rFonts w:ascii="Neue Hans Kendrick" w:eastAsia="Neue Hans Kendrick Light" w:hAnsi="Neue Hans Kendrick"/>
                <w:lang w:val="en-US" w:eastAsia="de-DE" w:bidi="de-DE"/>
              </w:rPr>
              <w:t>taken into account</w:t>
            </w:r>
            <w:proofErr w:type="gramEnd"/>
            <w:r w:rsidR="002F119F" w:rsidRPr="002F119F">
              <w:rPr>
                <w:rFonts w:ascii="Neue Hans Kendrick" w:eastAsia="Neue Hans Kendrick Light" w:hAnsi="Neue Hans Kendrick"/>
                <w:lang w:val="en-US" w:eastAsia="de-DE" w:bidi="de-DE"/>
              </w:rPr>
              <w:t>. For complete traceability of the planning fee, you will also receive the basis of the fee calculation in the attachment.</w:t>
            </w:r>
            <w:r w:rsidR="00E02790">
              <w:rPr>
                <w:rFonts w:ascii="Neue Hans Kendrick" w:eastAsia="Neue Hans Kendrick Light" w:hAnsi="Neue Hans Kendrick"/>
                <w:lang w:val="en-US" w:eastAsia="de-DE" w:bidi="de-DE"/>
              </w:rPr>
              <w:t xml:space="preserve"> </w:t>
            </w:r>
            <w:r w:rsidR="002F119F" w:rsidRPr="002F119F">
              <w:rPr>
                <w:rFonts w:ascii="Neue Hans Kendrick" w:eastAsia="Neue Hans Kendrick Light" w:hAnsi="Neue Hans Kendrick"/>
                <w:lang w:val="en-US" w:eastAsia="de-DE" w:bidi="de-DE"/>
              </w:rPr>
              <w:t>{% endif %}</w:t>
            </w:r>
          </w:p>
        </w:tc>
      </w:tr>
      <w:tr w:rsidR="00727DC3" w:rsidRPr="00241F19" w14:paraId="7348F4A6" w14:textId="77777777" w:rsidTr="00727DC3">
        <w:trPr>
          <w:trHeight w:val="20"/>
        </w:trPr>
        <w:tc>
          <w:tcPr>
            <w:tcW w:w="2487" w:type="dxa"/>
            <w:vMerge/>
            <w:tcBorders>
              <w:left w:val="nil"/>
              <w:right w:val="nil"/>
            </w:tcBorders>
          </w:tcPr>
          <w:p w14:paraId="51EF23E2" w14:textId="77777777" w:rsidR="00727DC3" w:rsidRPr="002F119F" w:rsidRDefault="00727DC3" w:rsidP="00727DC3">
            <w:pPr>
              <w:rPr>
                <w:rFonts w:ascii="Neue Hans Kendrick" w:eastAsia="Neue Hans Kendrick Light" w:hAnsi="Neue Hans Kendrick"/>
                <w:lang w:val="en-US" w:eastAsia="de-DE" w:bidi="de-DE"/>
              </w:rPr>
            </w:pPr>
          </w:p>
        </w:tc>
        <w:tc>
          <w:tcPr>
            <w:tcW w:w="253" w:type="dxa"/>
          </w:tcPr>
          <w:p w14:paraId="5E406F50" w14:textId="77777777" w:rsidR="00727DC3" w:rsidRPr="002F119F"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p>
        </w:tc>
        <w:tc>
          <w:tcPr>
            <w:tcW w:w="2594" w:type="dxa"/>
          </w:tcPr>
          <w:p w14:paraId="68FB449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Total </w:t>
            </w:r>
            <w:proofErr w:type="spellStart"/>
            <w:r w:rsidRPr="00241F19">
              <w:rPr>
                <w:rFonts w:ascii="Neue Hans Kendrick" w:eastAsia="Neue Hans Kendrick Light" w:hAnsi="Neue Hans Kendrick" w:cs="Neue Hans Kendrick Light"/>
                <w:lang w:eastAsia="de-DE" w:bidi="de-DE"/>
              </w:rPr>
              <w:t>amount</w:t>
            </w:r>
            <w:proofErr w:type="spellEnd"/>
            <w:r w:rsidRPr="00241F19">
              <w:rPr>
                <w:rFonts w:ascii="Neue Hans Kendrick" w:eastAsia="Neue Hans Kendrick Light" w:hAnsi="Neue Hans Kendrick" w:cs="Neue Hans Kendrick Light"/>
                <w:lang w:eastAsia="de-DE" w:bidi="de-DE"/>
              </w:rPr>
              <w:t xml:space="preserve"> </w:t>
            </w:r>
            <w:proofErr w:type="spellStart"/>
            <w:r w:rsidRPr="00241F19">
              <w:rPr>
                <w:rFonts w:ascii="Neue Hans Kendrick" w:eastAsia="Neue Hans Kendrick Light" w:hAnsi="Neue Hans Kendrick" w:cs="Neue Hans Kendrick Light"/>
                <w:lang w:eastAsia="de-DE" w:bidi="de-DE"/>
              </w:rPr>
              <w:t>net</w:t>
            </w:r>
            <w:proofErr w:type="spellEnd"/>
          </w:p>
        </w:tc>
        <w:tc>
          <w:tcPr>
            <w:tcW w:w="432" w:type="dxa"/>
          </w:tcPr>
          <w:p w14:paraId="0A82A68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513C3F5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proofErr w:type="spellStart"/>
            <w:r w:rsidRPr="009743F4">
              <w:rPr>
                <w:rFonts w:ascii="Neue Hans Kendrick" w:eastAsia="Neue Hans Kendrick Light" w:hAnsi="Neue Hans Kendrick" w:cs="Neue Hans Kendrick Light"/>
                <w:lang w:eastAsia="de-DE" w:bidi="de-DE"/>
              </w:rPr>
              <w:t>invoice_net</w:t>
            </w:r>
            <w:proofErr w:type="spellEnd"/>
            <w:r w:rsidRPr="009743F4">
              <w:rPr>
                <w:rFonts w:ascii="Neue Hans Kendrick" w:eastAsia="Neue Hans Kendrick Light" w:hAnsi="Neue Hans Kendrick" w:cs="Neue Hans Kendrick Light"/>
                <w:lang w:eastAsia="de-DE" w:bidi="de-DE"/>
              </w:rPr>
              <w:t xml:space="preserve">}} </w:t>
            </w:r>
            <w:r w:rsidRPr="009743F4">
              <w:rPr>
                <w:rFonts w:ascii="Neue Hans Kendrick" w:hAnsi="Neue Hans Kendrick"/>
                <w:color w:val="000000"/>
              </w:rPr>
              <w:t>€</w:t>
            </w:r>
          </w:p>
        </w:tc>
        <w:tc>
          <w:tcPr>
            <w:tcW w:w="894" w:type="dxa"/>
          </w:tcPr>
          <w:p w14:paraId="0F560D4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339D9C82" w14:textId="77777777" w:rsidTr="00727DC3">
        <w:trPr>
          <w:trHeight w:val="20"/>
        </w:trPr>
        <w:tc>
          <w:tcPr>
            <w:tcW w:w="2487" w:type="dxa"/>
            <w:vMerge/>
            <w:tcBorders>
              <w:left w:val="nil"/>
              <w:right w:val="nil"/>
            </w:tcBorders>
          </w:tcPr>
          <w:p w14:paraId="50DE6E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04406F2"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CCB1EB9" w14:textId="430D0B23"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r w:rsidRPr="00241F19">
              <w:rPr>
                <w:rFonts w:ascii="Neue Hans Kendrick" w:eastAsia="Neue Hans Kendrick Light" w:hAnsi="Neue Hans Kendrick" w:cs="Neue Hans Kendrick Light"/>
                <w:lang w:eastAsia="de-DE" w:bidi="de-DE"/>
              </w:rPr>
              <w:t xml:space="preserve">VAT </w:t>
            </w:r>
            <w:r w:rsidRPr="00241F19">
              <w:rPr>
                <w:rFonts w:ascii="Neue Hans Kendrick" w:eastAsia="Neue Hans Kendrick Light" w:hAnsi="Neue Hans Kendrick" w:cs="Neue Hans Kendrick Light"/>
                <w:szCs w:val="22"/>
                <w:lang w:eastAsia="de-DE" w:bidi="de-DE"/>
              </w:rPr>
              <w:t>{{</w:t>
            </w:r>
            <w:proofErr w:type="spellStart"/>
            <w:r w:rsidRPr="00241F19">
              <w:rPr>
                <w:rFonts w:ascii="Neue Hans Kendrick" w:eastAsia="Neue Hans Kendrick Light" w:hAnsi="Neue Hans Kendrick" w:cs="Neue Hans Kendrick Light"/>
                <w:szCs w:val="22"/>
                <w:lang w:eastAsia="de-DE" w:bidi="de-DE"/>
              </w:rPr>
              <w:t>vat_percentage</w:t>
            </w:r>
            <w:r>
              <w:rPr>
                <w:rFonts w:ascii="Neue Hans Kendrick" w:eastAsia="Neue Hans Kendrick Light" w:hAnsi="Neue Hans Kendrick" w:cs="Neue Hans Kendrick Light"/>
                <w:szCs w:val="22"/>
                <w:lang w:eastAsia="de-DE" w:bidi="de-DE"/>
              </w:rPr>
              <w:t>_display</w:t>
            </w:r>
            <w:proofErr w:type="spellEnd"/>
            <w:proofErr w:type="gramStart"/>
            <w:r w:rsidRPr="00241F19">
              <w:rPr>
                <w:rFonts w:ascii="Neue Hans Kendrick" w:eastAsia="Neue Hans Kendrick Light" w:hAnsi="Neue Hans Kendrick" w:cs="Neue Hans Kendrick Light"/>
                <w:szCs w:val="22"/>
                <w:lang w:eastAsia="de-DE" w:bidi="de-DE"/>
              </w:rPr>
              <w:t>}}%</w:t>
            </w:r>
            <w:proofErr w:type="gramEnd"/>
          </w:p>
        </w:tc>
        <w:tc>
          <w:tcPr>
            <w:tcW w:w="432" w:type="dxa"/>
          </w:tcPr>
          <w:p w14:paraId="27666A83"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1F10FA82" w14:textId="77777777" w:rsidR="00727DC3" w:rsidRPr="009743F4"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lang w:eastAsia="de-DE" w:bidi="de-DE"/>
              </w:rPr>
            </w:pPr>
            <w:r w:rsidRPr="009743F4">
              <w:rPr>
                <w:rFonts w:ascii="Neue Hans Kendrick" w:eastAsia="Neue Hans Kendrick Light" w:hAnsi="Neue Hans Kendrick" w:cs="Neue Hans Kendrick Light"/>
                <w:lang w:eastAsia="de-DE" w:bidi="de-DE"/>
              </w:rPr>
              <w:t>{{</w:t>
            </w:r>
            <w:proofErr w:type="spellStart"/>
            <w:r w:rsidRPr="009743F4">
              <w:rPr>
                <w:rFonts w:ascii="Neue Hans Kendrick" w:eastAsia="Neue Hans Kendrick Light" w:hAnsi="Neue Hans Kendrick" w:cs="Neue Hans Kendrick Light"/>
                <w:lang w:eastAsia="de-DE" w:bidi="de-DE"/>
              </w:rPr>
              <w:t>tax</w:t>
            </w:r>
            <w:proofErr w:type="spellEnd"/>
            <w:r w:rsidRPr="009743F4">
              <w:rPr>
                <w:rFonts w:ascii="Neue Hans Kendrick" w:eastAsia="Neue Hans Kendrick Light" w:hAnsi="Neue Hans Kendrick" w:cs="Neue Hans Kendrick Light"/>
                <w:lang w:eastAsia="de-DE" w:bidi="de-DE"/>
              </w:rPr>
              <w:t xml:space="preserve">}} </w:t>
            </w:r>
            <w:r w:rsidRPr="009743F4">
              <w:rPr>
                <w:rFonts w:ascii="Neue Hans Kendrick" w:hAnsi="Neue Hans Kendrick"/>
                <w:color w:val="000000"/>
              </w:rPr>
              <w:t>€</w:t>
            </w:r>
          </w:p>
        </w:tc>
        <w:tc>
          <w:tcPr>
            <w:tcW w:w="894" w:type="dxa"/>
          </w:tcPr>
          <w:p w14:paraId="69671BA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6DA13CD8" w14:textId="77777777" w:rsidTr="00727DC3">
        <w:trPr>
          <w:trHeight w:val="20"/>
        </w:trPr>
        <w:tc>
          <w:tcPr>
            <w:tcW w:w="2487" w:type="dxa"/>
            <w:vMerge/>
            <w:tcBorders>
              <w:left w:val="nil"/>
              <w:right w:val="nil"/>
            </w:tcBorders>
          </w:tcPr>
          <w:p w14:paraId="4089E6D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0569A81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41632A7D"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 xml:space="preserve">Total </w:t>
            </w:r>
            <w:proofErr w:type="spellStart"/>
            <w:r w:rsidRPr="002300C9">
              <w:rPr>
                <w:rFonts w:ascii="Neue Hans Kendrick" w:eastAsia="Neue Hans Kendrick Light" w:hAnsi="Neue Hans Kendrick" w:cs="Neue Hans Kendrick Light"/>
                <w:b/>
                <w:lang w:eastAsia="de-DE" w:bidi="de-DE"/>
              </w:rPr>
              <w:t>amount</w:t>
            </w:r>
            <w:proofErr w:type="spellEnd"/>
            <w:r w:rsidRPr="002300C9">
              <w:rPr>
                <w:rFonts w:ascii="Neue Hans Kendrick" w:eastAsia="Neue Hans Kendrick Light" w:hAnsi="Neue Hans Kendrick" w:cs="Neue Hans Kendrick Light"/>
                <w:b/>
                <w:lang w:eastAsia="de-DE" w:bidi="de-DE"/>
              </w:rPr>
              <w:t xml:space="preserve"> </w:t>
            </w:r>
            <w:proofErr w:type="spellStart"/>
            <w:r w:rsidRPr="002300C9">
              <w:rPr>
                <w:rFonts w:ascii="Neue Hans Kendrick" w:eastAsia="Neue Hans Kendrick Light" w:hAnsi="Neue Hans Kendrick" w:cs="Neue Hans Kendrick Light"/>
                <w:b/>
                <w:lang w:eastAsia="de-DE" w:bidi="de-DE"/>
              </w:rPr>
              <w:t>gross</w:t>
            </w:r>
            <w:proofErr w:type="spellEnd"/>
          </w:p>
        </w:tc>
        <w:tc>
          <w:tcPr>
            <w:tcW w:w="432" w:type="dxa"/>
          </w:tcPr>
          <w:p w14:paraId="1461E1F8"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b/>
                <w:lang w:eastAsia="de-DE" w:bidi="de-DE"/>
              </w:rPr>
            </w:pPr>
          </w:p>
        </w:tc>
        <w:tc>
          <w:tcPr>
            <w:tcW w:w="2883" w:type="dxa"/>
          </w:tcPr>
          <w:p w14:paraId="0A26916F" w14:textId="77777777" w:rsidR="00727DC3" w:rsidRPr="002300C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b/>
                <w:lang w:eastAsia="de-DE" w:bidi="de-DE"/>
              </w:rPr>
            </w:pPr>
            <w:r w:rsidRPr="002300C9">
              <w:rPr>
                <w:rFonts w:ascii="Neue Hans Kendrick" w:eastAsia="Neue Hans Kendrick Light" w:hAnsi="Neue Hans Kendrick" w:cs="Neue Hans Kendrick Light"/>
                <w:b/>
                <w:lang w:eastAsia="de-DE" w:bidi="de-DE"/>
              </w:rPr>
              <w:t>{{</w:t>
            </w:r>
            <w:proofErr w:type="spellStart"/>
            <w:r w:rsidRPr="002300C9">
              <w:rPr>
                <w:rFonts w:ascii="Neue Hans Kendrick" w:eastAsia="Neue Hans Kendrick Light" w:hAnsi="Neue Hans Kendrick" w:cs="Neue Hans Kendrick Light"/>
                <w:b/>
                <w:lang w:eastAsia="de-DE" w:bidi="de-DE"/>
              </w:rPr>
              <w:t>invoice_gross</w:t>
            </w:r>
            <w:proofErr w:type="spellEnd"/>
            <w:r w:rsidRPr="002300C9">
              <w:rPr>
                <w:rFonts w:ascii="Neue Hans Kendrick" w:eastAsia="Neue Hans Kendrick Light" w:hAnsi="Neue Hans Kendrick" w:cs="Neue Hans Kendrick Light"/>
                <w:b/>
                <w:lang w:eastAsia="de-DE" w:bidi="de-DE"/>
              </w:rPr>
              <w:t xml:space="preserve">}} </w:t>
            </w:r>
            <w:r w:rsidRPr="002300C9">
              <w:rPr>
                <w:rFonts w:ascii="Neue Hans Kendrick" w:hAnsi="Neue Hans Kendrick"/>
                <w:b/>
                <w:color w:val="000000"/>
              </w:rPr>
              <w:t>€</w:t>
            </w:r>
          </w:p>
        </w:tc>
        <w:tc>
          <w:tcPr>
            <w:tcW w:w="894" w:type="dxa"/>
          </w:tcPr>
          <w:p w14:paraId="04A5F47E"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241F19" w14:paraId="460559F7" w14:textId="77777777" w:rsidTr="00727DC3">
        <w:trPr>
          <w:trHeight w:val="20"/>
        </w:trPr>
        <w:tc>
          <w:tcPr>
            <w:tcW w:w="2487" w:type="dxa"/>
            <w:vMerge/>
            <w:tcBorders>
              <w:left w:val="nil"/>
              <w:right w:val="nil"/>
            </w:tcBorders>
          </w:tcPr>
          <w:p w14:paraId="64EAF99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Pr>
          <w:p w14:paraId="257601FB"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94" w:type="dxa"/>
          </w:tcPr>
          <w:p w14:paraId="3B36B1C8"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432" w:type="dxa"/>
          </w:tcPr>
          <w:p w14:paraId="3C4F16F4"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883" w:type="dxa"/>
          </w:tcPr>
          <w:p w14:paraId="41306B8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u w:val="single"/>
                <w:lang w:eastAsia="de-DE" w:bidi="de-DE"/>
              </w:rPr>
            </w:pPr>
          </w:p>
        </w:tc>
        <w:tc>
          <w:tcPr>
            <w:tcW w:w="894" w:type="dxa"/>
          </w:tcPr>
          <w:p w14:paraId="799AE30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r>
      <w:tr w:rsidR="00727DC3" w:rsidRPr="00B66398" w14:paraId="31B0A089" w14:textId="77777777" w:rsidTr="00727DC3">
        <w:tc>
          <w:tcPr>
            <w:tcW w:w="2487" w:type="dxa"/>
            <w:vMerge/>
            <w:tcBorders>
              <w:left w:val="nil"/>
              <w:bottom w:val="nil"/>
              <w:right w:val="nil"/>
            </w:tcBorders>
          </w:tcPr>
          <w:p w14:paraId="56593677"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253" w:type="dxa"/>
            <w:tcBorders>
              <w:left w:val="nil"/>
              <w:bottom w:val="nil"/>
              <w:right w:val="nil"/>
            </w:tcBorders>
          </w:tcPr>
          <w:p w14:paraId="378B55FD" w14:textId="77777777" w:rsidR="00727DC3" w:rsidRPr="00241F19"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eastAsia="de-DE" w:bidi="de-DE"/>
              </w:rPr>
            </w:pPr>
          </w:p>
        </w:tc>
        <w:tc>
          <w:tcPr>
            <w:tcW w:w="6803" w:type="dxa"/>
            <w:gridSpan w:val="4"/>
            <w:tcBorders>
              <w:bottom w:val="nil"/>
            </w:tcBorders>
          </w:tcPr>
          <w:p w14:paraId="6EA4DB0B"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The services were provided in the period from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from</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 xml:space="preserve">}} to </w:t>
            </w:r>
            <w:proofErr w:type="gramStart"/>
            <w:r w:rsidRPr="002F119F">
              <w:rPr>
                <w:rFonts w:ascii="Neue Hans Kendrick" w:eastAsia="Neue Hans Kendrick Light" w:hAnsi="Neue Hans Kendrick"/>
                <w:sz w:val="16"/>
                <w:lang w:val="en-US" w:eastAsia="de-DE" w:bidi="de-DE"/>
              </w:rPr>
              <w:t xml:space="preserve">{{ </w:t>
            </w:r>
            <w:proofErr w:type="spellStart"/>
            <w:r w:rsidRPr="002F119F">
              <w:rPr>
                <w:rFonts w:ascii="Neue Hans Kendrick" w:eastAsia="Neue Hans Kendrick Light" w:hAnsi="Neue Hans Kendrick"/>
                <w:sz w:val="16"/>
                <w:lang w:val="en-US" w:eastAsia="de-DE" w:bidi="de-DE"/>
              </w:rPr>
              <w:t>to</w:t>
            </w:r>
            <w:proofErr w:type="gramEnd"/>
            <w:r w:rsidRPr="002F119F">
              <w:rPr>
                <w:rFonts w:ascii="Neue Hans Kendrick" w:eastAsia="Neue Hans Kendrick Light" w:hAnsi="Neue Hans Kendrick"/>
                <w:sz w:val="16"/>
                <w:lang w:val="en-US" w:eastAsia="de-DE" w:bidi="de-DE"/>
              </w:rPr>
              <w:t>_date</w:t>
            </w:r>
            <w:proofErr w:type="spellEnd"/>
            <w:r w:rsidRPr="002F119F">
              <w:rPr>
                <w:rFonts w:ascii="Neue Hans Kendrick" w:eastAsia="Neue Hans Kendrick Light" w:hAnsi="Neue Hans Kendrick"/>
                <w:sz w:val="16"/>
                <w:lang w:val="en-US" w:eastAsia="de-DE" w:bidi="de-DE"/>
              </w:rPr>
              <w:t>}}.</w:t>
            </w:r>
          </w:p>
          <w:p w14:paraId="457438CC"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if </w:t>
            </w:r>
            <w:proofErr w:type="spellStart"/>
            <w:r w:rsidRPr="002F119F">
              <w:rPr>
                <w:rFonts w:ascii="Neue Hans Kendrick" w:eastAsia="Neue Hans Kendrick Light" w:hAnsi="Neue Hans Kendrick"/>
                <w:sz w:val="16"/>
                <w:lang w:val="en-US" w:eastAsia="de-DE" w:bidi="de-DE"/>
              </w:rPr>
              <w:t>invoice_type</w:t>
            </w:r>
            <w:proofErr w:type="spellEnd"/>
            <w:r w:rsidRPr="002F119F">
              <w:rPr>
                <w:rFonts w:ascii="Neue Hans Kendrick" w:eastAsia="Neue Hans Kendrick Light" w:hAnsi="Neue Hans Kendrick"/>
                <w:sz w:val="16"/>
                <w:lang w:val="en-US" w:eastAsia="de-DE" w:bidi="de-DE"/>
              </w:rPr>
              <w:t xml:space="preserve"> == 'ZR</w:t>
            </w:r>
            <w:proofErr w:type="gramStart"/>
            <w:r w:rsidRPr="002F119F">
              <w:rPr>
                <w:rFonts w:ascii="Neue Hans Kendrick" w:eastAsia="Neue Hans Kendrick Light" w:hAnsi="Neue Hans Kendrick"/>
                <w:sz w:val="16"/>
                <w:lang w:val="en-US" w:eastAsia="de-DE" w:bidi="de-DE"/>
              </w:rPr>
              <w:t>' %}</w:t>
            </w:r>
            <w:proofErr w:type="gramEnd"/>
            <w:r w:rsidRPr="002F119F">
              <w:rPr>
                <w:rFonts w:ascii="Neue Hans Kendrick" w:eastAsia="Neue Hans Kendrick Light" w:hAnsi="Neue Hans Kendrick"/>
                <w:sz w:val="16"/>
                <w:lang w:val="en-US" w:eastAsia="de-DE" w:bidi="de-DE"/>
              </w:rPr>
              <w:t xml:space="preserve"> </w:t>
            </w:r>
          </w:p>
          <w:p w14:paraId="16B3B112" w14:textId="5AEE0B5A" w:rsid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This </w:t>
            </w:r>
            <w:r w:rsidR="00E02790">
              <w:rPr>
                <w:rFonts w:ascii="Neue Hans Kendrick" w:hAnsi="Neue Hans Kendrick"/>
                <w:sz w:val="16"/>
                <w:szCs w:val="16"/>
                <w:lang w:val="en-US"/>
              </w:rPr>
              <w:t>p</w:t>
            </w:r>
            <w:r w:rsidR="00E02790" w:rsidRPr="00F6016D">
              <w:rPr>
                <w:rFonts w:ascii="Neue Hans Kendrick" w:hAnsi="Neue Hans Kendrick"/>
                <w:sz w:val="16"/>
                <w:szCs w:val="16"/>
                <w:lang w:val="en-US"/>
              </w:rPr>
              <w:t>repayment</w:t>
            </w:r>
            <w:r w:rsidR="00E02790" w:rsidRPr="002F119F">
              <w:rPr>
                <w:rFonts w:ascii="Neue Hans Kendrick" w:eastAsia="Neue Hans Kendrick Light" w:hAnsi="Neue Hans Kendrick"/>
                <w:sz w:val="16"/>
                <w:lang w:val="en-US" w:eastAsia="de-DE" w:bidi="de-DE"/>
              </w:rPr>
              <w:t xml:space="preserve"> </w:t>
            </w:r>
            <w:r w:rsidRPr="002F119F">
              <w:rPr>
                <w:rFonts w:ascii="Neue Hans Kendrick" w:eastAsia="Neue Hans Kendrick Light" w:hAnsi="Neue Hans Kendrick"/>
                <w:sz w:val="16"/>
                <w:lang w:val="en-US" w:eastAsia="de-DE" w:bidi="de-DE"/>
              </w:rPr>
              <w:t>is to be transferred immediately and without deduction to the following account</w:t>
            </w:r>
          </w:p>
          <w:p w14:paraId="465666A3" w14:textId="3583E89F" w:rsidR="005B29F8" w:rsidRPr="005B29F8" w:rsidRDefault="005B29F8" w:rsidP="002F119F">
            <w:pPr>
              <w:pStyle w:val="Tabelleninhalt"/>
              <w:rPr>
                <w:rFonts w:ascii="Neue Hans Kendrick" w:eastAsia="Neue Hans Kendrick Light" w:hAnsi="Neue Hans Kendrick"/>
                <w:sz w:val="8"/>
                <w:szCs w:val="16"/>
                <w:lang w:val="en-US" w:eastAsia="de-DE" w:bidi="de-DE"/>
              </w:rPr>
            </w:pPr>
            <w:r w:rsidRPr="00F35E1E">
              <w:rPr>
                <w:rFonts w:ascii="Neue Hans Kendrick" w:hAnsi="Neue Hans Kendrick"/>
                <w:sz w:val="16"/>
                <w:szCs w:val="16"/>
                <w:lang w:val="en-US"/>
              </w:rPr>
              <w:t xml:space="preserve">{% </w:t>
            </w:r>
            <w:proofErr w:type="spellStart"/>
            <w:r>
              <w:rPr>
                <w:rFonts w:ascii="Neue Hans Kendrick" w:hAnsi="Neue Hans Kendrick"/>
                <w:sz w:val="16"/>
                <w:szCs w:val="16"/>
                <w:lang w:val="en-US"/>
              </w:rPr>
              <w:t>el</w:t>
            </w:r>
            <w:r w:rsidRPr="00F35E1E">
              <w:rPr>
                <w:rFonts w:ascii="Neue Hans Kendrick" w:hAnsi="Neue Hans Kendrick"/>
                <w:sz w:val="16"/>
                <w:szCs w:val="16"/>
                <w:lang w:val="en-US"/>
              </w:rPr>
              <w:t>if</w:t>
            </w:r>
            <w:proofErr w:type="spellEnd"/>
            <w:r w:rsidRPr="00F35E1E">
              <w:rPr>
                <w:rFonts w:ascii="Neue Hans Kendrick" w:hAnsi="Neue Hans Kendrick"/>
                <w:sz w:val="16"/>
                <w:szCs w:val="16"/>
                <w:lang w:val="en-US"/>
              </w:rPr>
              <w:t xml:space="preserve">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'AR' or </w:t>
            </w:r>
            <w:proofErr w:type="spellStart"/>
            <w:r w:rsidRPr="00F35E1E">
              <w:rPr>
                <w:rFonts w:ascii="Neue Hans Kendrick" w:hAnsi="Neue Hans Kendrick"/>
                <w:sz w:val="16"/>
                <w:szCs w:val="16"/>
                <w:lang w:val="en-US"/>
              </w:rPr>
              <w:t>invoice_type</w:t>
            </w:r>
            <w:proofErr w:type="spellEnd"/>
            <w:r w:rsidRPr="00F35E1E">
              <w:rPr>
                <w:rFonts w:ascii="Neue Hans Kendrick" w:hAnsi="Neue Hans Kendrick"/>
                <w:sz w:val="16"/>
                <w:szCs w:val="16"/>
                <w:lang w:val="en-US"/>
              </w:rPr>
              <w:t xml:space="preserve"> == 'ER</w:t>
            </w:r>
            <w:proofErr w:type="gramStart"/>
            <w:r w:rsidRPr="00F35E1E">
              <w:rPr>
                <w:rFonts w:ascii="Neue Hans Kendrick" w:hAnsi="Neue Hans Kendrick"/>
                <w:sz w:val="16"/>
                <w:szCs w:val="16"/>
                <w:lang w:val="en-US"/>
              </w:rPr>
              <w:t>' %}</w:t>
            </w:r>
            <w:proofErr w:type="gramEnd"/>
          </w:p>
          <w:p w14:paraId="44A09138" w14:textId="129DAC23" w:rsidR="002F119F" w:rsidRPr="002F119F" w:rsidRDefault="00B66398" w:rsidP="002F119F">
            <w:pPr>
              <w:pStyle w:val="Tabelleninhalt"/>
              <w:rPr>
                <w:rFonts w:ascii="Neue Hans Kendrick" w:eastAsia="Neue Hans Kendrick Light" w:hAnsi="Neue Hans Kendrick"/>
                <w:sz w:val="16"/>
                <w:lang w:val="en-US" w:eastAsia="de-DE" w:bidi="de-DE"/>
              </w:rPr>
            </w:pPr>
            <w:r w:rsidRPr="00B66398">
              <w:rPr>
                <w:rFonts w:ascii="Neue Hans Kendrick" w:eastAsia="Neue Hans Kendrick Light" w:hAnsi="Neue Hans Kendrick"/>
                <w:sz w:val="16"/>
                <w:lang w:val="en-US" w:eastAsia="de-DE" w:bidi="de-DE"/>
              </w:rPr>
              <w:t xml:space="preserve">Our invoices are payable immediately and without deduction to the following account. </w:t>
            </w:r>
            <w:r w:rsidR="002F119F" w:rsidRPr="002F119F">
              <w:rPr>
                <w:rFonts w:ascii="Neue Hans Kendrick" w:eastAsia="Neue Hans Kendrick Light" w:hAnsi="Neue Hans Kendrick"/>
                <w:sz w:val="16"/>
                <w:lang w:val="en-US" w:eastAsia="de-DE" w:bidi="de-DE"/>
              </w:rPr>
              <w:t xml:space="preserve">{% </w:t>
            </w:r>
            <w:proofErr w:type="spellStart"/>
            <w:r w:rsidR="002F119F" w:rsidRPr="002F119F">
              <w:rPr>
                <w:rFonts w:ascii="Neue Hans Kendrick" w:eastAsia="Neue Hans Kendrick Light" w:hAnsi="Neue Hans Kendrick"/>
                <w:sz w:val="16"/>
                <w:lang w:val="en-US" w:eastAsia="de-DE" w:bidi="de-DE"/>
              </w:rPr>
              <w:t>elif</w:t>
            </w:r>
            <w:proofErr w:type="spellEnd"/>
            <w:r w:rsidR="002F119F" w:rsidRPr="002F119F">
              <w:rPr>
                <w:rFonts w:ascii="Neue Hans Kendrick" w:eastAsia="Neue Hans Kendrick Light" w:hAnsi="Neue Hans Kendrick"/>
                <w:sz w:val="16"/>
                <w:lang w:val="en-US" w:eastAsia="de-DE" w:bidi="de-DE"/>
              </w:rPr>
              <w:t xml:space="preserve"> </w:t>
            </w:r>
            <w:proofErr w:type="spellStart"/>
            <w:r w:rsidR="002F119F" w:rsidRPr="002F119F">
              <w:rPr>
                <w:rFonts w:ascii="Neue Hans Kendrick" w:eastAsia="Neue Hans Kendrick Light" w:hAnsi="Neue Hans Kendrick"/>
                <w:sz w:val="16"/>
                <w:lang w:val="en-US" w:eastAsia="de-DE" w:bidi="de-DE"/>
              </w:rPr>
              <w:t>invoice_type</w:t>
            </w:r>
            <w:proofErr w:type="spellEnd"/>
            <w:r w:rsidR="002F119F" w:rsidRPr="002F119F">
              <w:rPr>
                <w:rFonts w:ascii="Neue Hans Kendrick" w:eastAsia="Neue Hans Kendrick Light" w:hAnsi="Neue Hans Kendrick"/>
                <w:sz w:val="16"/>
                <w:lang w:val="en-US" w:eastAsia="de-DE" w:bidi="de-DE"/>
              </w:rPr>
              <w:t xml:space="preserve"> == 'SR</w:t>
            </w:r>
            <w:proofErr w:type="gramStart"/>
            <w:r w:rsidR="002F119F" w:rsidRPr="002F119F">
              <w:rPr>
                <w:rFonts w:ascii="Neue Hans Kendrick" w:eastAsia="Neue Hans Kendrick Light" w:hAnsi="Neue Hans Kendrick"/>
                <w:sz w:val="16"/>
                <w:lang w:val="en-US" w:eastAsia="de-DE" w:bidi="de-DE"/>
              </w:rPr>
              <w:t>' %}</w:t>
            </w:r>
            <w:proofErr w:type="gramEnd"/>
            <w:r w:rsidR="002F119F" w:rsidRPr="002F119F">
              <w:rPr>
                <w:rFonts w:ascii="Neue Hans Kendrick" w:eastAsia="Neue Hans Kendrick Light" w:hAnsi="Neue Hans Kendrick"/>
                <w:sz w:val="16"/>
                <w:lang w:val="en-US" w:eastAsia="de-DE" w:bidi="de-DE"/>
              </w:rPr>
              <w:t xml:space="preserve"> </w:t>
            </w:r>
          </w:p>
          <w:p w14:paraId="5EEFF43F"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With this final invoice, all contractually agreed and rendered services are settled in full. Please notify us in writing of any complaints or queries regarding this invoice within the statutory deadlines.</w:t>
            </w:r>
          </w:p>
          <w:p w14:paraId="367A0C19"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032EF48D"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We request formal acceptance of the services rendered and notification of a date for acceptance. If no feedback or notification of defects is received within 14 days of invoicing, we shall consider the services provided to have been tacitly accepted (§ 640 BGB).</w:t>
            </w:r>
          </w:p>
          <w:p w14:paraId="3B68740E" w14:textId="77777777" w:rsidR="002F119F" w:rsidRPr="002F119F" w:rsidRDefault="002F119F" w:rsidP="002F119F">
            <w:pPr>
              <w:pStyle w:val="Tabelleninhalt"/>
              <w:rPr>
                <w:rFonts w:ascii="Neue Hans Kendrick" w:eastAsia="Neue Hans Kendrick Light" w:hAnsi="Neue Hans Kendrick"/>
                <w:sz w:val="16"/>
                <w:lang w:val="en-US" w:eastAsia="de-DE" w:bidi="de-DE"/>
              </w:rPr>
            </w:pPr>
          </w:p>
          <w:p w14:paraId="313904B9"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We would like to point out that our fee claims are subject to a regular limitation period of three years in accordance with § 195 BGB. The period begins at the end of the </w:t>
            </w:r>
            <w:proofErr w:type="gramStart"/>
            <w:r w:rsidRPr="002F119F">
              <w:rPr>
                <w:rFonts w:ascii="Neue Hans Kendrick" w:eastAsia="Neue Hans Kendrick Light" w:hAnsi="Neue Hans Kendrick"/>
                <w:sz w:val="16"/>
                <w:lang w:val="en-US" w:eastAsia="de-DE" w:bidi="de-DE"/>
              </w:rPr>
              <w:t>year in which</w:t>
            </w:r>
            <w:proofErr w:type="gramEnd"/>
            <w:r w:rsidRPr="002F119F">
              <w:rPr>
                <w:rFonts w:ascii="Neue Hans Kendrick" w:eastAsia="Neue Hans Kendrick Light" w:hAnsi="Neue Hans Kendrick"/>
                <w:sz w:val="16"/>
                <w:lang w:val="en-US" w:eastAsia="de-DE" w:bidi="de-DE"/>
              </w:rPr>
              <w:t xml:space="preserve"> the claim </w:t>
            </w:r>
            <w:proofErr w:type="gramStart"/>
            <w:r w:rsidRPr="002F119F">
              <w:rPr>
                <w:rFonts w:ascii="Neue Hans Kendrick" w:eastAsia="Neue Hans Kendrick Light" w:hAnsi="Neue Hans Kendrick"/>
                <w:sz w:val="16"/>
                <w:lang w:val="en-US" w:eastAsia="de-DE" w:bidi="de-DE"/>
              </w:rPr>
              <w:t>arose</w:t>
            </w:r>
            <w:proofErr w:type="gramEnd"/>
            <w:r w:rsidRPr="002F119F">
              <w:rPr>
                <w:rFonts w:ascii="Neue Hans Kendrick" w:eastAsia="Neue Hans Kendrick Light" w:hAnsi="Neue Hans Kendrick"/>
                <w:sz w:val="16"/>
                <w:lang w:val="en-US" w:eastAsia="de-DE" w:bidi="de-DE"/>
              </w:rPr>
              <w:t xml:space="preserve"> and you as the client became aware or should have become aware of the circumstances giving rise to the claim. The limitation period for claims for defects is based on the statutory provisions (Section 634a BGB).</w:t>
            </w:r>
          </w:p>
          <w:p w14:paraId="7376EA32" w14:textId="77777777" w:rsidR="002F119F" w:rsidRPr="002F119F" w:rsidRDefault="002F119F" w:rsidP="002F119F">
            <w:pPr>
              <w:pStyle w:val="Tabelleninhalt"/>
              <w:rPr>
                <w:rFonts w:ascii="Neue Hans Kendrick" w:eastAsia="Neue Hans Kendrick Light" w:hAnsi="Neue Hans Kendrick"/>
                <w:sz w:val="16"/>
                <w:lang w:val="en-US" w:eastAsia="de-DE" w:bidi="de-DE"/>
              </w:rPr>
            </w:pPr>
            <w:r w:rsidRPr="002F119F">
              <w:rPr>
                <w:rFonts w:ascii="Neue Hans Kendrick" w:eastAsia="Neue Hans Kendrick Light" w:hAnsi="Neue Hans Kendrick"/>
                <w:sz w:val="16"/>
                <w:lang w:val="en-US" w:eastAsia="de-DE" w:bidi="de-DE"/>
              </w:rPr>
              <w:t xml:space="preserve">{% else </w:t>
            </w:r>
            <w:proofErr w:type="gramStart"/>
            <w:r w:rsidRPr="002F119F">
              <w:rPr>
                <w:rFonts w:ascii="Neue Hans Kendrick" w:eastAsia="Neue Hans Kendrick Light" w:hAnsi="Neue Hans Kendrick"/>
                <w:sz w:val="16"/>
                <w:lang w:val="en-US" w:eastAsia="de-DE" w:bidi="de-DE"/>
              </w:rPr>
              <w:t>%}{</w:t>
            </w:r>
            <w:proofErr w:type="gramEnd"/>
            <w:r w:rsidRPr="002F119F">
              <w:rPr>
                <w:rFonts w:ascii="Neue Hans Kendrick" w:eastAsia="Neue Hans Kendrick Light" w:hAnsi="Neue Hans Kendrick"/>
                <w:sz w:val="16"/>
                <w:lang w:val="en-US" w:eastAsia="de-DE" w:bidi="de-DE"/>
              </w:rPr>
              <w:t xml:space="preserve">% </w:t>
            </w:r>
            <w:proofErr w:type="gramStart"/>
            <w:r w:rsidRPr="002F119F">
              <w:rPr>
                <w:rFonts w:ascii="Neue Hans Kendrick" w:eastAsia="Neue Hans Kendrick Light" w:hAnsi="Neue Hans Kendrick"/>
                <w:sz w:val="16"/>
                <w:lang w:val="en-US" w:eastAsia="de-DE" w:bidi="de-DE"/>
              </w:rPr>
              <w:t>endif %}</w:t>
            </w:r>
            <w:proofErr w:type="gramEnd"/>
          </w:p>
          <w:p w14:paraId="7514954D" w14:textId="34037AD3" w:rsidR="00727DC3" w:rsidRPr="002F119F" w:rsidRDefault="002F119F" w:rsidP="002F119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lang w:val="en-US" w:eastAsia="de-DE" w:bidi="de-DE"/>
              </w:rPr>
            </w:pPr>
            <w:r w:rsidRPr="002F119F">
              <w:rPr>
                <w:rFonts w:ascii="Neue Hans Kendrick" w:eastAsia="Neue Hans Kendrick Light" w:hAnsi="Neue Hans Kendrick"/>
                <w:lang w:val="en-US" w:eastAsia="de-DE" w:bidi="de-DE"/>
              </w:rPr>
              <w:t xml:space="preserve">If you have any questions about the invoice, please do not hesitate to contact us and we look </w:t>
            </w:r>
            <w:r w:rsidRPr="002F119F">
              <w:rPr>
                <w:rFonts w:ascii="Neue Hans Kendrick" w:eastAsia="Neue Hans Kendrick Light" w:hAnsi="Neue Hans Kendrick"/>
                <w:lang w:val="en-US" w:eastAsia="de-DE" w:bidi="de-DE"/>
              </w:rPr>
              <w:lastRenderedPageBreak/>
              <w:t>forward to continuing our good cooperation.</w:t>
            </w:r>
          </w:p>
        </w:tc>
      </w:tr>
      <w:tr w:rsidR="00727DC3" w:rsidRPr="00241F19" w14:paraId="23ADA4F9" w14:textId="77777777" w:rsidTr="00727DC3">
        <w:tc>
          <w:tcPr>
            <w:tcW w:w="2487" w:type="dxa"/>
            <w:tcBorders>
              <w:top w:val="nil"/>
            </w:tcBorders>
          </w:tcPr>
          <w:p w14:paraId="600B8175"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34724F9A"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p w14:paraId="2064A894" w14:textId="77777777" w:rsidR="00727DC3" w:rsidRPr="002F119F" w:rsidRDefault="00727DC3" w:rsidP="00727DC3">
            <w:pPr>
              <w:pStyle w:val="Tabelleninhalt"/>
              <w:rPr>
                <w:rFonts w:ascii="Neue Hans Kendrick" w:eastAsia="Neue Hans Kendrick Light" w:hAnsi="Neue Hans Kendrick"/>
                <w:sz w:val="16"/>
                <w:lang w:val="en-US" w:eastAsia="de-DE" w:bidi="de-DE"/>
              </w:rPr>
            </w:pPr>
          </w:p>
        </w:tc>
        <w:tc>
          <w:tcPr>
            <w:tcW w:w="253" w:type="dxa"/>
            <w:tcBorders>
              <w:top w:val="nil"/>
            </w:tcBorders>
          </w:tcPr>
          <w:p w14:paraId="50A4033E" w14:textId="77777777" w:rsidR="00727DC3" w:rsidRPr="002F119F" w:rsidRDefault="00727DC3" w:rsidP="00727DC3">
            <w:pPr>
              <w:rPr>
                <w:rFonts w:ascii="Neue Hans Kendrick" w:eastAsia="Neue Hans Kendrick Light" w:hAnsi="Neue Hans Kendrick"/>
                <w:lang w:val="en-US" w:eastAsia="de-DE" w:bidi="de-DE"/>
              </w:rPr>
            </w:pPr>
          </w:p>
        </w:tc>
        <w:tc>
          <w:tcPr>
            <w:tcW w:w="6803" w:type="dxa"/>
            <w:gridSpan w:val="4"/>
            <w:vMerge w:val="restart"/>
            <w:tcBorders>
              <w:top w:val="nil"/>
              <w:left w:val="nil"/>
              <w:bottom w:val="nil"/>
              <w:right w:val="nil"/>
            </w:tcBorders>
          </w:tcPr>
          <w:p w14:paraId="3F1D3452" w14:textId="51CDFB80" w:rsidR="00727DC3" w:rsidRDefault="00727DC3" w:rsidP="00727DC3">
            <w:pPr>
              <w:rPr>
                <w:rFonts w:ascii="Neue Hans Kendrick" w:eastAsia="Neue Hans Kendrick Light" w:hAnsi="Neue Hans Kendrick" w:cs="Neue Hans Kendrick Light"/>
                <w:lang w:eastAsia="de-DE" w:bidi="de-DE"/>
              </w:rPr>
            </w:pPr>
            <w:proofErr w:type="spellStart"/>
            <w:r w:rsidRPr="00241F19">
              <w:rPr>
                <w:rFonts w:ascii="Neue Hans Kendrick" w:eastAsia="Neue Hans Kendrick Light" w:hAnsi="Neue Hans Kendrick" w:cs="Neue Hans Kendrick Light"/>
                <w:lang w:eastAsia="de-DE" w:bidi="de-DE"/>
              </w:rPr>
              <w:t>Sincerely</w:t>
            </w:r>
            <w:proofErr w:type="spellEnd"/>
            <w:r>
              <w:rPr>
                <w:rFonts w:ascii="Neue Hans Kendrick" w:eastAsia="Neue Hans Kendrick Light" w:hAnsi="Neue Hans Kendrick" w:cs="Neue Hans Kendrick Light"/>
                <w:lang w:eastAsia="de-DE" w:bidi="de-DE"/>
              </w:rPr>
              <w:t>,</w:t>
            </w:r>
          </w:p>
          <w:p w14:paraId="0B214449" w14:textId="77777777" w:rsidR="00727DC3" w:rsidRDefault="00727DC3" w:rsidP="00727DC3">
            <w:pPr>
              <w:rPr>
                <w:rFonts w:ascii="Neue Hans Kendrick" w:eastAsia="Neue Hans Kendrick Light" w:hAnsi="Neue Hans Kendrick" w:cs="Neue Hans Kendrick Light"/>
                <w:lang w:eastAsia="de-DE" w:bidi="de-DE"/>
              </w:rPr>
            </w:pPr>
          </w:p>
          <w:p w14:paraId="7FF9C487" w14:textId="77777777" w:rsidR="00727DC3" w:rsidRPr="00241F19" w:rsidRDefault="00727DC3" w:rsidP="00727DC3">
            <w:pPr>
              <w:rPr>
                <w:rFonts w:ascii="Neue Hans Kendrick" w:eastAsia="Neue Hans Kendrick Light" w:hAnsi="Neue Hans Kendrick" w:cs="Neue Hans Kendrick Light"/>
                <w:lang w:eastAsia="de-DE" w:bidi="de-DE"/>
              </w:rPr>
            </w:pPr>
          </w:p>
          <w:p w14:paraId="5E6CFC9D" w14:textId="77777777" w:rsidR="00727DC3" w:rsidRPr="00241F19" w:rsidRDefault="00727DC3" w:rsidP="00727DC3">
            <w:pPr>
              <w:rPr>
                <w:rFonts w:ascii="Neue Hans Kendrick" w:eastAsia="Neue Hans Kendrick Light" w:hAnsi="Neue Hans Kendrick"/>
                <w:lang w:eastAsia="de-DE" w:bidi="de-DE"/>
              </w:rPr>
            </w:pPr>
          </w:p>
          <w:p w14:paraId="1623F02D" w14:textId="77777777" w:rsidR="00727DC3" w:rsidRPr="00241F19" w:rsidRDefault="00727DC3" w:rsidP="00727DC3">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Benjamin </w:t>
            </w:r>
            <w:proofErr w:type="spellStart"/>
            <w:r w:rsidRPr="00241F19">
              <w:rPr>
                <w:rFonts w:ascii="Neue Hans Kendrick" w:eastAsia="Neue Hans Kendrick Light" w:hAnsi="Neue Hans Kendrick"/>
                <w:lang w:eastAsia="de-DE" w:bidi="de-DE"/>
              </w:rPr>
              <w:t>Koziczinski</w:t>
            </w:r>
            <w:proofErr w:type="spellEnd"/>
          </w:p>
          <w:p w14:paraId="7BC1995A" w14:textId="77777777" w:rsidR="00727DC3" w:rsidRPr="00241F19" w:rsidRDefault="00727DC3" w:rsidP="00727DC3">
            <w:pPr>
              <w:rPr>
                <w:rFonts w:ascii="Neue Hans Kendrick" w:eastAsia="Neue Hans Kendrick Light" w:hAnsi="Neue Hans Kendrick"/>
                <w:lang w:eastAsia="de-DE" w:bidi="de-DE"/>
              </w:rPr>
            </w:pPr>
          </w:p>
          <w:p w14:paraId="4D251BF0" w14:textId="77777777" w:rsidR="00727DC3" w:rsidRPr="00241F19" w:rsidRDefault="00727DC3" w:rsidP="00727DC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lang w:eastAsia="de-DE" w:bidi="de-DE"/>
              </w:rPr>
            </w:pPr>
            <w:r w:rsidRPr="00241F19">
              <w:rPr>
                <w:rFonts w:ascii="Neue Hans Kendrick" w:eastAsia="Neue Hans Kendrick Light" w:hAnsi="Neue Hans Kendrick"/>
                <w:lang w:eastAsia="de-DE" w:bidi="de-DE"/>
              </w:rPr>
              <w:t xml:space="preserve"> </w:t>
            </w:r>
          </w:p>
        </w:tc>
      </w:tr>
      <w:tr w:rsidR="00727DC3" w:rsidRPr="00241F19" w14:paraId="7E4E4BEA" w14:textId="77777777" w:rsidTr="00727DC3">
        <w:tc>
          <w:tcPr>
            <w:tcW w:w="2487" w:type="dxa"/>
          </w:tcPr>
          <w:p w14:paraId="579EB5A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Pr>
          <w:p w14:paraId="7EACAA26" w14:textId="77777777" w:rsidR="00727DC3" w:rsidRPr="00241F19" w:rsidRDefault="00727DC3" w:rsidP="00727DC3">
            <w:pPr>
              <w:pStyle w:val="Normal"/>
              <w:rPr>
                <w:rFonts w:ascii="Neue Hans Kendrick" w:hAnsi="Neue Hans Kendrick"/>
              </w:rPr>
            </w:pPr>
          </w:p>
        </w:tc>
        <w:tc>
          <w:tcPr>
            <w:tcW w:w="6803" w:type="dxa"/>
            <w:gridSpan w:val="4"/>
            <w:vMerge/>
            <w:tcBorders>
              <w:left w:val="nil"/>
              <w:right w:val="nil"/>
            </w:tcBorders>
          </w:tcPr>
          <w:p w14:paraId="4108811F" w14:textId="77777777" w:rsidR="00727DC3" w:rsidRPr="00241F19" w:rsidRDefault="00727DC3" w:rsidP="00727DC3">
            <w:pPr>
              <w:pStyle w:val="Normal"/>
              <w:rPr>
                <w:rFonts w:ascii="Neue Hans Kendrick" w:hAnsi="Neue Hans Kendrick"/>
              </w:rPr>
            </w:pPr>
          </w:p>
        </w:tc>
      </w:tr>
      <w:tr w:rsidR="00727DC3" w:rsidRPr="00241F19" w14:paraId="0A731202" w14:textId="77777777" w:rsidTr="00727DC3">
        <w:tc>
          <w:tcPr>
            <w:tcW w:w="2487" w:type="dxa"/>
            <w:tcBorders>
              <w:bottom w:val="nil"/>
            </w:tcBorders>
          </w:tcPr>
          <w:p w14:paraId="1CC33F0E" w14:textId="77777777" w:rsidR="00727DC3" w:rsidRPr="00241F19" w:rsidRDefault="00727DC3" w:rsidP="00727DC3">
            <w:pPr>
              <w:pStyle w:val="Tabelleninhalt"/>
              <w:rPr>
                <w:rFonts w:ascii="Neue Hans Kendrick" w:eastAsia="Neue Hans Kendrick Light" w:hAnsi="Neue Hans Kendrick"/>
                <w:sz w:val="16"/>
                <w:lang w:val="de-DE" w:eastAsia="de-DE" w:bidi="de-DE"/>
              </w:rPr>
            </w:pPr>
          </w:p>
        </w:tc>
        <w:tc>
          <w:tcPr>
            <w:tcW w:w="253" w:type="dxa"/>
            <w:tcBorders>
              <w:bottom w:val="nil"/>
            </w:tcBorders>
          </w:tcPr>
          <w:p w14:paraId="0956B70F" w14:textId="77777777" w:rsidR="00727DC3" w:rsidRPr="00241F19" w:rsidRDefault="00727DC3" w:rsidP="00727DC3">
            <w:pPr>
              <w:pStyle w:val="Normal"/>
              <w:rPr>
                <w:rFonts w:ascii="Neue Hans Kendrick" w:hAnsi="Neue Hans Kendrick"/>
              </w:rPr>
            </w:pPr>
          </w:p>
        </w:tc>
        <w:tc>
          <w:tcPr>
            <w:tcW w:w="6803" w:type="dxa"/>
            <w:gridSpan w:val="4"/>
            <w:vMerge/>
            <w:tcBorders>
              <w:left w:val="nil"/>
              <w:bottom w:val="nil"/>
              <w:right w:val="nil"/>
            </w:tcBorders>
          </w:tcPr>
          <w:p w14:paraId="5EB96C0D" w14:textId="77777777" w:rsidR="00727DC3" w:rsidRPr="00241F19" w:rsidRDefault="00727DC3" w:rsidP="00727DC3">
            <w:pPr>
              <w:pStyle w:val="Normal"/>
              <w:rPr>
                <w:rFonts w:ascii="Neue Hans Kendrick" w:hAnsi="Neue Hans Kendrick"/>
              </w:rPr>
            </w:pPr>
          </w:p>
        </w:tc>
      </w:tr>
    </w:tbl>
    <w:p w14:paraId="7B867DB0" w14:textId="77777777" w:rsidR="00AB2CD3" w:rsidRPr="00241F19" w:rsidRDefault="00AB2CD3" w:rsidP="00AB2CD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sz w:val="20"/>
        </w:rPr>
      </w:pPr>
    </w:p>
    <w:p w14:paraId="7190B428" w14:textId="4A7788A3" w:rsidR="00AB2CD3" w:rsidRP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951640">
        <w:rPr>
          <w:rFonts w:ascii="Neue Hans Kendrick" w:eastAsia="Neue Hans Kendrick Light" w:hAnsi="Neue Hans Kendrick" w:cs="Neue Hans Kendrick Light"/>
          <w:b/>
          <w:color w:val="000000"/>
          <w:sz w:val="18"/>
          <w:u w:val="single"/>
          <w:lang w:val="en-US" w:eastAsia="de-DE" w:bidi="de-DE"/>
        </w:rPr>
        <w:t xml:space="preserve">{% if </w:t>
      </w:r>
      <w:proofErr w:type="spellStart"/>
      <w:r>
        <w:rPr>
          <w:rFonts w:ascii="Neue Hans Kendrick" w:eastAsia="Neue Hans Kendrick Light" w:hAnsi="Neue Hans Kendrick" w:cs="Neue Hans Kendrick Light"/>
          <w:b/>
          <w:color w:val="000000"/>
          <w:sz w:val="18"/>
          <w:u w:val="single"/>
          <w:lang w:val="en-US" w:eastAsia="de-DE" w:bidi="de-DE"/>
        </w:rPr>
        <w:t>is_hoai_</w:t>
      </w:r>
      <w:proofErr w:type="gramStart"/>
      <w:r>
        <w:rPr>
          <w:rFonts w:ascii="Neue Hans Kendrick" w:eastAsia="Neue Hans Kendrick Light" w:hAnsi="Neue Hans Kendrick" w:cs="Neue Hans Kendrick Light"/>
          <w:b/>
          <w:color w:val="000000"/>
          <w:sz w:val="18"/>
          <w:u w:val="single"/>
          <w:lang w:val="en-US" w:eastAsia="de-DE" w:bidi="de-DE"/>
        </w:rPr>
        <w:t>contract</w:t>
      </w:r>
      <w:proofErr w:type="spellEnd"/>
      <w:r>
        <w:rPr>
          <w:rFonts w:ascii="Neue Hans Kendrick" w:eastAsia="Neue Hans Kendrick Light" w:hAnsi="Neue Hans Kendrick" w:cs="Neue Hans Kendrick Light"/>
          <w:b/>
          <w:color w:val="000000"/>
          <w:sz w:val="18"/>
          <w:u w:val="single"/>
          <w:lang w:val="en-US" w:eastAsia="de-DE" w:bidi="de-DE"/>
        </w:rPr>
        <w:t xml:space="preserve"> </w:t>
      </w:r>
      <w:r w:rsidRPr="00951640">
        <w:rPr>
          <w:rFonts w:ascii="Neue Hans Kendrick" w:eastAsia="Neue Hans Kendrick Light" w:hAnsi="Neue Hans Kendrick" w:cs="Neue Hans Kendrick Light"/>
          <w:b/>
          <w:color w:val="000000"/>
          <w:sz w:val="18"/>
          <w:u w:val="single"/>
          <w:lang w:val="en-US" w:eastAsia="de-DE" w:bidi="de-DE"/>
        </w:rPr>
        <w:t>%}</w:t>
      </w:r>
      <w:proofErr w:type="gramEnd"/>
    </w:p>
    <w:p w14:paraId="575C6009" w14:textId="6594F124" w:rsidR="00727DC3" w:rsidRDefault="00727DC3">
      <w:pPr>
        <w:spacing w:after="160" w:line="259" w:lineRule="auto"/>
        <w:rPr>
          <w:rFonts w:ascii="Neue Hans Kendrick" w:eastAsia="Neue Hans Kendrick Light" w:hAnsi="Neue Hans Kendrick"/>
          <w:sz w:val="20"/>
          <w:lang w:eastAsia="de-DE" w:bidi="de-DE"/>
        </w:rPr>
      </w:pPr>
      <w:r>
        <w:rPr>
          <w:rFonts w:ascii="Neue Hans Kendrick" w:eastAsia="Neue Hans Kendrick Light" w:hAnsi="Neue Hans Kendrick"/>
          <w:sz w:val="20"/>
          <w:lang w:eastAsia="de-DE" w:bidi="de-DE"/>
        </w:rPr>
        <w:br w:type="page"/>
      </w:r>
    </w:p>
    <w:p w14:paraId="1876124B"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04A88045" w14:textId="77777777" w:rsidR="00727DC3" w:rsidRPr="006C4235" w:rsidRDefault="00727DC3" w:rsidP="00727DC3">
      <w:pPr>
        <w:pStyle w:val="Brieftext"/>
        <w:ind w:left="2470"/>
        <w:rPr>
          <w:rFonts w:ascii="Neue Hans Kendrick" w:hAnsi="Neue Hans Kendrick"/>
          <w:b/>
          <w:bCs/>
          <w:sz w:val="18"/>
          <w:szCs w:val="18"/>
          <w:u w:val="single"/>
          <w:lang w:val="en-US" w:eastAsia="de-DE" w:bidi="de-DE"/>
        </w:rPr>
      </w:pPr>
      <w:r w:rsidRPr="00F4406C">
        <w:rPr>
          <w:rFonts w:ascii="Neue Hans Kendrick" w:hAnsi="Neue Hans Kendrick"/>
          <w:b/>
          <w:bCs/>
          <w:sz w:val="18"/>
          <w:szCs w:val="18"/>
          <w:u w:val="single"/>
          <w:lang w:val="en-US" w:eastAsia="de-DE" w:bidi="de-DE"/>
        </w:rPr>
        <w:t>Fee estimate</w:t>
      </w:r>
    </w:p>
    <w:p w14:paraId="4F4D934F" w14:textId="77777777" w:rsidR="00727DC3" w:rsidRPr="00F04825" w:rsidRDefault="00727DC3" w:rsidP="00727DC3">
      <w:pPr>
        <w:pStyle w:val="Brieftext"/>
        <w:numPr>
          <w:ilvl w:val="0"/>
          <w:numId w:val="1"/>
        </w:numPr>
        <w:spacing w:after="0" w:line="360" w:lineRule="auto"/>
        <w:ind w:left="2867"/>
        <w:rPr>
          <w:rFonts w:ascii="Neue Hans Kendrick" w:hAnsi="Neue Hans Kendrick"/>
          <w:b/>
          <w:color w:val="000000"/>
          <w:lang w:eastAsia="de-DE" w:bidi="de-DE"/>
        </w:rPr>
      </w:pPr>
      <w:r>
        <w:rPr>
          <w:rFonts w:ascii="Neue Hans Kendrick" w:hAnsi="Neue Hans Kendrick"/>
          <w:b/>
          <w:color w:val="000000"/>
          <w:lang w:eastAsia="de-DE" w:bidi="de-DE"/>
        </w:rPr>
        <w:t>C</w:t>
      </w:r>
      <w:r w:rsidRPr="00F4406C">
        <w:rPr>
          <w:rFonts w:ascii="Neue Hans Kendrick" w:hAnsi="Neue Hans Kendrick"/>
          <w:b/>
          <w:color w:val="000000"/>
          <w:lang w:eastAsia="de-DE" w:bidi="de-DE"/>
        </w:rPr>
        <w:t xml:space="preserve">lassification </w:t>
      </w:r>
      <w:proofErr w:type="spellStart"/>
      <w:r w:rsidRPr="00F4406C">
        <w:rPr>
          <w:rFonts w:ascii="Neue Hans Kendrick" w:hAnsi="Neue Hans Kendrick"/>
          <w:b/>
          <w:color w:val="000000"/>
          <w:lang w:eastAsia="de-DE" w:bidi="de-DE"/>
        </w:rPr>
        <w:t>of</w:t>
      </w:r>
      <w:proofErr w:type="spellEnd"/>
      <w:r w:rsidRPr="00F4406C">
        <w:rPr>
          <w:rFonts w:ascii="Neue Hans Kendrick" w:hAnsi="Neue Hans Kendrick"/>
          <w:b/>
          <w:color w:val="000000"/>
          <w:lang w:eastAsia="de-DE" w:bidi="de-DE"/>
        </w:rPr>
        <w:t xml:space="preserve"> Project</w:t>
      </w:r>
    </w:p>
    <w:p w14:paraId="6E191909"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bCs/>
          <w:color w:val="000000"/>
          <w:lang w:val="en-US" w:eastAsia="de-DE" w:bidi="de-DE"/>
        </w:rPr>
        <w:t xml:space="preserve">Scope of </w:t>
      </w:r>
      <w:proofErr w:type="gramStart"/>
      <w:r w:rsidRPr="00F4406C">
        <w:rPr>
          <w:rFonts w:ascii="Neue Hans Kendrick" w:hAnsi="Neue Hans Kendrick"/>
          <w:bCs/>
          <w:color w:val="000000"/>
          <w:lang w:val="en-US" w:eastAsia="de-DE" w:bidi="de-DE"/>
        </w:rPr>
        <w:t xml:space="preserve">services: </w:t>
      </w:r>
      <w:r w:rsidRPr="00F4406C">
        <w:rPr>
          <w:rFonts w:ascii="Neue Hans Kendrick" w:hAnsi="Neue Hans Kendrick"/>
          <w:bCs/>
          <w:color w:val="000000"/>
          <w:lang w:val="en-US" w:eastAsia="de-DE" w:bidi="de-DE"/>
        </w:rPr>
        <w:tab/>
        <w:t>{{</w:t>
      </w:r>
      <w:proofErr w:type="spellStart"/>
      <w:proofErr w:type="gramEnd"/>
      <w:r w:rsidRPr="00F4406C">
        <w:rPr>
          <w:rFonts w:ascii="Neue Hans Kendrick" w:hAnsi="Neue Hans Kendrick"/>
          <w:bCs/>
          <w:color w:val="000000"/>
          <w:lang w:val="en-US" w:eastAsia="de-DE" w:bidi="de-DE"/>
        </w:rPr>
        <w:t>service_profile_name</w:t>
      </w:r>
      <w:proofErr w:type="spellEnd"/>
      <w:r w:rsidRPr="00F4406C">
        <w:rPr>
          <w:rFonts w:ascii="Neue Hans Kendrick" w:hAnsi="Neue Hans Kendrick"/>
          <w:bCs/>
          <w:color w:val="000000"/>
          <w:lang w:val="en-US" w:eastAsia="de-DE" w:bidi="de-DE"/>
        </w:rPr>
        <w:t>}}</w:t>
      </w:r>
    </w:p>
    <w:p w14:paraId="53E25838" w14:textId="77777777" w:rsidR="00727DC3" w:rsidRPr="00F4406C" w:rsidRDefault="00727DC3" w:rsidP="00727DC3">
      <w:pPr>
        <w:pStyle w:val="Brieftext"/>
        <w:spacing w:after="0" w:line="360" w:lineRule="auto"/>
        <w:ind w:left="2507"/>
        <w:rPr>
          <w:rFonts w:ascii="Neue Hans Kendrick" w:hAnsi="Neue Hans Kendrick"/>
          <w:bCs/>
          <w:color w:val="000000"/>
          <w:lang w:val="en-US" w:eastAsia="de-DE" w:bidi="de-DE"/>
        </w:rPr>
      </w:pPr>
      <w:r w:rsidRPr="00F4406C">
        <w:rPr>
          <w:rFonts w:ascii="Neue Hans Kendrick" w:hAnsi="Neue Hans Kendrick"/>
          <w:lang w:val="en-US" w:eastAsia="de-DE" w:bidi="de-DE"/>
        </w:rPr>
        <w:t xml:space="preserve">Fee Zone: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bCs/>
          <w:color w:val="000000"/>
          <w:lang w:val="en-US" w:eastAsia="de-DE" w:bidi="de-DE"/>
        </w:rPr>
        <w:t>{{</w:t>
      </w:r>
      <w:proofErr w:type="spellStart"/>
      <w:r w:rsidRPr="00F4406C">
        <w:rPr>
          <w:rFonts w:ascii="Neue Hans Kendrick" w:hAnsi="Neue Hans Kendrick"/>
          <w:bCs/>
          <w:color w:val="000000"/>
          <w:lang w:val="en-US" w:eastAsia="de-DE" w:bidi="de-DE"/>
        </w:rPr>
        <w:t>honorarzone</w:t>
      </w:r>
      <w:proofErr w:type="spellEnd"/>
      <w:r w:rsidRPr="00F4406C">
        <w:rPr>
          <w:rFonts w:ascii="Neue Hans Kendrick" w:hAnsi="Neue Hans Kendrick"/>
          <w:bCs/>
          <w:color w:val="000000"/>
          <w:lang w:val="en-US" w:eastAsia="de-DE" w:bidi="de-DE"/>
        </w:rPr>
        <w:t>}}</w:t>
      </w:r>
    </w:p>
    <w:p w14:paraId="2D5F3031" w14:textId="77777777" w:rsidR="00727DC3" w:rsidRPr="007B168A" w:rsidRDefault="00727DC3" w:rsidP="00727DC3">
      <w:pPr>
        <w:pStyle w:val="Brieftext"/>
        <w:spacing w:after="0" w:line="360" w:lineRule="auto"/>
        <w:ind w:left="2504"/>
        <w:rPr>
          <w:rFonts w:ascii="Neue Hans Kendrick" w:hAnsi="Neue Hans Kendrick"/>
          <w:lang w:val="en-US" w:eastAsia="de-DE" w:bidi="de-DE"/>
        </w:rPr>
      </w:pPr>
      <w:r w:rsidRPr="00F4406C">
        <w:rPr>
          <w:rFonts w:ascii="Neue Hans Kendrick" w:hAnsi="Neue Hans Kendrick"/>
          <w:lang w:val="en-US" w:eastAsia="de-DE" w:bidi="de-DE"/>
        </w:rPr>
        <w:t xml:space="preserve">Fee </w:t>
      </w:r>
      <w:r>
        <w:rPr>
          <w:rFonts w:ascii="Neue Hans Kendrick" w:hAnsi="Neue Hans Kendrick"/>
          <w:lang w:val="en-US" w:eastAsia="de-DE" w:bidi="de-DE"/>
        </w:rPr>
        <w:t>R</w:t>
      </w:r>
      <w:r w:rsidRPr="00F4406C">
        <w:rPr>
          <w:rFonts w:ascii="Neue Hans Kendrick" w:hAnsi="Neue Hans Kendrick"/>
          <w:lang w:val="en-US" w:eastAsia="de-DE" w:bidi="de-DE"/>
        </w:rPr>
        <w:t>ate</w:t>
      </w:r>
      <w:proofErr w:type="gramStart"/>
      <w:r w:rsidRPr="00F4406C">
        <w:rPr>
          <w:rFonts w:ascii="Neue Hans Kendrick" w:hAnsi="Neue Hans Kendrick"/>
          <w:lang w:val="en-US" w:eastAsia="de-DE" w:bidi="de-DE"/>
        </w:rPr>
        <w:t xml:space="preserve">:  </w:t>
      </w:r>
      <w:r w:rsidRPr="00F4406C">
        <w:rPr>
          <w:rFonts w:ascii="Neue Hans Kendrick" w:hAnsi="Neue Hans Kendrick"/>
          <w:lang w:val="en-US" w:eastAsia="de-DE" w:bidi="de-DE"/>
        </w:rPr>
        <w:tab/>
      </w:r>
      <w:r>
        <w:rPr>
          <w:rFonts w:ascii="Neue Hans Kendrick" w:hAnsi="Neue Hans Kendrick"/>
          <w:lang w:val="en-US" w:eastAsia="de-DE" w:bidi="de-DE"/>
        </w:rPr>
        <w:tab/>
      </w:r>
      <w:r w:rsidRPr="00F4406C">
        <w:rPr>
          <w:rFonts w:ascii="Neue Hans Kendrick" w:hAnsi="Neue Hans Kendrick"/>
          <w:lang w:val="en-US" w:eastAsia="de-DE" w:bidi="de-DE"/>
        </w:rPr>
        <w:t>{{</w:t>
      </w:r>
      <w:proofErr w:type="spellStart"/>
      <w:proofErr w:type="gramEnd"/>
      <w:r w:rsidRPr="00F4406C">
        <w:rPr>
          <w:rFonts w:ascii="Neue Hans Kendrick" w:hAnsi="Neue Hans Kendrick"/>
          <w:lang w:val="en-US" w:eastAsia="de-DE" w:bidi="de-DE"/>
        </w:rPr>
        <w:t>honorarsatz_factor</w:t>
      </w:r>
      <w:proofErr w:type="spellEnd"/>
      <w:proofErr w:type="gramStart"/>
      <w:r w:rsidRPr="00F4406C">
        <w:rPr>
          <w:rFonts w:ascii="Neue Hans Kendrick" w:hAnsi="Neue Hans Kendrick"/>
          <w:lang w:val="en-US" w:eastAsia="de-DE" w:bidi="de-DE"/>
        </w:rPr>
        <w:t>}}%</w:t>
      </w:r>
      <w:proofErr w:type="gramEnd"/>
      <w:r w:rsidRPr="00F4406C">
        <w:rPr>
          <w:rFonts w:ascii="Neue Hans Kendrick" w:hAnsi="Neue Hans Kendrick"/>
          <w:lang w:val="en-US" w:eastAsia="de-DE" w:bidi="de-DE"/>
        </w:rPr>
        <w:t xml:space="preserve"> , {{</w:t>
      </w:r>
      <w:proofErr w:type="spellStart"/>
      <w:r w:rsidRPr="00F4406C">
        <w:rPr>
          <w:rFonts w:ascii="Neue Hans Kendrick" w:hAnsi="Neue Hans Kendrick"/>
          <w:lang w:val="en-US" w:eastAsia="de-DE" w:bidi="de-DE"/>
        </w:rPr>
        <w:t>honorarsatz</w:t>
      </w:r>
      <w:proofErr w:type="spellEnd"/>
      <w:r w:rsidRPr="00F4406C">
        <w:rPr>
          <w:rFonts w:ascii="Neue Hans Kendrick" w:hAnsi="Neue Hans Kendrick"/>
          <w:lang w:val="en-US" w:eastAsia="de-DE" w:bidi="de-DE"/>
        </w:rPr>
        <w:t>}}</w:t>
      </w:r>
    </w:p>
    <w:p w14:paraId="37C88518" w14:textId="77777777" w:rsidR="00727DC3" w:rsidRPr="00F4406C" w:rsidRDefault="00727DC3" w:rsidP="00727DC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val="en-US" w:eastAsia="de-DE" w:bidi="de-DE"/>
        </w:rPr>
      </w:pPr>
    </w:p>
    <w:p w14:paraId="22A6B386" w14:textId="77777777" w:rsidR="00727DC3" w:rsidRPr="00A620AE" w:rsidRDefault="00727DC3" w:rsidP="00727DC3">
      <w:pPr>
        <w:pStyle w:val="Brieftext"/>
        <w:numPr>
          <w:ilvl w:val="0"/>
          <w:numId w:val="1"/>
        </w:numPr>
        <w:spacing w:after="0" w:line="360" w:lineRule="auto"/>
        <w:ind w:left="2867"/>
        <w:rPr>
          <w:rFonts w:ascii="Neue Hans Kendrick" w:hAnsi="Neue Hans Kendrick"/>
          <w:b/>
          <w:bCs/>
          <w:lang w:eastAsia="de-DE" w:bidi="de-DE"/>
        </w:rPr>
      </w:pPr>
      <w:bookmarkStart w:id="0" w:name="HoaiStart_AnrechenbareKosten"/>
      <w:bookmarkStart w:id="1" w:name="HoaiStart_Kostenschätzung"/>
      <w:bookmarkEnd w:id="0"/>
      <w:bookmarkEnd w:id="1"/>
      <w:proofErr w:type="spellStart"/>
      <w:r>
        <w:rPr>
          <w:rFonts w:ascii="Neue Hans Kendrick" w:hAnsi="Neue Hans Kendrick"/>
          <w:b/>
          <w:bCs/>
          <w:lang w:eastAsia="de-DE" w:bidi="de-DE"/>
        </w:rPr>
        <w:t>Cost</w:t>
      </w:r>
      <w:proofErr w:type="spellEnd"/>
      <w:r>
        <w:rPr>
          <w:rFonts w:ascii="Neue Hans Kendrick" w:hAnsi="Neue Hans Kendrick"/>
          <w:b/>
          <w:bCs/>
          <w:lang w:eastAsia="de-DE" w:bidi="de-DE"/>
        </w:rPr>
        <w:t xml:space="preserve"> </w:t>
      </w:r>
      <w:proofErr w:type="spellStart"/>
      <w:r>
        <w:rPr>
          <w:rFonts w:ascii="Neue Hans Kendrick" w:hAnsi="Neue Hans Kendrick"/>
          <w:b/>
          <w:bCs/>
          <w:lang w:eastAsia="de-DE" w:bidi="de-DE"/>
        </w:rPr>
        <w:t>Estimate</w:t>
      </w:r>
      <w:proofErr w:type="spellEnd"/>
    </w:p>
    <w:p w14:paraId="7041F24B" w14:textId="77777777" w:rsidR="00727DC3" w:rsidRPr="00A620AE" w:rsidRDefault="00727DC3" w:rsidP="00727DC3">
      <w:pPr>
        <w:pStyle w:val="Brieftext"/>
        <w:spacing w:after="0"/>
        <w:ind w:left="2507"/>
        <w:rPr>
          <w:rFonts w:ascii="Neue Hans Kendrick" w:hAnsi="Neue Hans Kendrick"/>
          <w:lang w:eastAsia="de-DE" w:bidi="de-DE"/>
        </w:rPr>
      </w:pPr>
      <w:r w:rsidRPr="00F4406C">
        <w:rPr>
          <w:rFonts w:ascii="Neue Hans Kendrick" w:hAnsi="Neue Hans Kendrick"/>
          <w:lang w:eastAsia="de-DE" w:bidi="de-DE"/>
        </w:rPr>
        <w:t xml:space="preserve">Construction </w:t>
      </w:r>
      <w:proofErr w:type="spellStart"/>
      <w:r w:rsidRPr="00F4406C">
        <w:rPr>
          <w:rFonts w:ascii="Neue Hans Kendrick" w:hAnsi="Neue Hans Kendrick"/>
          <w:lang w:eastAsia="de-DE" w:bidi="de-DE"/>
        </w:rPr>
        <w:t>costs</w:t>
      </w:r>
      <w:proofErr w:type="spellEnd"/>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27DC3" w:rsidRPr="007B168A" w14:paraId="15A73AA8" w14:textId="77777777" w:rsidTr="00CD50D2">
        <w:trPr>
          <w:trHeight w:val="473"/>
        </w:trPr>
        <w:tc>
          <w:tcPr>
            <w:tcW w:w="532" w:type="dxa"/>
            <w:gridSpan w:val="2"/>
            <w:shd w:val="clear" w:color="auto" w:fill="F2F2F2"/>
          </w:tcPr>
          <w:p w14:paraId="2CF9268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Nr.</w:t>
            </w:r>
          </w:p>
        </w:tc>
        <w:tc>
          <w:tcPr>
            <w:tcW w:w="2268" w:type="dxa"/>
            <w:shd w:val="clear" w:color="auto" w:fill="F2F2F2"/>
          </w:tcPr>
          <w:p w14:paraId="6D48BA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Designation</w:t>
            </w:r>
          </w:p>
        </w:tc>
        <w:tc>
          <w:tcPr>
            <w:tcW w:w="1199" w:type="dxa"/>
            <w:shd w:val="clear" w:color="auto" w:fill="F2F2F2"/>
          </w:tcPr>
          <w:p w14:paraId="1A17565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Estimated</w:t>
            </w:r>
            <w:proofErr w:type="spellEnd"/>
            <w:r w:rsidRPr="007B168A">
              <w:rPr>
                <w:rFonts w:ascii="Neue Hans Kendrick" w:eastAsia="Neue Hans Kendrick Light" w:hAnsi="Neue Hans Kendrick" w:cs="Neue Hans Kendrick Light"/>
                <w:lang w:eastAsia="de-DE" w:bidi="de-DE"/>
              </w:rPr>
              <w:t xml:space="preserve"> </w:t>
            </w:r>
          </w:p>
          <w:p w14:paraId="0C58807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costs</w:t>
            </w:r>
            <w:proofErr w:type="spellEnd"/>
            <w:r w:rsidRPr="007B168A">
              <w:rPr>
                <w:rFonts w:ascii="Neue Hans Kendrick" w:eastAsia="Neue Hans Kendrick Light" w:hAnsi="Neue Hans Kendrick" w:cs="Neue Hans Kendrick Light"/>
                <w:lang w:eastAsia="de-DE" w:bidi="de-DE"/>
              </w:rPr>
              <w:t xml:space="preserve"> [€]</w:t>
            </w:r>
          </w:p>
        </w:tc>
        <w:tc>
          <w:tcPr>
            <w:tcW w:w="1337" w:type="dxa"/>
            <w:gridSpan w:val="2"/>
            <w:shd w:val="clear" w:color="auto" w:fill="F2F2F2"/>
          </w:tcPr>
          <w:p w14:paraId="3A44C01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Creditable</w:t>
            </w:r>
            <w:proofErr w:type="spellEnd"/>
            <w:r w:rsidRPr="007B168A">
              <w:rPr>
                <w:rFonts w:ascii="Neue Hans Kendrick" w:eastAsia="Neue Hans Kendrick Light" w:hAnsi="Neue Hans Kendrick" w:cs="Neue Hans Kendrick Light"/>
                <w:lang w:eastAsia="de-DE" w:bidi="de-DE"/>
              </w:rPr>
              <w:t xml:space="preserve"> </w:t>
            </w:r>
            <w:r w:rsidRPr="007B168A">
              <w:rPr>
                <w:rFonts w:ascii="Neue Hans Kendrick" w:eastAsia="Neue Hans Kendrick Light" w:hAnsi="Neue Hans Kendrick" w:cs="Neue Hans Kendrick Light"/>
                <w:lang w:eastAsia="de-DE" w:bidi="de-DE"/>
              </w:rPr>
              <w:br/>
              <w:t>%</w:t>
            </w:r>
          </w:p>
        </w:tc>
        <w:tc>
          <w:tcPr>
            <w:tcW w:w="1610" w:type="dxa"/>
            <w:shd w:val="clear" w:color="auto" w:fill="F2F2F2"/>
          </w:tcPr>
          <w:p w14:paraId="7A8A76B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Chargeable</w:t>
            </w:r>
            <w:proofErr w:type="spellEnd"/>
            <w:r w:rsidRPr="007B168A">
              <w:rPr>
                <w:rFonts w:ascii="Neue Hans Kendrick" w:eastAsia="Neue Hans Kendrick Light" w:hAnsi="Neue Hans Kendrick" w:cs="Neue Hans Kendrick Light"/>
                <w:lang w:eastAsia="de-DE" w:bidi="de-DE"/>
              </w:rPr>
              <w:t xml:space="preserve"> </w:t>
            </w:r>
          </w:p>
          <w:p w14:paraId="2CFA33F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roofErr w:type="spellStart"/>
            <w:r w:rsidRPr="007B168A">
              <w:rPr>
                <w:rFonts w:ascii="Neue Hans Kendrick" w:eastAsia="Neue Hans Kendrick Light" w:hAnsi="Neue Hans Kendrick" w:cs="Neue Hans Kendrick Light"/>
                <w:lang w:eastAsia="de-DE" w:bidi="de-DE"/>
              </w:rPr>
              <w:t>costs</w:t>
            </w:r>
            <w:proofErr w:type="spellEnd"/>
            <w:r w:rsidRPr="007B168A">
              <w:rPr>
                <w:rFonts w:ascii="Neue Hans Kendrick" w:eastAsia="Neue Hans Kendrick Light" w:hAnsi="Neue Hans Kendrick" w:cs="Neue Hans Kendrick Light"/>
                <w:lang w:eastAsia="de-DE" w:bidi="de-DE"/>
              </w:rPr>
              <w:t xml:space="preserve"> [€]</w:t>
            </w:r>
          </w:p>
        </w:tc>
      </w:tr>
      <w:tr w:rsidR="00727DC3" w:rsidRPr="007B168A" w14:paraId="188D1462" w14:textId="77777777" w:rsidTr="00CD50D2">
        <w:trPr>
          <w:trHeight w:val="230"/>
        </w:trPr>
        <w:tc>
          <w:tcPr>
            <w:tcW w:w="532" w:type="dxa"/>
            <w:gridSpan w:val="2"/>
            <w:shd w:val="clear" w:color="auto" w:fill="auto"/>
          </w:tcPr>
          <w:p w14:paraId="4B8208E9"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300</w:t>
            </w:r>
          </w:p>
        </w:tc>
        <w:tc>
          <w:tcPr>
            <w:tcW w:w="2268" w:type="dxa"/>
            <w:shd w:val="clear" w:color="auto" w:fill="auto"/>
          </w:tcPr>
          <w:p w14:paraId="569CB03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Building - Building </w:t>
            </w:r>
            <w:proofErr w:type="spellStart"/>
            <w:r w:rsidRPr="007B168A">
              <w:rPr>
                <w:rFonts w:ascii="Neue Hans Kendrick" w:eastAsia="Neue Hans Kendrick Light" w:hAnsi="Neue Hans Kendrick" w:cs="Neue Hans Kendrick Light"/>
                <w:lang w:eastAsia="de-DE" w:bidi="de-DE"/>
              </w:rPr>
              <w:t>constructions</w:t>
            </w:r>
            <w:proofErr w:type="spellEnd"/>
          </w:p>
        </w:tc>
        <w:tc>
          <w:tcPr>
            <w:tcW w:w="1199" w:type="dxa"/>
            <w:shd w:val="clear" w:color="auto" w:fill="auto"/>
          </w:tcPr>
          <w:p w14:paraId="54219C4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baukonstruktionen</w:t>
            </w:r>
            <w:proofErr w:type="spellEnd"/>
            <w:r w:rsidRPr="007B168A">
              <w:rPr>
                <w:rFonts w:ascii="Neue Hans Kendrick" w:eastAsia="Neue Hans Kendrick Light" w:hAnsi="Neue Hans Kendrick" w:cs="Neue Hans Kendrick Light"/>
                <w:lang w:eastAsia="de-DE" w:bidi="de-DE"/>
              </w:rPr>
              <w:t>}}</w:t>
            </w:r>
          </w:p>
        </w:tc>
        <w:tc>
          <w:tcPr>
            <w:tcW w:w="1337" w:type="dxa"/>
            <w:gridSpan w:val="2"/>
            <w:shd w:val="clear" w:color="auto" w:fill="auto"/>
          </w:tcPr>
          <w:p w14:paraId="287434C5"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100,00 %</w:t>
            </w:r>
          </w:p>
        </w:tc>
        <w:tc>
          <w:tcPr>
            <w:tcW w:w="1610" w:type="dxa"/>
            <w:shd w:val="clear" w:color="auto" w:fill="auto"/>
          </w:tcPr>
          <w:p w14:paraId="0D19242A"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baukonstruktionen</w:t>
            </w:r>
            <w:proofErr w:type="spellEnd"/>
            <w:r w:rsidRPr="007B168A">
              <w:rPr>
                <w:rFonts w:ascii="Neue Hans Kendrick" w:eastAsia="Neue Hans Kendrick Light" w:hAnsi="Neue Hans Kendrick" w:cs="Neue Hans Kendrick Light"/>
                <w:lang w:eastAsia="de-DE" w:bidi="de-DE"/>
              </w:rPr>
              <w:t>}}</w:t>
            </w:r>
          </w:p>
        </w:tc>
      </w:tr>
      <w:tr w:rsidR="00727DC3" w:rsidRPr="007B168A" w14:paraId="53937034" w14:textId="77777777" w:rsidTr="00CD50D2">
        <w:trPr>
          <w:trHeight w:val="230"/>
        </w:trPr>
        <w:tc>
          <w:tcPr>
            <w:tcW w:w="532" w:type="dxa"/>
            <w:gridSpan w:val="2"/>
            <w:shd w:val="clear" w:color="auto" w:fill="auto"/>
          </w:tcPr>
          <w:p w14:paraId="7753C5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400</w:t>
            </w:r>
          </w:p>
        </w:tc>
        <w:tc>
          <w:tcPr>
            <w:tcW w:w="2268" w:type="dxa"/>
            <w:shd w:val="clear" w:color="auto" w:fill="auto"/>
          </w:tcPr>
          <w:p w14:paraId="63BE2813"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 xml:space="preserve">Building - Technical </w:t>
            </w:r>
            <w:proofErr w:type="spellStart"/>
            <w:r w:rsidRPr="007B168A">
              <w:rPr>
                <w:rFonts w:ascii="Neue Hans Kendrick" w:eastAsia="Neue Hans Kendrick Light" w:hAnsi="Neue Hans Kendrick" w:cs="Neue Hans Kendrick Light"/>
                <w:lang w:eastAsia="de-DE" w:bidi="de-DE"/>
              </w:rPr>
              <w:t>installations</w:t>
            </w:r>
            <w:proofErr w:type="spellEnd"/>
          </w:p>
        </w:tc>
        <w:tc>
          <w:tcPr>
            <w:tcW w:w="1199" w:type="dxa"/>
            <w:shd w:val="clear" w:color="auto" w:fill="auto"/>
          </w:tcPr>
          <w:p w14:paraId="11145DD0"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technische_anlagen</w:t>
            </w:r>
            <w:proofErr w:type="spellEnd"/>
            <w:r w:rsidRPr="007B168A">
              <w:rPr>
                <w:rFonts w:ascii="Neue Hans Kendrick" w:eastAsia="Neue Hans Kendrick Light" w:hAnsi="Neue Hans Kendrick" w:cs="Neue Hans Kendrick Light"/>
                <w:lang w:eastAsia="de-DE" w:bidi="de-DE"/>
              </w:rPr>
              <w:t>}}</w:t>
            </w:r>
          </w:p>
        </w:tc>
        <w:tc>
          <w:tcPr>
            <w:tcW w:w="1337" w:type="dxa"/>
            <w:gridSpan w:val="2"/>
            <w:shd w:val="clear" w:color="auto" w:fill="auto"/>
          </w:tcPr>
          <w:p w14:paraId="555FA02B"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Technikanteil</w:t>
            </w:r>
          </w:p>
        </w:tc>
        <w:tc>
          <w:tcPr>
            <w:tcW w:w="1610" w:type="dxa"/>
            <w:shd w:val="clear" w:color="auto" w:fill="auto"/>
          </w:tcPr>
          <w:p w14:paraId="509086E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r w:rsidRPr="007B168A">
              <w:rPr>
                <w:rFonts w:ascii="Neue Hans Kendrick" w:eastAsia="Neue Hans Kendrick Light" w:hAnsi="Neue Hans Kendrick" w:cs="Neue Hans Kendrick Light"/>
                <w:lang w:eastAsia="de-DE" w:bidi="de-DE"/>
              </w:rPr>
              <w:t>{{</w:t>
            </w:r>
            <w:proofErr w:type="spellStart"/>
            <w:r w:rsidRPr="007B168A">
              <w:rPr>
                <w:rFonts w:ascii="Neue Hans Kendrick" w:eastAsia="Neue Hans Kendrick Light" w:hAnsi="Neue Hans Kendrick" w:cs="Neue Hans Kendrick Light"/>
                <w:lang w:eastAsia="de-DE" w:bidi="de-DE"/>
              </w:rPr>
              <w:t>technische_anlagen</w:t>
            </w:r>
            <w:proofErr w:type="spellEnd"/>
            <w:r w:rsidRPr="007B168A">
              <w:rPr>
                <w:rFonts w:ascii="Neue Hans Kendrick" w:eastAsia="Neue Hans Kendrick Light" w:hAnsi="Neue Hans Kendrick" w:cs="Neue Hans Kendrick Light"/>
                <w:lang w:eastAsia="de-DE" w:bidi="de-DE"/>
              </w:rPr>
              <w:t>}}</w:t>
            </w:r>
          </w:p>
        </w:tc>
      </w:tr>
      <w:tr w:rsidR="00727DC3" w:rsidRPr="007B168A" w14:paraId="785BA1F0" w14:textId="77777777" w:rsidTr="00CD50D2">
        <w:trPr>
          <w:trHeight w:val="119"/>
        </w:trPr>
        <w:tc>
          <w:tcPr>
            <w:tcW w:w="532" w:type="dxa"/>
            <w:gridSpan w:val="2"/>
            <w:shd w:val="clear" w:color="auto" w:fill="auto"/>
          </w:tcPr>
          <w:p w14:paraId="5A446E81"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2268" w:type="dxa"/>
            <w:shd w:val="clear" w:color="auto" w:fill="auto"/>
          </w:tcPr>
          <w:p w14:paraId="0E502F1F"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cs="Neue Hans Kendrick Light"/>
                <w:lang w:eastAsia="de-DE" w:bidi="de-DE"/>
              </w:rPr>
            </w:pPr>
          </w:p>
        </w:tc>
        <w:tc>
          <w:tcPr>
            <w:tcW w:w="1199" w:type="dxa"/>
            <w:shd w:val="clear" w:color="auto" w:fill="auto"/>
          </w:tcPr>
          <w:p w14:paraId="352C6D16"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0461C102"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center"/>
              <w:rPr>
                <w:rFonts w:ascii="Neue Hans Kendrick" w:eastAsia="Neue Hans Kendrick Light" w:hAnsi="Neue Hans Kendrick" w:cs="Neue Hans Kendrick Light"/>
                <w:lang w:eastAsia="de-DE" w:bidi="de-DE"/>
              </w:rPr>
            </w:pPr>
          </w:p>
        </w:tc>
        <w:tc>
          <w:tcPr>
            <w:tcW w:w="1610" w:type="dxa"/>
            <w:shd w:val="clear" w:color="auto" w:fill="auto"/>
          </w:tcPr>
          <w:p w14:paraId="35361F4D" w14:textId="77777777" w:rsidR="00727DC3" w:rsidRPr="007B168A" w:rsidRDefault="00727DC3" w:rsidP="00CD50D2">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cs="Neue Hans Kendrick Light"/>
                <w:lang w:eastAsia="de-DE" w:bidi="de-DE"/>
              </w:rPr>
            </w:pPr>
          </w:p>
        </w:tc>
      </w:tr>
      <w:tr w:rsidR="00727DC3" w:rsidRPr="007B168A" w14:paraId="44B7C949" w14:textId="77777777" w:rsidTr="00CD50D2">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E6073A3" w14:textId="04CEA440" w:rsidR="00727DC3" w:rsidRPr="007B168A" w:rsidRDefault="002F119F" w:rsidP="00CD50D2">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color w:val="000000"/>
                <w:lang w:eastAsia="de-DE" w:bidi="de-DE"/>
              </w:rPr>
            </w:pPr>
            <w:r w:rsidRPr="002F119F">
              <w:rPr>
                <w:rFonts w:ascii="Neue Hans Kendrick" w:eastAsia="Neue Hans Kendrick Light" w:hAnsi="Neue Hans Kendrick" w:cs="Neue Hans Kendrick Light"/>
                <w:color w:val="000000"/>
                <w:lang w:eastAsia="de-DE" w:bidi="de-DE"/>
              </w:rPr>
              <w:t xml:space="preserve">Total </w:t>
            </w:r>
            <w:proofErr w:type="spellStart"/>
            <w:r w:rsidRPr="002F119F">
              <w:rPr>
                <w:rFonts w:ascii="Neue Hans Kendrick" w:eastAsia="Neue Hans Kendrick Light" w:hAnsi="Neue Hans Kendrick" w:cs="Neue Hans Kendrick Light"/>
                <w:color w:val="000000"/>
                <w:lang w:eastAsia="de-DE" w:bidi="de-DE"/>
              </w:rPr>
              <w:t>chargeable</w:t>
            </w:r>
            <w:proofErr w:type="spellEnd"/>
            <w:r w:rsidRPr="002F119F">
              <w:rPr>
                <w:rFonts w:ascii="Neue Hans Kendrick" w:eastAsia="Neue Hans Kendrick Light" w:hAnsi="Neue Hans Kendrick" w:cs="Neue Hans Kendrick Light"/>
                <w:color w:val="000000"/>
                <w:lang w:eastAsia="de-DE" w:bidi="de-DE"/>
              </w:rPr>
              <w:t xml:space="preserve"> </w:t>
            </w:r>
            <w:proofErr w:type="spellStart"/>
            <w:r w:rsidRPr="002F119F">
              <w:rPr>
                <w:rFonts w:ascii="Neue Hans Kendrick" w:eastAsia="Neue Hans Kendrick Light" w:hAnsi="Neue Hans Kendrick" w:cs="Neue Hans Kendrick Light"/>
                <w:color w:val="000000"/>
                <w:lang w:eastAsia="de-DE" w:bidi="de-DE"/>
              </w:rPr>
              <w:t>costs</w:t>
            </w:r>
            <w:proofErr w:type="spellEnd"/>
          </w:p>
        </w:tc>
        <w:tc>
          <w:tcPr>
            <w:tcW w:w="2518" w:type="dxa"/>
            <w:gridSpan w:val="2"/>
            <w:shd w:val="clear" w:color="auto" w:fill="F2F2F2"/>
          </w:tcPr>
          <w:p w14:paraId="0541335F"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315C806E" w14:textId="77777777" w:rsidR="00727DC3" w:rsidRPr="007B168A" w:rsidRDefault="00727DC3"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jc w:val="right"/>
              <w:rPr>
                <w:rFonts w:ascii="Neue Hans Kendrick" w:eastAsia="Neue Hans Kendrick Light" w:hAnsi="Neue Hans Kendrick" w:cs="Neue Hans Kendrick Light"/>
                <w:b/>
                <w:color w:val="000000"/>
                <w:lang w:eastAsia="de-DE" w:bidi="de-DE"/>
              </w:rPr>
            </w:pPr>
            <w:r w:rsidRPr="007B168A">
              <w:rPr>
                <w:rFonts w:ascii="Neue Hans Kendrick" w:eastAsia="Neue Hans Kendrick Light" w:hAnsi="Neue Hans Kendrick" w:cs="Neue Hans Kendrick Light"/>
                <w:b/>
                <w:color w:val="000000"/>
                <w:lang w:eastAsia="de-DE" w:bidi="de-DE"/>
              </w:rPr>
              <w:t>{{</w:t>
            </w:r>
            <w:proofErr w:type="spellStart"/>
            <w:r w:rsidRPr="007B168A">
              <w:rPr>
                <w:rFonts w:ascii="Neue Hans Kendrick" w:eastAsia="Neue Hans Kendrick Light" w:hAnsi="Neue Hans Kendrick" w:cs="Neue Hans Kendrick Light"/>
                <w:b/>
                <w:color w:val="000000"/>
                <w:lang w:eastAsia="de-DE" w:bidi="de-DE"/>
              </w:rPr>
              <w:t>anrechenbare_kosten</w:t>
            </w:r>
            <w:proofErr w:type="spellEnd"/>
            <w:r w:rsidRPr="007B168A">
              <w:rPr>
                <w:rFonts w:ascii="Neue Hans Kendrick" w:eastAsia="Neue Hans Kendrick Light" w:hAnsi="Neue Hans Kendrick" w:cs="Neue Hans Kendrick Light"/>
                <w:b/>
                <w:color w:val="000000"/>
                <w:lang w:eastAsia="de-DE" w:bidi="de-DE"/>
              </w:rPr>
              <w:t>}}</w:t>
            </w:r>
          </w:p>
        </w:tc>
      </w:tr>
    </w:tbl>
    <w:p w14:paraId="59B1E0BE" w14:textId="77777777" w:rsidR="00727DC3" w:rsidRPr="00A620AE" w:rsidRDefault="00727DC3" w:rsidP="00727DC3">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1807B018" w14:textId="53C54F43" w:rsidR="00727DC3" w:rsidRPr="002F119F" w:rsidRDefault="002F119F" w:rsidP="00727DC3">
      <w:pPr>
        <w:pStyle w:val="Brieftext"/>
        <w:ind w:left="2507"/>
        <w:rPr>
          <w:rFonts w:ascii="Neue Hans Kendrick" w:hAnsi="Neue Hans Kendrick"/>
          <w:lang w:val="en-US" w:eastAsia="de-DE" w:bidi="de-DE"/>
        </w:rPr>
      </w:pPr>
      <w:proofErr w:type="spellStart"/>
      <w:r w:rsidRPr="002F119F">
        <w:rPr>
          <w:rFonts w:ascii="Neue Hans Kendrick" w:hAnsi="Neue Hans Kendrick"/>
          <w:lang w:val="en-US" w:eastAsia="de-DE" w:bidi="de-DE"/>
        </w:rPr>
        <w:t>RifT</w:t>
      </w:r>
      <w:proofErr w:type="spellEnd"/>
      <w:r w:rsidRPr="002F119F">
        <w:rPr>
          <w:rFonts w:ascii="Neue Hans Kendrick" w:hAnsi="Neue Hans Kendrick"/>
          <w:lang w:val="en-US" w:eastAsia="de-DE" w:bidi="de-DE"/>
        </w:rPr>
        <w:t xml:space="preserve"> - Use tables</w:t>
      </w:r>
      <w:proofErr w:type="gramStart"/>
      <w:r w:rsidRPr="002F119F">
        <w:rPr>
          <w:rFonts w:ascii="Neue Hans Kendrick" w:hAnsi="Neue Hans Kendrick"/>
          <w:lang w:val="en-US" w:eastAsia="de-DE" w:bidi="de-DE"/>
        </w:rPr>
        <w:t xml:space="preserve">: </w:t>
      </w:r>
      <w:r w:rsidRPr="002F119F">
        <w:rPr>
          <w:rFonts w:ascii="Neue Hans Kendrick" w:hAnsi="Neue Hans Kendrick"/>
          <w:lang w:val="en-US" w:eastAsia="de-DE" w:bidi="de-DE"/>
        </w:rPr>
        <w:tab/>
        <w:t>No</w:t>
      </w:r>
      <w:proofErr w:type="gramEnd"/>
    </w:p>
    <w:p w14:paraId="79FB3EBD" w14:textId="537EAC75" w:rsidR="00727DC3" w:rsidRPr="001B2244" w:rsidRDefault="00727DC3" w:rsidP="00727DC3">
      <w:pPr>
        <w:pStyle w:val="Brieftext"/>
        <w:spacing w:after="0"/>
        <w:ind w:left="2507"/>
        <w:rPr>
          <w:rFonts w:ascii="Neue Hans Kendrick" w:hAnsi="Neue Hans Kendrick"/>
          <w:bCs/>
          <w:lang w:eastAsia="de-DE" w:bidi="de-DE"/>
        </w:rPr>
      </w:pPr>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36A2D771" w14:textId="77777777" w:rsidR="00727DC3" w:rsidRPr="001B2244"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Zone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202FCA6B" w14:textId="77777777" w:rsidR="00727DC3" w:rsidRDefault="00727DC3" w:rsidP="00727DC3">
      <w:pPr>
        <w:pStyle w:val="Brieftext"/>
        <w:spacing w:after="0"/>
        <w:ind w:left="2507"/>
        <w:rPr>
          <w:rFonts w:ascii="Neue Hans Kendrick" w:hAnsi="Neue Hans Kendrick"/>
          <w:bCs/>
          <w:color w:val="000000"/>
          <w:lang w:eastAsia="de-DE" w:bidi="de-DE"/>
        </w:rPr>
      </w:pPr>
      <w:r w:rsidRPr="00727DC3">
        <w:rPr>
          <w:rFonts w:ascii="Neue Hans Kendrick" w:hAnsi="Neue Hans Kendrick"/>
          <w:lang w:eastAsia="de-DE" w:bidi="de-DE"/>
        </w:rPr>
        <w:t>Fee Rate</w:t>
      </w:r>
      <w:r w:rsidRPr="001B2244">
        <w:rPr>
          <w:rFonts w:ascii="Neue Hans Kendrick" w:hAnsi="Neue Hans Kendrick"/>
          <w:bCs/>
          <w:color w:val="000000"/>
          <w:lang w:eastAsia="de-DE" w:bidi="de-DE"/>
        </w:rPr>
        <w:t xml:space="preserve">: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64751F78" w14:textId="77777777" w:rsidR="00727DC3" w:rsidRDefault="00727DC3" w:rsidP="00727DC3">
      <w:pPr>
        <w:pStyle w:val="Brieftext"/>
        <w:spacing w:after="0"/>
        <w:ind w:left="2507"/>
        <w:rPr>
          <w:rFonts w:ascii="Neue Hans Kendrick" w:hAnsi="Neue Hans Kendrick"/>
          <w:bCs/>
          <w:color w:val="000000"/>
          <w:lang w:eastAsia="de-DE" w:bidi="de-DE"/>
        </w:rPr>
      </w:pPr>
    </w:p>
    <w:p w14:paraId="7C452C10" w14:textId="77777777" w:rsidR="00727DC3" w:rsidRPr="00F04825" w:rsidRDefault="00727DC3" w:rsidP="00727DC3">
      <w:pPr>
        <w:pStyle w:val="Brieftext"/>
        <w:numPr>
          <w:ilvl w:val="0"/>
          <w:numId w:val="1"/>
        </w:numPr>
        <w:spacing w:after="0" w:line="360" w:lineRule="auto"/>
        <w:ind w:left="2867"/>
        <w:rPr>
          <w:rFonts w:ascii="Neue Hans Kendrick" w:hAnsi="Neue Hans Kendrick"/>
          <w:b/>
          <w:bCs/>
          <w:color w:val="000000"/>
          <w:lang w:eastAsia="de-DE" w:bidi="de-DE"/>
        </w:rPr>
      </w:pPr>
      <w:proofErr w:type="spellStart"/>
      <w:r>
        <w:rPr>
          <w:rFonts w:ascii="Neue Hans Kendrick" w:hAnsi="Neue Hans Kendrick"/>
          <w:b/>
          <w:bCs/>
          <w:color w:val="000000"/>
          <w:lang w:eastAsia="de-DE" w:bidi="de-DE"/>
        </w:rPr>
        <w:t>Calculation</w:t>
      </w:r>
      <w:proofErr w:type="spellEnd"/>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27DC3" w14:paraId="763482E4" w14:textId="77777777" w:rsidTr="00CD50D2">
        <w:trPr>
          <w:trHeight w:val="20"/>
        </w:trPr>
        <w:tc>
          <w:tcPr>
            <w:tcW w:w="4562" w:type="dxa"/>
          </w:tcPr>
          <w:p w14:paraId="04B84A1E"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 xml:space="preserve">Cost </w:t>
            </w:r>
            <w:proofErr w:type="gramStart"/>
            <w:r w:rsidRPr="00F4406C">
              <w:rPr>
                <w:rFonts w:ascii="Neue Hans Kendrick" w:hAnsi="Neue Hans Kendrick"/>
                <w:color w:val="000000"/>
                <w:lang w:val="en-US" w:eastAsia="de-DE" w:bidi="de-DE"/>
              </w:rPr>
              <w:t>estimate</w:t>
            </w:r>
            <w:proofErr w:type="gramEnd"/>
            <w:r w:rsidRPr="00F4406C">
              <w:rPr>
                <w:rFonts w:ascii="Neue Hans Kendrick" w:hAnsi="Neue Hans Kendrick"/>
                <w:color w:val="000000"/>
                <w:lang w:val="en-US" w:eastAsia="de-DE" w:bidi="de-DE"/>
              </w:rPr>
              <w:t xml:space="preserve"> chargeable (AG)</w:t>
            </w:r>
          </w:p>
        </w:tc>
        <w:tc>
          <w:tcPr>
            <w:tcW w:w="2384" w:type="dxa"/>
          </w:tcPr>
          <w:p w14:paraId="2D000E62"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727DC3" w14:paraId="0F57236D" w14:textId="77777777" w:rsidTr="00CD50D2">
        <w:trPr>
          <w:trHeight w:val="20"/>
        </w:trPr>
        <w:tc>
          <w:tcPr>
            <w:tcW w:w="4562" w:type="dxa"/>
          </w:tcPr>
          <w:p w14:paraId="578E54FF" w14:textId="77777777" w:rsidR="00727DC3" w:rsidRPr="00A620AE" w:rsidRDefault="00727DC3" w:rsidP="00CD50D2">
            <w:pPr>
              <w:pStyle w:val="Brieftext"/>
              <w:spacing w:after="0"/>
              <w:ind w:left="0"/>
              <w:rPr>
                <w:rFonts w:ascii="Neue Hans Kendrick" w:hAnsi="Neue Hans Kendrick"/>
                <w:color w:val="000000"/>
                <w:lang w:eastAsia="de-DE" w:bidi="de-DE"/>
              </w:rPr>
            </w:pPr>
          </w:p>
        </w:tc>
        <w:tc>
          <w:tcPr>
            <w:tcW w:w="2384" w:type="dxa"/>
          </w:tcPr>
          <w:p w14:paraId="0A5F9155" w14:textId="77777777" w:rsidR="00727DC3" w:rsidRPr="00A620AE" w:rsidRDefault="00727DC3" w:rsidP="00CD50D2">
            <w:pPr>
              <w:pStyle w:val="Brieftext"/>
              <w:spacing w:after="0"/>
              <w:ind w:left="0"/>
              <w:jc w:val="right"/>
              <w:rPr>
                <w:rFonts w:ascii="Neue Hans Kendrick" w:hAnsi="Neue Hans Kendrick"/>
                <w:color w:val="000000"/>
                <w:lang w:eastAsia="de-DE" w:bidi="de-DE"/>
              </w:rPr>
            </w:pPr>
          </w:p>
        </w:tc>
      </w:tr>
      <w:tr w:rsidR="00727DC3" w14:paraId="32F646CD" w14:textId="77777777" w:rsidTr="00CD50D2">
        <w:trPr>
          <w:trHeight w:val="20"/>
        </w:trPr>
        <w:tc>
          <w:tcPr>
            <w:tcW w:w="4562" w:type="dxa"/>
          </w:tcPr>
          <w:p w14:paraId="1CF6D34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Pr>
                <w:rFonts w:ascii="Neue Hans Kendrick" w:hAnsi="Neue Hans Kendrick"/>
                <w:color w:val="000000"/>
                <w:u w:val="single"/>
                <w:lang w:val="en-US" w:eastAsia="de-DE" w:bidi="de-DE"/>
              </w:rPr>
              <w:t>L</w:t>
            </w:r>
            <w:r w:rsidRPr="00F4406C">
              <w:rPr>
                <w:rFonts w:ascii="Neue Hans Kendrick" w:hAnsi="Neue Hans Kendrick"/>
                <w:color w:val="000000"/>
                <w:u w:val="single"/>
                <w:lang w:val="en-US" w:eastAsia="de-DE" w:bidi="de-DE"/>
              </w:rPr>
              <w:t>ower value according to fee table (UW)</w:t>
            </w:r>
          </w:p>
        </w:tc>
        <w:tc>
          <w:tcPr>
            <w:tcW w:w="2384" w:type="dxa"/>
          </w:tcPr>
          <w:p w14:paraId="4413497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727DC3" w14:paraId="2906A2A5" w14:textId="77777777" w:rsidTr="00CD50D2">
        <w:trPr>
          <w:trHeight w:val="20"/>
        </w:trPr>
        <w:tc>
          <w:tcPr>
            <w:tcW w:w="4562" w:type="dxa"/>
          </w:tcPr>
          <w:p w14:paraId="2D0707E2"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Minimum fee for lower value (HUWmin)</w:t>
            </w:r>
          </w:p>
        </w:tc>
        <w:tc>
          <w:tcPr>
            <w:tcW w:w="2384" w:type="dxa"/>
          </w:tcPr>
          <w:p w14:paraId="01C621AD"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727DC3" w14:paraId="4B3CDCFD" w14:textId="77777777" w:rsidTr="00CD50D2">
        <w:trPr>
          <w:trHeight w:val="20"/>
        </w:trPr>
        <w:tc>
          <w:tcPr>
            <w:tcW w:w="4562" w:type="dxa"/>
          </w:tcPr>
          <w:p w14:paraId="7E9A61A4"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lang w:val="en-US" w:eastAsia="de-DE" w:bidi="de-DE"/>
              </w:rPr>
              <w:t>Maximum fee for lower value (HUWmax)</w:t>
            </w:r>
            <w:r w:rsidRPr="00F4406C">
              <w:rPr>
                <w:rFonts w:ascii="Neue Hans Kendrick" w:hAnsi="Neue Hans Kendrick"/>
                <w:color w:val="000000"/>
                <w:lang w:val="en-US" w:eastAsia="de-DE" w:bidi="de-DE"/>
              </w:rPr>
              <w:tab/>
            </w:r>
          </w:p>
        </w:tc>
        <w:tc>
          <w:tcPr>
            <w:tcW w:w="2384" w:type="dxa"/>
          </w:tcPr>
          <w:p w14:paraId="03A0CF49"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727DC3" w14:paraId="065AB6E1" w14:textId="77777777" w:rsidTr="00CD50D2">
        <w:trPr>
          <w:trHeight w:val="20"/>
        </w:trPr>
        <w:tc>
          <w:tcPr>
            <w:tcW w:w="4562" w:type="dxa"/>
          </w:tcPr>
          <w:p w14:paraId="78F6BBF6" w14:textId="77777777" w:rsidR="00727DC3" w:rsidRDefault="00727DC3" w:rsidP="00CD50D2">
            <w:pPr>
              <w:pStyle w:val="Brieftext"/>
              <w:spacing w:after="0"/>
              <w:ind w:left="0"/>
              <w:rPr>
                <w:rFonts w:ascii="Neue Hans Kendrick" w:hAnsi="Neue Hans Kendrick"/>
                <w:b/>
                <w:bCs/>
                <w:color w:val="000000"/>
                <w:u w:val="single"/>
                <w:lang w:eastAsia="de-DE" w:bidi="de-DE"/>
              </w:rPr>
            </w:pPr>
          </w:p>
        </w:tc>
        <w:tc>
          <w:tcPr>
            <w:tcW w:w="2384" w:type="dxa"/>
          </w:tcPr>
          <w:p w14:paraId="2C95B558" w14:textId="77777777" w:rsidR="00727DC3" w:rsidRDefault="00727DC3" w:rsidP="00CD50D2">
            <w:pPr>
              <w:pStyle w:val="Brieftext"/>
              <w:spacing w:after="0"/>
              <w:ind w:left="0"/>
              <w:jc w:val="right"/>
              <w:rPr>
                <w:rFonts w:ascii="Neue Hans Kendrick" w:hAnsi="Neue Hans Kendrick"/>
                <w:b/>
                <w:bCs/>
                <w:color w:val="000000"/>
                <w:u w:val="single"/>
                <w:lang w:eastAsia="de-DE" w:bidi="de-DE"/>
              </w:rPr>
            </w:pPr>
          </w:p>
        </w:tc>
      </w:tr>
      <w:tr w:rsidR="00727DC3" w14:paraId="53B693B5" w14:textId="77777777" w:rsidTr="00CD50D2">
        <w:trPr>
          <w:trHeight w:val="20"/>
        </w:trPr>
        <w:tc>
          <w:tcPr>
            <w:tcW w:w="4562" w:type="dxa"/>
          </w:tcPr>
          <w:p w14:paraId="61269B45" w14:textId="77777777" w:rsidR="00727DC3" w:rsidRPr="00F4406C" w:rsidRDefault="00727DC3" w:rsidP="00CD50D2">
            <w:pPr>
              <w:pStyle w:val="Brieftext"/>
              <w:spacing w:after="0"/>
              <w:ind w:left="0"/>
              <w:rPr>
                <w:rFonts w:ascii="Neue Hans Kendrick" w:hAnsi="Neue Hans Kendrick"/>
                <w:b/>
                <w:bCs/>
                <w:color w:val="000000"/>
                <w:u w:val="single"/>
                <w:lang w:val="en-US" w:eastAsia="de-DE" w:bidi="de-DE"/>
              </w:rPr>
            </w:pPr>
            <w:r w:rsidRPr="00F4406C">
              <w:rPr>
                <w:rFonts w:ascii="Neue Hans Kendrick" w:hAnsi="Neue Hans Kendrick"/>
                <w:color w:val="000000"/>
                <w:u w:val="single"/>
                <w:lang w:val="en-US" w:eastAsia="de-DE" w:bidi="de-DE"/>
              </w:rPr>
              <w:t>Upper value according to fee table (OW)</w:t>
            </w:r>
          </w:p>
        </w:tc>
        <w:tc>
          <w:tcPr>
            <w:tcW w:w="2384" w:type="dxa"/>
          </w:tcPr>
          <w:p w14:paraId="211F957D"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727DC3" w14:paraId="7D745D5F" w14:textId="77777777" w:rsidTr="00CD50D2">
        <w:trPr>
          <w:trHeight w:val="20"/>
        </w:trPr>
        <w:tc>
          <w:tcPr>
            <w:tcW w:w="4562" w:type="dxa"/>
          </w:tcPr>
          <w:p w14:paraId="1E4D628B"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Minimum fee for upper value (HOWmin)</w:t>
            </w:r>
            <w:r w:rsidRPr="00F4406C">
              <w:rPr>
                <w:rFonts w:ascii="Neue Hans Kendrick" w:hAnsi="Neue Hans Kendrick"/>
                <w:color w:val="000000"/>
                <w:lang w:val="en-US" w:eastAsia="de-DE" w:bidi="de-DE"/>
              </w:rPr>
              <w:tab/>
            </w:r>
          </w:p>
        </w:tc>
        <w:tc>
          <w:tcPr>
            <w:tcW w:w="2384" w:type="dxa"/>
          </w:tcPr>
          <w:p w14:paraId="19CA3588"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727DC3" w14:paraId="57A68D1B" w14:textId="77777777" w:rsidTr="00CD50D2">
        <w:trPr>
          <w:trHeight w:val="20"/>
        </w:trPr>
        <w:tc>
          <w:tcPr>
            <w:tcW w:w="4562" w:type="dxa"/>
          </w:tcPr>
          <w:p w14:paraId="742F03D7" w14:textId="77777777" w:rsidR="00727DC3" w:rsidRPr="00F4406C" w:rsidRDefault="00727DC3" w:rsidP="00CD50D2">
            <w:pPr>
              <w:pStyle w:val="Brieftext"/>
              <w:spacing w:after="0"/>
              <w:ind w:left="0"/>
              <w:rPr>
                <w:rFonts w:ascii="Neue Hans Kendrick" w:hAnsi="Neue Hans Kendrick"/>
                <w:color w:val="000000"/>
                <w:u w:val="single"/>
                <w:lang w:val="en-US" w:eastAsia="de-DE" w:bidi="de-DE"/>
              </w:rPr>
            </w:pPr>
            <w:r w:rsidRPr="00F4406C">
              <w:rPr>
                <w:rFonts w:ascii="Neue Hans Kendrick" w:hAnsi="Neue Hans Kendrick"/>
                <w:color w:val="000000"/>
                <w:lang w:val="en-US" w:eastAsia="de-DE" w:bidi="de-DE"/>
              </w:rPr>
              <w:t>Maximum fee for upper value (HOWmax)</w:t>
            </w:r>
            <w:r w:rsidRPr="00F4406C">
              <w:rPr>
                <w:rFonts w:ascii="Neue Hans Kendrick" w:hAnsi="Neue Hans Kendrick"/>
                <w:color w:val="000000"/>
                <w:lang w:val="en-US" w:eastAsia="de-DE" w:bidi="de-DE"/>
              </w:rPr>
              <w:tab/>
            </w:r>
          </w:p>
        </w:tc>
        <w:tc>
          <w:tcPr>
            <w:tcW w:w="2384" w:type="dxa"/>
          </w:tcPr>
          <w:p w14:paraId="4AB33289" w14:textId="77777777" w:rsidR="00727DC3" w:rsidRPr="006C4235" w:rsidRDefault="00727DC3" w:rsidP="00CD50D2">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2B802EC2" w14:textId="77777777" w:rsidR="00727DC3" w:rsidRPr="001B2244" w:rsidRDefault="00727DC3" w:rsidP="00727DC3">
      <w:pPr>
        <w:pStyle w:val="Brieftext"/>
        <w:spacing w:after="0"/>
        <w:ind w:left="2507"/>
        <w:rPr>
          <w:rFonts w:ascii="Neue Hans Kendrick" w:hAnsi="Neue Hans Kendrick"/>
          <w:b/>
          <w:bCs/>
          <w:color w:val="000000"/>
          <w:u w:val="single"/>
          <w:lang w:eastAsia="de-DE" w:bidi="de-DE"/>
        </w:rPr>
      </w:pPr>
    </w:p>
    <w:p w14:paraId="6F8E9C2B"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lower value (HUW)= </w:t>
      </w:r>
    </w:p>
    <w:p w14:paraId="4D0A19B4"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lower_bound_von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lower_bound_bis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interpolated_basishonorarsatz</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ab/>
      </w:r>
    </w:p>
    <w:p w14:paraId="1788E071"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7916FE8D" w14:textId="77777777" w:rsidR="00727DC3" w:rsidRPr="00F4406C" w:rsidRDefault="00727DC3" w:rsidP="00727DC3">
      <w:pPr>
        <w:pStyle w:val="Brieftext"/>
        <w:spacing w:after="0"/>
        <w:ind w:left="2507"/>
        <w:rPr>
          <w:rFonts w:ascii="Neue Hans Kendrick" w:hAnsi="Neue Hans Kendrick"/>
          <w:color w:val="000000"/>
          <w:lang w:val="en-US" w:eastAsia="de-DE" w:bidi="de-DE"/>
        </w:rPr>
      </w:pPr>
      <w:r w:rsidRPr="00F4406C">
        <w:rPr>
          <w:rFonts w:ascii="Neue Hans Kendrick" w:hAnsi="Neue Hans Kendrick"/>
          <w:color w:val="000000"/>
          <w:lang w:val="en-US" w:eastAsia="de-DE" w:bidi="de-DE"/>
        </w:rPr>
        <w:t xml:space="preserve">Fee for upper value (HOW) = </w:t>
      </w:r>
    </w:p>
    <w:p w14:paraId="02306D93" w14:textId="77777777" w:rsidR="00727DC3" w:rsidRPr="007C27AC" w:rsidRDefault="00727DC3" w:rsidP="00727DC3">
      <w:pPr>
        <w:pStyle w:val="Brieftext"/>
        <w:spacing w:after="0"/>
        <w:ind w:left="2507"/>
        <w:jc w:val="left"/>
        <w:rPr>
          <w:rFonts w:ascii="Neue Hans Kendrick" w:hAnsi="Neue Hans Kendrick"/>
          <w:color w:val="000000"/>
          <w:lang w:val="en-US" w:eastAsia="de-DE" w:bidi="de-DE"/>
        </w:rPr>
      </w:pPr>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upper_bound_cost</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gramStart"/>
      <w:r w:rsidRPr="007C27AC">
        <w:rPr>
          <w:rFonts w:ascii="Neue Hans Kendrick" w:hAnsi="Neue Hans Kendrick"/>
          <w:color w:val="000000"/>
          <w:lang w:val="en-US" w:eastAsia="de-DE" w:bidi="de-DE"/>
        </w:rPr>
        <w:t>( {</w:t>
      </w:r>
      <w:proofErr w:type="gramEnd"/>
      <w:r w:rsidRPr="007C27AC">
        <w:rPr>
          <w:rFonts w:ascii="Neue Hans Kendrick" w:hAnsi="Neue Hans Kendrick"/>
          <w:color w:val="000000"/>
          <w:lang w:val="en-US" w:eastAsia="de-DE" w:bidi="de-DE"/>
        </w:rPr>
        <w:t>{</w:t>
      </w:r>
      <w:proofErr w:type="spellStart"/>
      <w:r w:rsidRPr="007C27AC">
        <w:rPr>
          <w:rFonts w:ascii="Neue Hans Kendrick" w:hAnsi="Neue Hans Kendrick"/>
          <w:color w:val="000000"/>
          <w:lang w:val="en-US" w:eastAsia="de-DE" w:bidi="de-DE"/>
        </w:rPr>
        <w:t>upper_bound_von</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w:t>
      </w:r>
      <w:proofErr w:type="spellStart"/>
      <w:r w:rsidRPr="007C27AC">
        <w:rPr>
          <w:rFonts w:ascii="Neue Hans Kendrick" w:hAnsi="Neue Hans Kendrick"/>
          <w:color w:val="000000"/>
          <w:lang w:val="en-US" w:eastAsia="de-DE" w:bidi="de-DE"/>
        </w:rPr>
        <w:t>upper_bound_bis</w:t>
      </w:r>
      <w:proofErr w:type="spellEnd"/>
      <w:proofErr w:type="gramStart"/>
      <w:r w:rsidRPr="007C27AC">
        <w:rPr>
          <w:rFonts w:ascii="Neue Hans Kendrick" w:hAnsi="Neue Hans Kendrick"/>
          <w:color w:val="000000"/>
          <w:lang w:val="en-US" w:eastAsia="de-DE" w:bidi="de-DE"/>
        </w:rPr>
        <w:t>}}€</w:t>
      </w:r>
      <w:proofErr w:type="gramEnd"/>
      <w:r w:rsidRPr="007C27AC">
        <w:rPr>
          <w:rFonts w:ascii="Neue Hans Kendrick" w:hAnsi="Neue Hans Kendrick"/>
          <w:color w:val="000000"/>
          <w:lang w:val="en-US" w:eastAsia="de-DE" w:bidi="de-DE"/>
        </w:rPr>
        <w:t xml:space="preserve"> ) * </w:t>
      </w:r>
      <w:r w:rsidRPr="007C27AC">
        <w:rPr>
          <w:rFonts w:ascii="Neue Hans Kendrick" w:hAnsi="Neue Hans Kendrick"/>
          <w:lang w:val="en-US" w:eastAsia="de-DE" w:bidi="de-DE"/>
        </w:rPr>
        <w:t>{{</w:t>
      </w:r>
      <w:proofErr w:type="spellStart"/>
      <w:r w:rsidRPr="007C27AC">
        <w:rPr>
          <w:rFonts w:ascii="Neue Hans Kendrick" w:hAnsi="Neue Hans Kendrick"/>
          <w:lang w:val="en-US" w:eastAsia="de-DE" w:bidi="de-DE"/>
        </w:rPr>
        <w:t>honorarsatz_factor</w:t>
      </w:r>
      <w:proofErr w:type="spellEnd"/>
      <w:r w:rsidRPr="007C27AC">
        <w:rPr>
          <w:rFonts w:ascii="Neue Hans Kendrick" w:hAnsi="Neue Hans Kendrick"/>
          <w:lang w:val="en-US" w:eastAsia="de-DE" w:bidi="de-DE"/>
        </w:rPr>
        <w:t>}}</w:t>
      </w:r>
      <w:r w:rsidRPr="007C27AC">
        <w:rPr>
          <w:rFonts w:ascii="Neue Hans Kendrick" w:hAnsi="Neue Hans Kendrick"/>
          <w:color w:val="000000"/>
          <w:lang w:val="en-US" w:eastAsia="de-DE" w:bidi="de-DE"/>
        </w:rPr>
        <w:t>,00 % = {{</w:t>
      </w:r>
      <w:proofErr w:type="spellStart"/>
      <w:r w:rsidRPr="007C27AC">
        <w:rPr>
          <w:rFonts w:ascii="Neue Hans Kendrick" w:hAnsi="Neue Hans Kendrick"/>
          <w:color w:val="000000"/>
          <w:lang w:val="en-US" w:eastAsia="de-DE" w:bidi="de-DE"/>
        </w:rPr>
        <w:t>interpolated_oberer_honorarsatz</w:t>
      </w:r>
      <w:proofErr w:type="spellEnd"/>
      <w:r w:rsidRPr="007C27AC">
        <w:rPr>
          <w:rFonts w:ascii="Neue Hans Kendrick" w:hAnsi="Neue Hans Kendrick"/>
          <w:color w:val="000000"/>
          <w:lang w:val="en-US" w:eastAsia="de-DE" w:bidi="de-DE"/>
        </w:rPr>
        <w:t>}} €</w:t>
      </w:r>
    </w:p>
    <w:p w14:paraId="16E847BE" w14:textId="77777777" w:rsidR="00727DC3" w:rsidRPr="007C27AC" w:rsidRDefault="00727DC3" w:rsidP="00727DC3">
      <w:pPr>
        <w:pStyle w:val="Brieftext"/>
        <w:spacing w:after="0"/>
        <w:ind w:left="2507"/>
        <w:rPr>
          <w:rFonts w:ascii="Neue Hans Kendrick" w:hAnsi="Neue Hans Kendrick"/>
          <w:color w:val="000000"/>
          <w:lang w:val="en-US" w:eastAsia="de-DE" w:bidi="de-DE"/>
        </w:rPr>
      </w:pPr>
    </w:p>
    <w:p w14:paraId="6815055C" w14:textId="77777777" w:rsidR="00727DC3" w:rsidRDefault="00727DC3" w:rsidP="00727DC3">
      <w:pPr>
        <w:pStyle w:val="Brieftext"/>
        <w:spacing w:after="0"/>
        <w:ind w:left="2507"/>
        <w:rPr>
          <w:rFonts w:ascii="Neue Hans Kendrick" w:hAnsi="Neue Hans Kendrick"/>
          <w:lang w:val="en-US" w:eastAsia="de-DE" w:bidi="de-DE"/>
        </w:rPr>
      </w:pPr>
      <w:r w:rsidRPr="007C27AC">
        <w:rPr>
          <w:rFonts w:ascii="Neue Hans Kendrick" w:hAnsi="Neue Hans Kendrick"/>
          <w:color w:val="000000"/>
          <w:lang w:val="en-US" w:eastAsia="de-DE" w:bidi="de-DE"/>
        </w:rPr>
        <w:t xml:space="preserve">Basic fee (100%) (GH) = </w:t>
      </w:r>
      <w:r w:rsidRPr="003949E7">
        <w:rPr>
          <w:rFonts w:ascii="Neue Hans Kendrick" w:hAnsi="Neue Hans Kendrick"/>
          <w:b/>
          <w:color w:val="000000"/>
          <w:u w:val="single"/>
          <w:lang w:val="en-US" w:eastAsia="de-DE" w:bidi="de-DE"/>
        </w:rPr>
        <w:t>{{</w:t>
      </w:r>
      <w:proofErr w:type="spellStart"/>
      <w:r w:rsidRPr="003949E7">
        <w:rPr>
          <w:rFonts w:ascii="Neue Hans Kendrick" w:hAnsi="Neue Hans Kendrick"/>
          <w:b/>
          <w:color w:val="000000"/>
          <w:u w:val="single"/>
          <w:lang w:val="en-US" w:eastAsia="de-DE" w:bidi="de-DE"/>
        </w:rPr>
        <w:t>grundhonorar_without_</w:t>
      </w:r>
      <w:proofErr w:type="gramStart"/>
      <w:r w:rsidRPr="003949E7">
        <w:rPr>
          <w:rFonts w:ascii="Neue Hans Kendrick" w:hAnsi="Neue Hans Kendrick"/>
          <w:b/>
          <w:color w:val="000000"/>
          <w:u w:val="single"/>
          <w:lang w:val="en-US" w:eastAsia="de-DE" w:bidi="de-DE"/>
        </w:rPr>
        <w:t>zuschlag</w:t>
      </w:r>
      <w:proofErr w:type="spellEnd"/>
      <w:r w:rsidRPr="007C27AC">
        <w:rPr>
          <w:rFonts w:ascii="Neue Hans Kendrick" w:hAnsi="Neue Hans Kendrick"/>
          <w:b/>
          <w:color w:val="000000"/>
          <w:u w:val="single"/>
          <w:lang w:val="en-US" w:eastAsia="de-DE" w:bidi="de-DE"/>
        </w:rPr>
        <w:t xml:space="preserve"> }</w:t>
      </w:r>
      <w:proofErr w:type="gramEnd"/>
      <w:r w:rsidRPr="007C27AC">
        <w:rPr>
          <w:rFonts w:ascii="Neue Hans Kendrick" w:hAnsi="Neue Hans Kendrick"/>
          <w:b/>
          <w:color w:val="000000"/>
          <w:u w:val="single"/>
          <w:lang w:val="en-US" w:eastAsia="de-DE" w:bidi="de-DE"/>
        </w:rPr>
        <w:t xml:space="preserve">} </w:t>
      </w:r>
      <w:r w:rsidRPr="007C27AC">
        <w:rPr>
          <w:rFonts w:ascii="Neue Hans Kendrick" w:hAnsi="Neue Hans Kendrick"/>
          <w:b/>
          <w:u w:val="single"/>
          <w:lang w:val="en-US" w:eastAsia="de-DE" w:bidi="de-DE"/>
        </w:rPr>
        <w:t>€</w:t>
      </w:r>
      <w:r w:rsidRPr="007C27AC">
        <w:rPr>
          <w:rFonts w:ascii="Neue Hans Kendrick" w:hAnsi="Neue Hans Kendrick"/>
          <w:b/>
          <w:lang w:val="en-US" w:eastAsia="de-DE" w:bidi="de-DE"/>
        </w:rPr>
        <w:t xml:space="preserve"> </w:t>
      </w:r>
      <w:r w:rsidRPr="007C27AC">
        <w:rPr>
          <w:rFonts w:ascii="Neue Hans Kendrick" w:hAnsi="Neue Hans Kendrick"/>
          <w:lang w:val="en-US" w:eastAsia="de-DE" w:bidi="de-DE"/>
        </w:rPr>
        <w:t xml:space="preserve">acc. HOAI </w:t>
      </w:r>
    </w:p>
    <w:p w14:paraId="097B9A41" w14:textId="77777777" w:rsidR="00727DC3" w:rsidRDefault="00727DC3" w:rsidP="00727DC3">
      <w:pPr>
        <w:pStyle w:val="Brieftext"/>
        <w:spacing w:after="0"/>
        <w:ind w:left="2507"/>
        <w:rPr>
          <w:rFonts w:ascii="Neue Hans Kendrick" w:hAnsi="Neue Hans Kendrick"/>
          <w:lang w:val="en-US" w:eastAsia="de-DE" w:bidi="de-DE"/>
        </w:rPr>
      </w:pPr>
    </w:p>
    <w:p w14:paraId="65D95E71" w14:textId="77777777" w:rsidR="00727DC3" w:rsidRPr="00EF2270" w:rsidRDefault="00727DC3" w:rsidP="00727DC3">
      <w:pPr>
        <w:pStyle w:val="Brieftext"/>
        <w:numPr>
          <w:ilvl w:val="0"/>
          <w:numId w:val="1"/>
        </w:numPr>
        <w:spacing w:after="0" w:line="240" w:lineRule="auto"/>
        <w:rPr>
          <w:rFonts w:ascii="Neue Hans Kendrick" w:hAnsi="Neue Hans Kendrick"/>
          <w:bCs/>
          <w:color w:val="000000"/>
          <w:lang w:eastAsia="de-DE" w:bidi="de-DE"/>
        </w:rPr>
      </w:pPr>
      <w:proofErr w:type="spellStart"/>
      <w:r w:rsidRPr="00EF2270">
        <w:rPr>
          <w:rFonts w:ascii="Neue Hans Kendrick" w:hAnsi="Neue Hans Kendrick"/>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727DC3" w:rsidRPr="00EF2270" w14:paraId="744520D6" w14:textId="77777777" w:rsidTr="00CD50D2">
        <w:trPr>
          <w:trHeight w:val="20"/>
        </w:trPr>
        <w:tc>
          <w:tcPr>
            <w:tcW w:w="1843" w:type="dxa"/>
            <w:shd w:val="clear" w:color="auto" w:fill="auto"/>
          </w:tcPr>
          <w:p w14:paraId="5F09030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roofErr w:type="spellStart"/>
            <w:r w:rsidRPr="00EF2270">
              <w:rPr>
                <w:rFonts w:ascii="Neue Hans Kendrick" w:eastAsia="Neue Hans Kendrick Light" w:hAnsi="Neue Hans Kendrick" w:cs="Neue Hans Kendrick Light"/>
                <w:bCs/>
                <w:lang w:eastAsia="de-DE" w:bidi="de-DE"/>
              </w:rPr>
              <w:t>Remodeling</w:t>
            </w:r>
            <w:proofErr w:type="spellEnd"/>
            <w:r w:rsidRPr="00EF2270">
              <w:rPr>
                <w:rFonts w:ascii="Neue Hans Kendrick" w:eastAsia="Neue Hans Kendrick Light" w:hAnsi="Neue Hans Kendrick" w:cs="Neue Hans Kendrick Light"/>
                <w:bCs/>
                <w:lang w:eastAsia="de-DE" w:bidi="de-DE"/>
              </w:rPr>
              <w:t xml:space="preserve"> </w:t>
            </w:r>
            <w:proofErr w:type="spellStart"/>
            <w:r w:rsidRPr="00EF2270">
              <w:rPr>
                <w:rFonts w:ascii="Neue Hans Kendrick" w:eastAsia="Neue Hans Kendrick Light" w:hAnsi="Neue Hans Kendrick" w:cs="Neue Hans Kendrick Light"/>
                <w:bCs/>
                <w:lang w:eastAsia="de-DE" w:bidi="de-DE"/>
              </w:rPr>
              <w:t>surcharge</w:t>
            </w:r>
            <w:proofErr w:type="spellEnd"/>
          </w:p>
        </w:tc>
        <w:tc>
          <w:tcPr>
            <w:tcW w:w="567" w:type="dxa"/>
            <w:shd w:val="clear" w:color="auto" w:fill="auto"/>
          </w:tcPr>
          <w:p w14:paraId="77C6AFB5"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1C4FB67B"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EF2270">
              <w:rPr>
                <w:rFonts w:ascii="Neue Hans Kendrick" w:eastAsia="Neue Hans Kendrick Light" w:hAnsi="Neue Hans Kendrick" w:cs="Neue Hans Kendrick Light"/>
                <w:lang w:eastAsia="de-DE" w:bidi="de-DE"/>
              </w:rPr>
              <w:t xml:space="preserve">{{ </w:t>
            </w:r>
            <w:proofErr w:type="spellStart"/>
            <w:r w:rsidRPr="00EF2270">
              <w:rPr>
                <w:rFonts w:ascii="Neue Hans Kendrick" w:eastAsia="Neue Hans Kendrick Light" w:hAnsi="Neue Hans Kendrick" w:cs="Neue Hans Kendrick Light"/>
                <w:lang w:eastAsia="de-DE" w:bidi="de-DE"/>
              </w:rPr>
              <w:t>zuschlag</w:t>
            </w:r>
            <w:proofErr w:type="gramEnd"/>
            <w:r w:rsidRPr="00EF2270">
              <w:rPr>
                <w:rFonts w:ascii="Neue Hans Kendrick" w:eastAsia="Neue Hans Kendrick Light" w:hAnsi="Neue Hans Kendrick" w:cs="Neue Hans Kendrick Light"/>
                <w:lang w:eastAsia="de-DE" w:bidi="de-DE"/>
              </w:rPr>
              <w:t>_value</w:t>
            </w:r>
            <w:proofErr w:type="spellEnd"/>
            <w:proofErr w:type="gramStart"/>
            <w:r w:rsidRPr="00EF2270">
              <w:rPr>
                <w:rFonts w:ascii="Neue Hans Kendrick" w:eastAsia="Neue Hans Kendrick Light" w:hAnsi="Neue Hans Kendrick" w:cs="Neue Hans Kendrick Light"/>
                <w:lang w:eastAsia="de-DE" w:bidi="de-DE"/>
              </w:rPr>
              <w:t>}}%</w:t>
            </w:r>
            <w:proofErr w:type="gramEnd"/>
          </w:p>
        </w:tc>
        <w:tc>
          <w:tcPr>
            <w:tcW w:w="2127" w:type="dxa"/>
            <w:shd w:val="clear" w:color="auto" w:fill="auto"/>
          </w:tcPr>
          <w:p w14:paraId="39184CBF"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EF2270">
              <w:rPr>
                <w:rFonts w:ascii="Neue Hans Kendrick" w:eastAsia="Neue Hans Kendrick Light" w:hAnsi="Neue Hans Kendrick" w:cs="Neue Hans Kendrick Light"/>
                <w:lang w:eastAsia="de-DE" w:bidi="de-DE"/>
              </w:rPr>
              <w:t>{{</w:t>
            </w:r>
            <w:r w:rsidRPr="00EF2270">
              <w:t xml:space="preserve"> </w:t>
            </w:r>
            <w:proofErr w:type="spellStart"/>
            <w:r w:rsidRPr="00EF2270">
              <w:rPr>
                <w:rFonts w:ascii="Neue Hans Kendrick" w:eastAsia="Neue Hans Kendrick Light" w:hAnsi="Neue Hans Kendrick" w:cs="Neue Hans Kendrick Light"/>
                <w:lang w:eastAsia="de-DE" w:bidi="de-DE"/>
              </w:rPr>
              <w:t>zuschlag</w:t>
            </w:r>
            <w:proofErr w:type="gramEnd"/>
            <w:r w:rsidRPr="00EF2270">
              <w:rPr>
                <w:rFonts w:ascii="Neue Hans Kendrick" w:eastAsia="Neue Hans Kendrick Light" w:hAnsi="Neue Hans Kendrick" w:cs="Neue Hans Kendrick Light"/>
                <w:lang w:eastAsia="de-DE" w:bidi="de-DE"/>
              </w:rPr>
              <w:t>_amount</w:t>
            </w:r>
            <w:proofErr w:type="spellEnd"/>
            <w:r w:rsidRPr="00EF2270">
              <w:rPr>
                <w:rFonts w:ascii="Neue Hans Kendrick" w:eastAsia="Neue Hans Kendrick Light" w:hAnsi="Neue Hans Kendrick" w:cs="Neue Hans Kendrick Light"/>
                <w:lang w:eastAsia="de-DE" w:bidi="de-DE"/>
              </w:rPr>
              <w:t>}} €</w:t>
            </w:r>
          </w:p>
        </w:tc>
      </w:tr>
      <w:tr w:rsidR="00727DC3" w:rsidRPr="00EF2270" w14:paraId="3D8A0667" w14:textId="77777777" w:rsidTr="00CD50D2">
        <w:trPr>
          <w:trHeight w:val="20"/>
        </w:trPr>
        <w:tc>
          <w:tcPr>
            <w:tcW w:w="1843" w:type="dxa"/>
            <w:shd w:val="clear" w:color="auto" w:fill="auto"/>
          </w:tcPr>
          <w:p w14:paraId="1B09AFB3"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p>
        </w:tc>
        <w:tc>
          <w:tcPr>
            <w:tcW w:w="567" w:type="dxa"/>
            <w:shd w:val="clear" w:color="auto" w:fill="auto"/>
          </w:tcPr>
          <w:p w14:paraId="5DA6268A"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
        </w:tc>
        <w:tc>
          <w:tcPr>
            <w:tcW w:w="2409" w:type="dxa"/>
            <w:shd w:val="clear" w:color="auto" w:fill="auto"/>
          </w:tcPr>
          <w:p w14:paraId="4A216508"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b/>
                <w:lang w:eastAsia="de-DE" w:bidi="de-DE"/>
              </w:rPr>
              <w:t>Basic Fee</w:t>
            </w:r>
            <w:r w:rsidRPr="00EF2270">
              <w:rPr>
                <w:rFonts w:ascii="Neue Hans Kendrick" w:eastAsia="Neue Hans Kendrick Light" w:hAnsi="Neue Hans Kendrick" w:cs="Neue Hans Kendrick Light"/>
                <w:b/>
                <w:lang w:eastAsia="de-DE" w:bidi="de-DE"/>
              </w:rPr>
              <w:t xml:space="preserve"> + </w:t>
            </w:r>
            <w:proofErr w:type="spellStart"/>
            <w:r>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Pr="00EF2270">
              <w:rPr>
                <w:rFonts w:ascii="Neue Hans Kendrick" w:eastAsia="Neue Hans Kendrick Light" w:hAnsi="Neue Hans Kendrick" w:cs="Neue Hans Kendrick Light"/>
                <w:b/>
                <w:lang w:eastAsia="de-DE" w:bidi="de-DE"/>
              </w:rPr>
              <w:t>[€]</w:t>
            </w:r>
          </w:p>
        </w:tc>
        <w:tc>
          <w:tcPr>
            <w:tcW w:w="2127" w:type="dxa"/>
            <w:shd w:val="clear" w:color="auto" w:fill="auto"/>
          </w:tcPr>
          <w:p w14:paraId="7E2DC922" w14:textId="77777777" w:rsidR="00727DC3" w:rsidRPr="00EF2270" w:rsidRDefault="00727DC3"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proofErr w:type="gramStart"/>
            <w:r w:rsidRPr="00EF2270">
              <w:rPr>
                <w:rFonts w:ascii="Neue Hans Kendrick" w:eastAsia="Neue Hans Kendrick Light" w:hAnsi="Neue Hans Kendrick" w:cs="Neue Hans Kendrick Light"/>
                <w:b/>
                <w:bCs/>
                <w:lang w:eastAsia="de-DE" w:bidi="de-DE"/>
              </w:rPr>
              <w:t>{{</w:t>
            </w:r>
            <w:r w:rsidRPr="00EF2270">
              <w:t xml:space="preserve"> </w:t>
            </w:r>
            <w:proofErr w:type="spellStart"/>
            <w:r w:rsidRPr="00EF2270">
              <w:rPr>
                <w:rFonts w:ascii="Neue Hans Kendrick" w:eastAsia="Neue Hans Kendrick Light" w:hAnsi="Neue Hans Kendrick" w:cs="Neue Hans Kendrick Light"/>
                <w:b/>
                <w:bCs/>
                <w:lang w:eastAsia="de-DE" w:bidi="de-DE"/>
              </w:rPr>
              <w:t>grundhonorar</w:t>
            </w:r>
            <w:proofErr w:type="spellEnd"/>
            <w:proofErr w:type="gramEnd"/>
            <w:r w:rsidRPr="00EF2270">
              <w:rPr>
                <w:rFonts w:ascii="Neue Hans Kendrick" w:eastAsia="Neue Hans Kendrick Light" w:hAnsi="Neue Hans Kendrick" w:cs="Neue Hans Kendrick Light"/>
                <w:b/>
                <w:bCs/>
                <w:lang w:eastAsia="de-DE" w:bidi="de-DE"/>
              </w:rPr>
              <w:t xml:space="preserve"> }} </w:t>
            </w:r>
            <w:r w:rsidRPr="003107A5">
              <w:rPr>
                <w:rFonts w:ascii="Neue Hans Kendrick" w:eastAsia="Neue Hans Kendrick Light" w:hAnsi="Neue Hans Kendrick" w:cs="Neue Hans Kendrick Light"/>
                <w:b/>
                <w:bCs/>
                <w:lang w:eastAsia="de-DE" w:bidi="de-DE"/>
              </w:rPr>
              <w:t>€</w:t>
            </w:r>
          </w:p>
        </w:tc>
      </w:tr>
    </w:tbl>
    <w:p w14:paraId="30BE6E3D" w14:textId="77777777" w:rsidR="00EA3F62" w:rsidRDefault="00EA3F62" w:rsidP="00EA3F6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73246A5E" w14:textId="77777777" w:rsidR="00727DC3" w:rsidRPr="007C27AC" w:rsidRDefault="00727DC3" w:rsidP="00727DC3">
      <w:pPr>
        <w:pStyle w:val="Brieftext"/>
        <w:spacing w:after="0"/>
        <w:ind w:left="2507"/>
        <w:rPr>
          <w:rFonts w:ascii="Neue Hans Kendrick" w:eastAsia="Neue Hans Kendrick Light" w:hAnsi="Neue Hans Kendrick" w:cs="Neue Hans Kendrick Light"/>
          <w:b/>
          <w:color w:val="000000"/>
          <w:sz w:val="18"/>
          <w:u w:val="single"/>
          <w:lang w:val="en-US" w:eastAsia="de-DE" w:bidi="de-DE"/>
        </w:rPr>
      </w:pPr>
    </w:p>
    <w:p w14:paraId="571186E4" w14:textId="77777777" w:rsidR="00727DC3" w:rsidRPr="007B168A"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6A3F0BDF" w14:textId="77777777" w:rsidR="00727DC3" w:rsidRPr="00727DC3" w:rsidRDefault="00727DC3" w:rsidP="00727DC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B258465" w14:textId="0A3BF41D" w:rsidR="00727DC3" w:rsidRDefault="00727DC3">
      <w:pPr>
        <w:spacing w:after="160" w:line="259" w:lineRule="auto"/>
        <w:rPr>
          <w:rFonts w:ascii="Neue Hans Kendrick" w:eastAsia="Neue Hans Kendrick Light" w:hAnsi="Neue Hans Kendrick" w:cs="Neue Hans Kendrick Light"/>
          <w:b/>
          <w:sz w:val="2"/>
          <w:szCs w:val="6"/>
          <w:lang w:val="en-US" w:eastAsia="de-DE" w:bidi="de-DE"/>
        </w:rPr>
      </w:pPr>
      <w:r>
        <w:rPr>
          <w:rFonts w:ascii="Neue Hans Kendrick" w:eastAsia="Neue Hans Kendrick Light" w:hAnsi="Neue Hans Kendrick" w:cs="Neue Hans Kendrick Light"/>
          <w:b/>
          <w:sz w:val="2"/>
          <w:szCs w:val="6"/>
          <w:lang w:val="en-US" w:eastAsia="de-DE" w:bidi="de-DE"/>
        </w:rPr>
        <w:br w:type="page"/>
      </w:r>
    </w:p>
    <w:p w14:paraId="5F49EC74" w14:textId="18D38D5B" w:rsidR="00E02790"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F6016D">
        <w:rPr>
          <w:rFonts w:ascii="Neue Hans Kendrick" w:eastAsia="Neue Hans Kendrick Light" w:hAnsi="Neue Hans Kendrick" w:cs="Neue Hans Kendrick Light"/>
          <w:b/>
          <w:sz w:val="2"/>
          <w:szCs w:val="2"/>
          <w:u w:val="single"/>
          <w:lang w:val="en-US" w:eastAsia="de-DE" w:bidi="de-DE"/>
        </w:rPr>
        <w:lastRenderedPageBreak/>
        <w:t xml:space="preserve">{% if </w:t>
      </w:r>
      <w:proofErr w:type="spellStart"/>
      <w:r w:rsidRPr="00F6016D">
        <w:rPr>
          <w:rFonts w:ascii="Neue Hans Kendrick" w:eastAsia="Neue Hans Kendrick Light" w:hAnsi="Neue Hans Kendrick" w:cs="Neue Hans Kendrick Light"/>
          <w:b/>
          <w:sz w:val="2"/>
          <w:szCs w:val="2"/>
          <w:u w:val="single"/>
          <w:lang w:val="en-US" w:eastAsia="de-DE" w:bidi="de-DE"/>
        </w:rPr>
        <w:t>lp_</w:t>
      </w:r>
      <w:proofErr w:type="gramStart"/>
      <w:r w:rsidRPr="00F6016D">
        <w:rPr>
          <w:rFonts w:ascii="Neue Hans Kendrick" w:eastAsia="Neue Hans Kendrick Light" w:hAnsi="Neue Hans Kendrick" w:cs="Neue Hans Kendrick Light"/>
          <w:b/>
          <w:sz w:val="2"/>
          <w:szCs w:val="2"/>
          <w:u w:val="single"/>
          <w:lang w:val="en-US" w:eastAsia="de-DE" w:bidi="de-DE"/>
        </w:rPr>
        <w:t>sections</w:t>
      </w:r>
      <w:proofErr w:type="spellEnd"/>
      <w:r w:rsidRPr="00F6016D">
        <w:rPr>
          <w:rFonts w:ascii="Neue Hans Kendrick" w:eastAsia="Neue Hans Kendrick Light" w:hAnsi="Neue Hans Kendrick" w:cs="Neue Hans Kendrick Light"/>
          <w:b/>
          <w:sz w:val="2"/>
          <w:szCs w:val="2"/>
          <w:u w:val="single"/>
          <w:lang w:val="en-US" w:eastAsia="de-DE" w:bidi="de-DE"/>
        </w:rPr>
        <w:t xml:space="preserve"> %}</w:t>
      </w:r>
      <w:proofErr w:type="gramEnd"/>
      <w:r w:rsidR="00E02790" w:rsidRPr="00E02790">
        <w:rPr>
          <w:rFonts w:ascii="Neue Hans Kendrick" w:eastAsia="Neue Hans Kendrick Light" w:hAnsi="Neue Hans Kendrick" w:cs="Neue Hans Kendrick Light"/>
          <w:b/>
          <w:u w:val="single"/>
          <w:lang w:val="en-US" w:eastAsia="de-DE" w:bidi="de-DE"/>
        </w:rPr>
        <w:t xml:space="preserve"> </w:t>
      </w:r>
      <w:bookmarkStart w:id="4" w:name="_Hlk192250775"/>
    </w:p>
    <w:bookmarkEnd w:id="4"/>
    <w:p w14:paraId="531C4DDB" w14:textId="3200FA27" w:rsidR="00427DBD" w:rsidRPr="00F6016D"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p>
    <w:p w14:paraId="7FE3B6AD" w14:textId="5F7C1851" w:rsidR="00427DBD" w:rsidRPr="00E02790" w:rsidRDefault="002F119F"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Calculation of basic services acc.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427DBD" w:rsidRPr="00E02790" w14:paraId="2CA7CAA2" w14:textId="77777777" w:rsidTr="00CD50D2">
        <w:trPr>
          <w:trHeight w:val="20"/>
          <w:tblHeader/>
        </w:trPr>
        <w:tc>
          <w:tcPr>
            <w:tcW w:w="3256" w:type="dxa"/>
            <w:shd w:val="clear" w:color="auto" w:fill="C0C0C0"/>
          </w:tcPr>
          <w:p w14:paraId="5DE40F2B" w14:textId="13EB89CB"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Service </w:t>
            </w:r>
            <w:proofErr w:type="spellStart"/>
            <w:r w:rsidRPr="00E02790">
              <w:rPr>
                <w:rFonts w:ascii="Neue Hans Kendrick" w:eastAsia="Neue Hans Kendrick Light" w:hAnsi="Neue Hans Kendrick" w:cs="Neue Hans Kendrick Light"/>
                <w:b/>
                <w:lang w:eastAsia="de-DE" w:bidi="de-DE"/>
              </w:rPr>
              <w:t>phases</w:t>
            </w:r>
            <w:proofErr w:type="spellEnd"/>
            <w:r w:rsidRPr="00E02790">
              <w:rPr>
                <w:rFonts w:ascii="Neue Hans Kendrick" w:eastAsia="Neue Hans Kendrick Light" w:hAnsi="Neue Hans Kendrick" w:cs="Neue Hans Kendrick Light"/>
                <w:b/>
                <w:lang w:eastAsia="de-DE" w:bidi="de-DE"/>
              </w:rPr>
              <w:t xml:space="preserve"> and </w:t>
            </w:r>
            <w:proofErr w:type="spellStart"/>
            <w:r w:rsidRPr="00E02790">
              <w:rPr>
                <w:rFonts w:ascii="Neue Hans Kendrick" w:eastAsia="Neue Hans Kendrick Light" w:hAnsi="Neue Hans Kendrick" w:cs="Neue Hans Kendrick Light"/>
                <w:b/>
                <w:lang w:eastAsia="de-DE" w:bidi="de-DE"/>
              </w:rPr>
              <w:t>services</w:t>
            </w:r>
            <w:proofErr w:type="spellEnd"/>
          </w:p>
        </w:tc>
        <w:tc>
          <w:tcPr>
            <w:tcW w:w="1417" w:type="dxa"/>
            <w:shd w:val="clear" w:color="auto" w:fill="C0C0C0"/>
          </w:tcPr>
          <w:p w14:paraId="1126DC6F" w14:textId="7592B2F6" w:rsidR="00427DBD" w:rsidRPr="00E02790" w:rsidRDefault="00E0279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
                <w:lang w:eastAsia="de-DE" w:bidi="de-DE"/>
              </w:rPr>
            </w:pPr>
            <w:r w:rsidRPr="00E538C4">
              <w:rPr>
                <w:rFonts w:ascii="Neue Hans Kendrick" w:eastAsia="Neue Hans Kendrick Light" w:hAnsi="Neue Hans Kendrick" w:cs="Neue Hans Kendrick Light"/>
                <w:b/>
                <w:lang w:eastAsia="de-DE" w:bidi="de-DE"/>
              </w:rPr>
              <w:t xml:space="preserve">Basic Fee + </w:t>
            </w:r>
            <w:proofErr w:type="spellStart"/>
            <w:r w:rsidRPr="00E538C4">
              <w:rPr>
                <w:rFonts w:ascii="Neue Hans Kendrick" w:eastAsia="Neue Hans Kendrick Light" w:hAnsi="Neue Hans Kendrick" w:cs="Neue Hans Kendrick Light"/>
                <w:b/>
                <w:lang w:eastAsia="de-DE" w:bidi="de-DE"/>
              </w:rPr>
              <w:t>Surcharge</w:t>
            </w:r>
            <w:proofErr w:type="spellEnd"/>
            <w:r>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c>
          <w:tcPr>
            <w:tcW w:w="1276" w:type="dxa"/>
            <w:shd w:val="clear" w:color="auto" w:fill="C0C0C0"/>
          </w:tcPr>
          <w:p w14:paraId="1AE352D0"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HOAI [%]</w:t>
            </w:r>
          </w:p>
        </w:tc>
        <w:tc>
          <w:tcPr>
            <w:tcW w:w="1843" w:type="dxa"/>
            <w:shd w:val="clear" w:color="auto" w:fill="C0C0C0"/>
          </w:tcPr>
          <w:p w14:paraId="1DECA9CA" w14:textId="572719DF"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Provided</w:t>
            </w:r>
            <w:proofErr w:type="spellEnd"/>
            <w:r w:rsidR="00427DBD" w:rsidRPr="00E02790">
              <w:rPr>
                <w:rFonts w:ascii="Neue Hans Kendrick" w:eastAsia="Neue Hans Kendrick Light" w:hAnsi="Neue Hans Kendrick" w:cs="Neue Hans Kendrick Light"/>
                <w:b/>
                <w:lang w:eastAsia="de-DE" w:bidi="de-DE"/>
              </w:rPr>
              <w:t xml:space="preserve"> [%]</w:t>
            </w:r>
          </w:p>
        </w:tc>
        <w:tc>
          <w:tcPr>
            <w:tcW w:w="1701" w:type="dxa"/>
            <w:shd w:val="clear" w:color="auto" w:fill="C0C0C0"/>
          </w:tcPr>
          <w:p w14:paraId="1B3A7504" w14:textId="267D1EE1" w:rsidR="00427DBD" w:rsidRPr="00E02790" w:rsidRDefault="00483DA6"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 xml:space="preserve">Total </w:t>
            </w:r>
            <w:proofErr w:type="spellStart"/>
            <w:r w:rsidRPr="00E02790">
              <w:rPr>
                <w:rFonts w:ascii="Neue Hans Kendrick" w:eastAsia="Neue Hans Kendrick Light" w:hAnsi="Neue Hans Kendrick" w:cs="Neue Hans Kendrick Light"/>
                <w:b/>
                <w:lang w:eastAsia="de-DE" w:bidi="de-DE"/>
              </w:rPr>
              <w:t>fee</w:t>
            </w:r>
            <w:proofErr w:type="spellEnd"/>
            <w:r w:rsidRPr="00E02790">
              <w:rPr>
                <w:rFonts w:ascii="Neue Hans Kendrick" w:eastAsia="Neue Hans Kendrick Light" w:hAnsi="Neue Hans Kendrick" w:cs="Neue Hans Kendrick Light"/>
                <w:b/>
                <w:lang w:eastAsia="de-DE" w:bidi="de-DE"/>
              </w:rPr>
              <w:t xml:space="preserve"> </w:t>
            </w:r>
            <w:r w:rsidR="00427DBD" w:rsidRPr="00E02790">
              <w:rPr>
                <w:rFonts w:ascii="Neue Hans Kendrick" w:eastAsia="Neue Hans Kendrick Light" w:hAnsi="Neue Hans Kendrick" w:cs="Neue Hans Kendrick Light"/>
                <w:b/>
                <w:lang w:eastAsia="de-DE" w:bidi="de-DE"/>
              </w:rPr>
              <w:t>[€]</w:t>
            </w:r>
          </w:p>
        </w:tc>
      </w:tr>
    </w:tbl>
    <w:p w14:paraId="3C157AD3" w14:textId="77777777" w:rsidR="00427DBD" w:rsidRPr="00DC08DE" w:rsidRDefault="00427DBD" w:rsidP="00427DBD">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427DBD" w:rsidRPr="00E02790" w14:paraId="6420E275" w14:textId="77777777" w:rsidTr="00CD50D2">
        <w:trPr>
          <w:trHeight w:val="20"/>
        </w:trPr>
        <w:tc>
          <w:tcPr>
            <w:tcW w:w="5949" w:type="dxa"/>
            <w:shd w:val="clear" w:color="auto" w:fill="E5E5E5"/>
          </w:tcPr>
          <w:p w14:paraId="1F15BF8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lp</w:t>
            </w:r>
            <w:proofErr w:type="gramEnd"/>
            <w:r w:rsidRPr="00E02790">
              <w:rPr>
                <w:rFonts w:ascii="Neue Hans Kendrick" w:eastAsia="Neue Hans Kendrick Light" w:hAnsi="Neue Hans Kendrick" w:cs="Neue Hans Kendrick Light"/>
                <w:lang w:val="en-US" w:eastAsia="de-DE" w:bidi="de-DE"/>
              </w:rPr>
              <w:t>.lp_name</w:t>
            </w:r>
            <w:proofErr w:type="spellEnd"/>
            <w:r w:rsidRPr="00E02790">
              <w:rPr>
                <w:rFonts w:ascii="Neue Hans Kendrick" w:eastAsia="Neue Hans Kendrick Light" w:hAnsi="Neue Hans Kendrick" w:cs="Neue Hans Kendrick Light"/>
                <w:lang w:val="en-US" w:eastAsia="de-DE" w:bidi="de-DE"/>
              </w:rPr>
              <w:t xml:space="preserve"> }}</w:t>
            </w:r>
          </w:p>
        </w:tc>
        <w:tc>
          <w:tcPr>
            <w:tcW w:w="1843" w:type="dxa"/>
            <w:shd w:val="clear" w:color="auto" w:fill="E5E5E5"/>
          </w:tcPr>
          <w:p w14:paraId="2062685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701" w:type="dxa"/>
            <w:shd w:val="clear" w:color="auto" w:fill="E5E5E5"/>
          </w:tcPr>
          <w:p w14:paraId="7A492BC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lang w:eastAsia="de-DE" w:bidi="de-DE"/>
              </w:rPr>
            </w:pPr>
            <w:proofErr w:type="gramStart"/>
            <w:r w:rsidRPr="00E02790">
              <w:rPr>
                <w:rFonts w:ascii="Neue Hans Kendrick" w:eastAsia="Neue Hans Kendrick Light" w:hAnsi="Neue Hans Kendrick" w:cs="Neue Hans Kendrick Light"/>
                <w:b/>
                <w:bCs/>
                <w:lang w:eastAsia="de-DE" w:bidi="de-DE"/>
              </w:rPr>
              <w:t xml:space="preserve">{{ </w:t>
            </w:r>
            <w:proofErr w:type="spellStart"/>
            <w:r w:rsidRPr="00E02790">
              <w:rPr>
                <w:rFonts w:ascii="Neue Hans Kendrick" w:eastAsia="Neue Hans Kendrick Light" w:hAnsi="Neue Hans Kendrick" w:cs="Neue Hans Kendrick Light"/>
                <w:b/>
                <w:bCs/>
                <w:lang w:eastAsia="de-DE" w:bidi="de-DE"/>
              </w:rPr>
              <w:t>lp</w:t>
            </w:r>
            <w:proofErr w:type="gramEnd"/>
            <w:r w:rsidRPr="00E02790">
              <w:rPr>
                <w:rFonts w:ascii="Neue Hans Kendrick" w:eastAsia="Neue Hans Kendrick Light" w:hAnsi="Neue Hans Kendrick" w:cs="Neue Hans Kendrick Light"/>
                <w:b/>
                <w:bCs/>
                <w:lang w:eastAsia="de-DE" w:bidi="de-DE"/>
              </w:rPr>
              <w:t>.lp_amount</w:t>
            </w:r>
            <w:proofErr w:type="spellEnd"/>
            <w:r w:rsidRPr="00E02790">
              <w:rPr>
                <w:rFonts w:ascii="Neue Hans Kendrick" w:eastAsia="Neue Hans Kendrick Light" w:hAnsi="Neue Hans Kendrick" w:cs="Neue Hans Kendrick Light"/>
                <w:b/>
                <w:bCs/>
                <w:lang w:eastAsia="de-DE" w:bidi="de-DE"/>
              </w:rPr>
              <w:t>}} €</w:t>
            </w:r>
          </w:p>
        </w:tc>
      </w:tr>
    </w:tbl>
    <w:p w14:paraId="5C9C7DD7" w14:textId="77777777" w:rsidR="00427DBD" w:rsidRPr="00C323F9"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C323F9">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C323F9">
        <w:rPr>
          <w:rFonts w:ascii="Neue Hans Kendrick" w:eastAsia="Neue Hans Kendrick Light" w:hAnsi="Neue Hans Kendrick" w:cs="Neue Hans Kendrick Light"/>
          <w:bCs/>
          <w:sz w:val="2"/>
          <w:szCs w:val="2"/>
          <w:lang w:val="en-US" w:eastAsia="de-DE" w:bidi="de-DE"/>
        </w:rPr>
        <w:t>lp.Item</w:t>
      </w:r>
      <w:proofErr w:type="spellEnd"/>
      <w:proofErr w:type="gramEnd"/>
      <w:r w:rsidRPr="00C323F9">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427DBD" w:rsidRPr="00E02790" w14:paraId="64FFE29B" w14:textId="77777777" w:rsidTr="00CD50D2">
        <w:trPr>
          <w:trHeight w:val="151"/>
        </w:trPr>
        <w:tc>
          <w:tcPr>
            <w:tcW w:w="432" w:type="dxa"/>
            <w:shd w:val="clear" w:color="auto" w:fill="auto"/>
          </w:tcPr>
          <w:p w14:paraId="7A948B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bookmarkStart w:id="5" w:name="_Hlk190349867"/>
          </w:p>
        </w:tc>
        <w:tc>
          <w:tcPr>
            <w:tcW w:w="2824" w:type="dxa"/>
            <w:shd w:val="clear" w:color="auto" w:fill="auto"/>
          </w:tcPr>
          <w:p w14:paraId="2FA76BC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44DEAD7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grundhonorar</w:t>
            </w:r>
            <w:proofErr w:type="spellEnd"/>
            <w:proofErr w:type="gramEnd"/>
            <w:r w:rsidRPr="00E02790">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DB0EDC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lang w:eastAsia="de-DE" w:bidi="de-DE"/>
              </w:rPr>
              <w:t>{{</w:t>
            </w:r>
            <w:proofErr w:type="spellStart"/>
            <w:proofErr w:type="gramStart"/>
            <w:r w:rsidRPr="00E02790">
              <w:rPr>
                <w:rFonts w:ascii="Neue Hans Kendrick" w:eastAsia="Neue Hans Kendrick Light" w:hAnsi="Neue Hans Kendrick" w:cs="Neue Hans Kendrick Light"/>
                <w:lang w:eastAsia="de-DE" w:bidi="de-DE"/>
              </w:rPr>
              <w:t>lp.actual</w:t>
            </w:r>
            <w:proofErr w:type="gramEnd"/>
            <w:r w:rsidRPr="00E02790">
              <w:rPr>
                <w:rFonts w:ascii="Neue Hans Kendrick" w:eastAsia="Neue Hans Kendrick Light" w:hAnsi="Neue Hans Kendrick" w:cs="Neue Hans Kendrick Light"/>
                <w:lang w:eastAsia="de-DE" w:bidi="de-DE"/>
              </w:rPr>
              <w:t>_lp_value</w:t>
            </w:r>
            <w:proofErr w:type="spellEnd"/>
            <w:r w:rsidRPr="00E02790">
              <w:rPr>
                <w:rFonts w:ascii="Neue Hans Kendrick" w:eastAsia="Neue Hans Kendrick Light" w:hAnsi="Neue Hans Kendrick" w:cs="Neue Hans Kendrick Light"/>
                <w:lang w:eastAsia="de-DE" w:bidi="de-DE"/>
              </w:rPr>
              <w:t>}}</w:t>
            </w:r>
          </w:p>
        </w:tc>
        <w:tc>
          <w:tcPr>
            <w:tcW w:w="1843" w:type="dxa"/>
            <w:shd w:val="clear" w:color="auto" w:fill="auto"/>
          </w:tcPr>
          <w:p w14:paraId="779F567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w:t>
            </w:r>
            <w:proofErr w:type="gramEnd"/>
            <w:r w:rsidRPr="00E02790">
              <w:rPr>
                <w:rFonts w:ascii="Neue Hans Kendrick" w:eastAsia="Neue Hans Kendrick Light" w:hAnsi="Neue Hans Kendrick" w:cs="Neue Hans Kendrick Light"/>
                <w:lang w:eastAsia="de-DE" w:bidi="de-DE"/>
              </w:rPr>
              <w:t>.quantity</w:t>
            </w:r>
            <w:proofErr w:type="spellEnd"/>
            <w:r w:rsidRPr="00E02790">
              <w:rPr>
                <w:rFonts w:ascii="Neue Hans Kendrick" w:eastAsia="Neue Hans Kendrick Light" w:hAnsi="Neue Hans Kendrick" w:cs="Neue Hans Kendrick Light"/>
                <w:lang w:eastAsia="de-DE" w:bidi="de-DE"/>
              </w:rPr>
              <w:t xml:space="preserve"> }}</w:t>
            </w:r>
          </w:p>
        </w:tc>
        <w:tc>
          <w:tcPr>
            <w:tcW w:w="1701" w:type="dxa"/>
            <w:shd w:val="clear" w:color="auto" w:fill="auto"/>
          </w:tcPr>
          <w:p w14:paraId="36C6002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lp</w:t>
            </w:r>
            <w:proofErr w:type="gramEnd"/>
            <w:r w:rsidRPr="00E02790">
              <w:rPr>
                <w:rFonts w:ascii="Neue Hans Kendrick" w:eastAsia="Neue Hans Kendrick Light" w:hAnsi="Neue Hans Kendrick" w:cs="Neue Hans Kendrick Light"/>
                <w:lang w:eastAsia="de-DE" w:bidi="de-DE"/>
              </w:rPr>
              <w:t>.lp_amount</w:t>
            </w:r>
            <w:proofErr w:type="spellEnd"/>
            <w:r w:rsidRPr="00E02790">
              <w:rPr>
                <w:rFonts w:ascii="Neue Hans Kendrick" w:eastAsia="Neue Hans Kendrick Light" w:hAnsi="Neue Hans Kendrick" w:cs="Neue Hans Kendrick Light"/>
                <w:lang w:eastAsia="de-DE" w:bidi="de-DE"/>
              </w:rPr>
              <w:t xml:space="preserve">}} </w:t>
            </w:r>
            <w:r w:rsidRPr="00E02790">
              <w:rPr>
                <w:rFonts w:ascii="Neue Hans Kendrick" w:eastAsia="Neue Hans Kendrick Light" w:hAnsi="Neue Hans Kendrick" w:cs="Neue Hans Kendrick Light"/>
                <w:color w:val="000000"/>
                <w:lang w:eastAsia="de-DE" w:bidi="de-DE"/>
              </w:rPr>
              <w:t>€</w:t>
            </w:r>
          </w:p>
        </w:tc>
      </w:tr>
    </w:tbl>
    <w:bookmarkEnd w:id="5"/>
    <w:p w14:paraId="47A52E5F"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26F0D917" w14:textId="77777777" w:rsidR="00427DBD" w:rsidRPr="00D33351"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792FC0D9" w14:textId="77777777" w:rsidTr="00CD50D2">
        <w:trPr>
          <w:trHeight w:val="20"/>
        </w:trPr>
        <w:tc>
          <w:tcPr>
            <w:tcW w:w="4320" w:type="dxa"/>
            <w:tcBorders>
              <w:top w:val="single" w:sz="2" w:space="0" w:color="auto"/>
            </w:tcBorders>
            <w:shd w:val="clear" w:color="auto" w:fill="auto"/>
          </w:tcPr>
          <w:p w14:paraId="00C51463" w14:textId="6A923BB6" w:rsidR="00427DBD" w:rsidRPr="00E02790" w:rsidRDefault="002F119F"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w:t>
            </w:r>
            <w:proofErr w:type="spellStart"/>
            <w:r w:rsidRPr="00E02790">
              <w:rPr>
                <w:rFonts w:ascii="Neue Hans Kendrick" w:eastAsia="Neue Hans Kendrick Light" w:hAnsi="Neue Hans Kendrick" w:cs="Neue Hans Kendrick Light"/>
                <w:b/>
                <w:lang w:eastAsia="de-DE" w:bidi="de-DE"/>
              </w:rPr>
              <w:t>of</w:t>
            </w:r>
            <w:proofErr w:type="spellEnd"/>
            <w:r w:rsidRPr="00E02790">
              <w:rPr>
                <w:rFonts w:ascii="Neue Hans Kendrick" w:eastAsia="Neue Hans Kendrick Light" w:hAnsi="Neue Hans Kendrick" w:cs="Neue Hans Kendrick Light"/>
                <w:b/>
                <w:lang w:eastAsia="de-DE" w:bidi="de-DE"/>
              </w:rPr>
              <w:t xml:space="preserve"> Services</w:t>
            </w:r>
          </w:p>
        </w:tc>
        <w:tc>
          <w:tcPr>
            <w:tcW w:w="145" w:type="dxa"/>
            <w:tcBorders>
              <w:top w:val="single" w:sz="2" w:space="0" w:color="auto"/>
            </w:tcBorders>
            <w:shd w:val="clear" w:color="auto" w:fill="auto"/>
          </w:tcPr>
          <w:p w14:paraId="23ABC2F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0F62CBD5"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5C326A6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1528E69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5D223578"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046A32E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w:t>
            </w:r>
            <w:proofErr w:type="spellStart"/>
            <w:r w:rsidRPr="00E02790">
              <w:rPr>
                <w:rFonts w:ascii="Neue Hans Kendrick" w:eastAsia="Neue Hans Kendrick Light" w:hAnsi="Neue Hans Kendrick" w:cs="Neue Hans Kendrick Light"/>
                <w:b/>
                <w:bCs/>
                <w:lang w:eastAsia="de-DE" w:bidi="de-DE"/>
              </w:rPr>
              <w:t>sum_of_all_</w:t>
            </w:r>
            <w:proofErr w:type="gramStart"/>
            <w:r w:rsidRPr="00E02790">
              <w:rPr>
                <w:rFonts w:ascii="Neue Hans Kendrick" w:eastAsia="Neue Hans Kendrick Light" w:hAnsi="Neue Hans Kendrick" w:cs="Neue Hans Kendrick Light"/>
                <w:b/>
                <w:bCs/>
                <w:lang w:eastAsia="de-DE" w:bidi="de-DE"/>
              </w:rPr>
              <w:t>lps</w:t>
            </w:r>
            <w:proofErr w:type="spellEnd"/>
            <w:r w:rsidRPr="00E02790">
              <w:rPr>
                <w:rFonts w:ascii="Neue Hans Kendrick" w:eastAsia="Neue Hans Kendrick Light" w:hAnsi="Neue Hans Kendrick" w:cs="Neue Hans Kendrick Light"/>
                <w:b/>
                <w:bCs/>
                <w:lang w:eastAsia="de-DE" w:bidi="de-DE"/>
              </w:rPr>
              <w:t xml:space="preserve"> }</w:t>
            </w:r>
            <w:proofErr w:type="gramEnd"/>
            <w:r w:rsidRPr="00E02790">
              <w:rPr>
                <w:rFonts w:ascii="Neue Hans Kendrick" w:eastAsia="Neue Hans Kendrick Light" w:hAnsi="Neue Hans Kendrick" w:cs="Neue Hans Kendrick Light"/>
                <w:b/>
                <w:bCs/>
                <w:lang w:eastAsia="de-DE" w:bidi="de-DE"/>
              </w:rPr>
              <w:t>} €</w:t>
            </w:r>
          </w:p>
        </w:tc>
      </w:tr>
    </w:tbl>
    <w:p w14:paraId="38064B7B"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48A70E4" w14:textId="77777777" w:rsidR="00427DBD" w:rsidRPr="00B12AC5"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2E19D869" w14:textId="0928FBC8" w:rsidR="00427DBD" w:rsidRPr="00E02790" w:rsidRDefault="00427DBD" w:rsidP="00E0279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360" w:lineRule="auto"/>
        <w:rPr>
          <w:rFonts w:ascii="Neue Hans Kendrick" w:eastAsia="Neue Hans Kendrick Light" w:hAnsi="Neue Hans Kendrick" w:cs="Neue Hans Kendrick Light"/>
          <w:b/>
          <w:u w:val="single"/>
          <w:lang w:val="en-US" w:eastAsia="de-DE" w:bidi="de-DE"/>
        </w:rPr>
      </w:pPr>
      <w:r w:rsidRPr="00E02790">
        <w:rPr>
          <w:rFonts w:ascii="Neue Hans Kendrick" w:eastAsia="Neue Hans Kendrick Light" w:hAnsi="Neue Hans Kendrick" w:cs="Neue Hans Kendrick Light"/>
          <w:b/>
          <w:u w:val="single"/>
          <w:lang w:val="en-US" w:eastAsia="de-DE" w:bidi="de-DE"/>
        </w:rPr>
        <w:t xml:space="preserve">{% if </w:t>
      </w:r>
      <w:proofErr w:type="spellStart"/>
      <w:r w:rsidRPr="00E02790">
        <w:rPr>
          <w:rFonts w:ascii="Neue Hans Kendrick" w:eastAsia="Neue Hans Kendrick Light" w:hAnsi="Neue Hans Kendrick" w:cs="Neue Hans Kendrick Light"/>
          <w:b/>
          <w:u w:val="single"/>
          <w:lang w:val="en-US" w:eastAsia="de-DE" w:bidi="de-DE"/>
        </w:rPr>
        <w:t>lp_</w:t>
      </w:r>
      <w:proofErr w:type="gramStart"/>
      <w:r w:rsidRPr="00E02790">
        <w:rPr>
          <w:rFonts w:ascii="Neue Hans Kendrick" w:eastAsia="Neue Hans Kendrick Light" w:hAnsi="Neue Hans Kendrick" w:cs="Neue Hans Kendrick Light"/>
          <w:b/>
          <w:u w:val="single"/>
          <w:lang w:val="en-US" w:eastAsia="de-DE" w:bidi="de-DE"/>
        </w:rPr>
        <w:t>sections</w:t>
      </w:r>
      <w:proofErr w:type="spellEnd"/>
      <w:r w:rsidRPr="00E02790">
        <w:rPr>
          <w:rFonts w:ascii="Neue Hans Kendrick" w:eastAsia="Neue Hans Kendrick Light" w:hAnsi="Neue Hans Kendrick" w:cs="Neue Hans Kendrick Light"/>
          <w:b/>
          <w:u w:val="single"/>
          <w:lang w:val="en-US" w:eastAsia="de-DE" w:bidi="de-DE"/>
        </w:rPr>
        <w:t xml:space="preserve"> %}</w:t>
      </w:r>
      <w:proofErr w:type="gramEnd"/>
      <w:r w:rsidRPr="00E02790">
        <w:rPr>
          <w:b/>
          <w:bCs/>
          <w:color w:val="000000"/>
          <w:u w:val="single"/>
          <w:shd w:val="clear" w:color="auto" w:fill="FFFFFF"/>
          <w:lang w:val="en-US"/>
        </w:rPr>
        <w:t xml:space="preserve"> </w:t>
      </w:r>
      <w:bookmarkStart w:id="6" w:name="_Hlk192242956"/>
      <w:r w:rsidR="002F119F" w:rsidRPr="00E02790">
        <w:rPr>
          <w:rFonts w:ascii="Neue Hans Kendrick" w:eastAsia="Neue Hans Kendrick Light" w:hAnsi="Neue Hans Kendrick" w:cs="Neue Hans Kendrick Light"/>
          <w:b/>
          <w:bCs/>
          <w:u w:val="single"/>
          <w:lang w:val="en-US" w:eastAsia="de-DE" w:bidi="de-DE"/>
        </w:rPr>
        <w:t>Special services (</w:t>
      </w:r>
      <w:r w:rsidR="00CD0688" w:rsidRPr="00E02790">
        <w:rPr>
          <w:rFonts w:ascii="Neue Hans Kendrick" w:eastAsia="Neue Hans Kendrick Light" w:hAnsi="Neue Hans Kendrick" w:cs="Neue Hans Kendrick Light"/>
          <w:b/>
          <w:bCs/>
          <w:u w:val="single"/>
          <w:lang w:val="en-US" w:eastAsia="de-DE" w:bidi="de-DE"/>
        </w:rPr>
        <w:t>A</w:t>
      </w:r>
      <w:r w:rsidR="002F119F" w:rsidRPr="00E02790">
        <w:rPr>
          <w:rFonts w:ascii="Neue Hans Kendrick" w:eastAsia="Neue Hans Kendrick Light" w:hAnsi="Neue Hans Kendrick" w:cs="Neue Hans Kendrick Light"/>
          <w:b/>
          <w:bCs/>
          <w:u w:val="single"/>
          <w:lang w:val="en-US" w:eastAsia="de-DE" w:bidi="de-DE"/>
        </w:rPr>
        <w:t xml:space="preserve">dditional </w:t>
      </w:r>
      <w:proofErr w:type="gramStart"/>
      <w:r w:rsidR="002F119F" w:rsidRPr="00E02790">
        <w:rPr>
          <w:rFonts w:ascii="Neue Hans Kendrick" w:eastAsia="Neue Hans Kendrick Light" w:hAnsi="Neue Hans Kendrick" w:cs="Neue Hans Kendrick Light"/>
          <w:b/>
          <w:bCs/>
          <w:u w:val="single"/>
          <w:lang w:val="en-US" w:eastAsia="de-DE" w:bidi="de-DE"/>
        </w:rPr>
        <w:t xml:space="preserve">fee)  </w:t>
      </w:r>
      <w:bookmarkEnd w:id="6"/>
      <w:r w:rsidRPr="00E02790">
        <w:rPr>
          <w:rFonts w:ascii="Neue Hans Kendrick" w:eastAsia="Neue Hans Kendrick Light" w:hAnsi="Neue Hans Kendrick" w:cs="Neue Hans Kendrick Light"/>
          <w:b/>
          <w:u w:val="single"/>
          <w:lang w:val="en-US" w:eastAsia="de-DE" w:bidi="de-DE"/>
        </w:rPr>
        <w:t>{</w:t>
      </w:r>
      <w:proofErr w:type="gramEnd"/>
      <w:r w:rsidRPr="00E02790">
        <w:rPr>
          <w:rFonts w:ascii="Neue Hans Kendrick" w:eastAsia="Neue Hans Kendrick Light" w:hAnsi="Neue Hans Kendrick" w:cs="Neue Hans Kendrick Light"/>
          <w:b/>
          <w:u w:val="single"/>
          <w:lang w:val="en-US" w:eastAsia="de-DE" w:bidi="de-DE"/>
        </w:rPr>
        <w:t xml:space="preserve">% </w:t>
      </w:r>
      <w:proofErr w:type="gramStart"/>
      <w:r w:rsidRPr="00E02790">
        <w:rPr>
          <w:rFonts w:ascii="Neue Hans Kendrick" w:eastAsia="Neue Hans Kendrick Light" w:hAnsi="Neue Hans Kendrick" w:cs="Neue Hans Kendrick Light"/>
          <w:b/>
          <w:u w:val="single"/>
          <w:lang w:val="en-US" w:eastAsia="de-DE" w:bidi="de-DE"/>
        </w:rPr>
        <w:t>else  %</w:t>
      </w:r>
      <w:proofErr w:type="gramEnd"/>
      <w:r w:rsidRPr="00E02790">
        <w:rPr>
          <w:rFonts w:ascii="Neue Hans Kendrick" w:eastAsia="Neue Hans Kendrick Light" w:hAnsi="Neue Hans Kendrick" w:cs="Neue Hans Kendrick Light"/>
          <w:b/>
          <w:u w:val="single"/>
          <w:lang w:val="en-US" w:eastAsia="de-DE" w:bidi="de-DE"/>
        </w:rPr>
        <w:t xml:space="preserve">} </w:t>
      </w:r>
      <w:bookmarkStart w:id="7" w:name="_Hlk192242964"/>
      <w:r w:rsidR="002F119F" w:rsidRPr="00E02790">
        <w:rPr>
          <w:rFonts w:ascii="Neue Hans Kendrick" w:eastAsia="Neue Hans Kendrick Light" w:hAnsi="Neue Hans Kendrick" w:cs="Neue Hans Kendrick Light"/>
          <w:b/>
          <w:u w:val="single"/>
          <w:lang w:val="en-US" w:eastAsia="de-DE" w:bidi="de-DE"/>
        </w:rPr>
        <w:t xml:space="preserve">Calculation of </w:t>
      </w:r>
      <w:proofErr w:type="gramStart"/>
      <w:r w:rsidR="002F119F" w:rsidRPr="00E02790">
        <w:rPr>
          <w:rFonts w:ascii="Neue Hans Kendrick" w:eastAsia="Neue Hans Kendrick Light" w:hAnsi="Neue Hans Kendrick" w:cs="Neue Hans Kendrick Light"/>
          <w:b/>
          <w:u w:val="single"/>
          <w:lang w:val="en-US" w:eastAsia="de-DE" w:bidi="de-DE"/>
        </w:rPr>
        <w:t xml:space="preserve">services </w:t>
      </w:r>
      <w:bookmarkEnd w:id="7"/>
      <w:r w:rsidRPr="00E02790">
        <w:rPr>
          <w:rFonts w:ascii="Neue Hans Kendrick" w:eastAsia="Neue Hans Kendrick Light" w:hAnsi="Neue Hans Kendrick" w:cs="Neue Hans Kendrick Light"/>
          <w:b/>
          <w:u w:val="single"/>
          <w:lang w:val="en-US" w:eastAsia="de-DE" w:bidi="de-DE"/>
        </w:rPr>
        <w:t>{%</w:t>
      </w:r>
      <w:proofErr w:type="gramEnd"/>
      <w:r w:rsidRPr="00E02790">
        <w:rPr>
          <w:rFonts w:ascii="Neue Hans Kendrick" w:eastAsia="Neue Hans Kendrick Light" w:hAnsi="Neue Hans Kendrick" w:cs="Neue Hans Kendrick Light"/>
          <w:b/>
          <w:u w:val="single"/>
          <w:lang w:val="en-US" w:eastAsia="de-DE" w:bidi="de-DE"/>
        </w:rPr>
        <w:t xml:space="preserve"> </w:t>
      </w:r>
      <w:proofErr w:type="gramStart"/>
      <w:r w:rsidRPr="00E02790">
        <w:rPr>
          <w:rFonts w:ascii="Neue Hans Kendrick" w:eastAsia="Neue Hans Kendrick Light" w:hAnsi="Neue Hans Kendrick" w:cs="Neue Hans Kendrick Light"/>
          <w:b/>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427DBD" w:rsidRPr="00E02790" w14:paraId="05A1A6A0" w14:textId="77777777" w:rsidTr="00CD50D2">
        <w:trPr>
          <w:trHeight w:val="20"/>
          <w:tblHeader/>
        </w:trPr>
        <w:tc>
          <w:tcPr>
            <w:tcW w:w="3256" w:type="dxa"/>
            <w:shd w:val="clear" w:color="auto" w:fill="C0C0C0"/>
          </w:tcPr>
          <w:p w14:paraId="308FF81B" w14:textId="73848300"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lang w:eastAsia="de-DE" w:bidi="de-DE"/>
              </w:rPr>
              <w:t>Service</w:t>
            </w:r>
            <w:r>
              <w:rPr>
                <w:rFonts w:ascii="Neue Hans Kendrick" w:eastAsia="Neue Hans Kendrick Light" w:hAnsi="Neue Hans Kendrick" w:cs="Neue Hans Kendrick Light"/>
                <w:b/>
                <w:lang w:eastAsia="de-DE" w:bidi="de-DE"/>
              </w:rPr>
              <w:t>s</w:t>
            </w:r>
          </w:p>
        </w:tc>
        <w:tc>
          <w:tcPr>
            <w:tcW w:w="1417" w:type="dxa"/>
            <w:shd w:val="clear" w:color="auto" w:fill="C0C0C0"/>
          </w:tcPr>
          <w:p w14:paraId="1E2DF3FC" w14:textId="2FBE4A32"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proofErr w:type="spellStart"/>
            <w:r w:rsidRPr="00AE5510">
              <w:rPr>
                <w:rFonts w:ascii="Neue Hans Kendrick" w:eastAsia="Neue Hans Kendrick Light" w:hAnsi="Neue Hans Kendrick" w:cs="Neue Hans Kendrick Light"/>
                <w:b/>
                <w:lang w:eastAsia="de-DE" w:bidi="de-DE"/>
              </w:rPr>
              <w:t>Quantity</w:t>
            </w:r>
            <w:proofErr w:type="spellEnd"/>
          </w:p>
        </w:tc>
        <w:tc>
          <w:tcPr>
            <w:tcW w:w="997" w:type="dxa"/>
            <w:shd w:val="clear" w:color="auto" w:fill="C0C0C0"/>
          </w:tcPr>
          <w:p w14:paraId="63F5CBA8" w14:textId="188BDC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Unit</w:t>
            </w:r>
          </w:p>
        </w:tc>
        <w:tc>
          <w:tcPr>
            <w:tcW w:w="1843" w:type="dxa"/>
            <w:shd w:val="clear" w:color="auto" w:fill="C0C0C0"/>
          </w:tcPr>
          <w:p w14:paraId="6792E650" w14:textId="7F8049FA"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Fee</w:t>
            </w:r>
            <w:r w:rsidR="00427DBD" w:rsidRPr="00E02790">
              <w:rPr>
                <w:rFonts w:ascii="Neue Hans Kendrick" w:eastAsia="Neue Hans Kendrick Light" w:hAnsi="Neue Hans Kendrick" w:cs="Neue Hans Kendrick Light"/>
                <w:b/>
                <w:lang w:eastAsia="de-DE" w:bidi="de-DE"/>
              </w:rPr>
              <w:t xml:space="preserve"> / </w:t>
            </w:r>
            <w:r w:rsidRPr="00AE5510">
              <w:rPr>
                <w:rFonts w:ascii="Neue Hans Kendrick" w:eastAsia="Neue Hans Kendrick Light" w:hAnsi="Neue Hans Kendrick" w:cs="Neue Hans Kendrick Light"/>
                <w:b/>
                <w:lang w:eastAsia="de-DE" w:bidi="de-DE"/>
              </w:rPr>
              <w:t>Unit</w:t>
            </w:r>
          </w:p>
        </w:tc>
        <w:tc>
          <w:tcPr>
            <w:tcW w:w="1980" w:type="dxa"/>
            <w:shd w:val="clear" w:color="auto" w:fill="C0C0C0"/>
          </w:tcPr>
          <w:p w14:paraId="099A75B0" w14:textId="11ED8574" w:rsidR="00427DBD" w:rsidRPr="00E02790" w:rsidRDefault="00AE5510"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lang w:eastAsia="de-DE" w:bidi="de-DE"/>
              </w:rPr>
            </w:pPr>
            <w:r>
              <w:rPr>
                <w:rFonts w:ascii="Neue Hans Kendrick" w:eastAsia="Neue Hans Kendrick Light" w:hAnsi="Neue Hans Kendrick" w:cs="Neue Hans Kendrick Light"/>
                <w:b/>
                <w:lang w:eastAsia="de-DE" w:bidi="de-DE"/>
              </w:rPr>
              <w:t>Service Fee</w:t>
            </w:r>
          </w:p>
        </w:tc>
      </w:tr>
    </w:tbl>
    <w:p w14:paraId="2581F8C1" w14:textId="77777777" w:rsidR="00427DBD" w:rsidRPr="009C6CE6" w:rsidRDefault="00427DBD" w:rsidP="00427DBD">
      <w:pPr>
        <w:rPr>
          <w:rFonts w:ascii="Neue Hans Kendrick" w:hAnsi="Neue Hans Kendrick"/>
          <w:sz w:val="2"/>
          <w:szCs w:val="2"/>
          <w:lang w:val="en-US"/>
        </w:rPr>
      </w:pPr>
      <w:r w:rsidRPr="00D554D1">
        <w:rPr>
          <w:rFonts w:ascii="Neue Hans Kendrick" w:hAnsi="Neue Hans Kendrick"/>
          <w:sz w:val="2"/>
          <w:szCs w:val="8"/>
          <w:lang w:val="en-US"/>
        </w:rPr>
        <w:t xml:space="preserve">{% for section in </w:t>
      </w:r>
      <w:proofErr w:type="spellStart"/>
      <w:r w:rsidRPr="00D554D1">
        <w:rPr>
          <w:rFonts w:ascii="Neue Hans Kendrick" w:hAnsi="Neue Hans Kendrick"/>
          <w:sz w:val="2"/>
          <w:szCs w:val="8"/>
          <w:lang w:val="en-US"/>
        </w:rPr>
        <w:t>contract_</w:t>
      </w:r>
      <w:proofErr w:type="gramStart"/>
      <w:r w:rsidRPr="00D554D1">
        <w:rPr>
          <w:rFonts w:ascii="Neue Hans Kendrick" w:hAnsi="Neue Hans Kendrick"/>
          <w:sz w:val="2"/>
          <w:szCs w:val="8"/>
          <w:lang w:val="en-US"/>
        </w:rPr>
        <w:t>sections</w:t>
      </w:r>
      <w:proofErr w:type="spellEnd"/>
      <w:r w:rsidRPr="00D554D1">
        <w:rPr>
          <w:rFonts w:ascii="Neue Hans Kendrick" w:hAnsi="Neue Hans Kendrick"/>
          <w:sz w:val="2"/>
          <w:szCs w:val="8"/>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427DBD" w:rsidRPr="00E02790" w14:paraId="400DB567" w14:textId="77777777" w:rsidTr="00CD50D2">
        <w:trPr>
          <w:trHeight w:val="20"/>
        </w:trPr>
        <w:tc>
          <w:tcPr>
            <w:tcW w:w="5949" w:type="dxa"/>
            <w:shd w:val="clear" w:color="auto" w:fill="E5E5E5"/>
          </w:tcPr>
          <w:p w14:paraId="0630D989"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lang w:val="en-US" w:eastAsia="de-DE" w:bidi="de-DE"/>
              </w:rPr>
            </w:pPr>
            <w:r w:rsidRPr="00E02790">
              <w:rPr>
                <w:rFonts w:ascii="Neue Hans Kendrick" w:eastAsia="Neue Hans Kendrick Light" w:hAnsi="Neue Hans Kendrick" w:cs="Neue Hans Kendrick Light"/>
                <w:lang w:val="en-US" w:eastAsia="de-DE" w:bidi="de-DE"/>
              </w:rPr>
              <w:t>{{</w:t>
            </w:r>
            <w:proofErr w:type="spellStart"/>
            <w:proofErr w:type="gramStart"/>
            <w:r w:rsidRPr="00E02790">
              <w:rPr>
                <w:rFonts w:ascii="Neue Hans Kendrick" w:eastAsia="Neue Hans Kendrick Light" w:hAnsi="Neue Hans Kendrick" w:cs="Neue Hans Kendrick Light"/>
                <w:lang w:val="en-US" w:eastAsia="de-DE" w:bidi="de-DE"/>
              </w:rPr>
              <w:t>section.section</w:t>
            </w:r>
            <w:proofErr w:type="gramEnd"/>
            <w:r w:rsidRPr="00E02790">
              <w:rPr>
                <w:rFonts w:ascii="Neue Hans Kendrick" w:eastAsia="Neue Hans Kendrick Light" w:hAnsi="Neue Hans Kendrick" w:cs="Neue Hans Kendrick Light"/>
                <w:lang w:val="en-US" w:eastAsia="de-DE" w:bidi="de-DE"/>
              </w:rPr>
              <w:t>_</w:t>
            </w:r>
            <w:proofErr w:type="gramStart"/>
            <w:r w:rsidRPr="00E02790">
              <w:rPr>
                <w:rFonts w:ascii="Neue Hans Kendrick" w:eastAsia="Neue Hans Kendrick Light" w:hAnsi="Neue Hans Kendrick" w:cs="Neue Hans Kendrick Light"/>
                <w:lang w:val="en-US" w:eastAsia="de-DE" w:bidi="de-DE"/>
              </w:rPr>
              <w:t>serial</w:t>
            </w:r>
            <w:proofErr w:type="spellEnd"/>
            <w:r w:rsidRPr="00E02790">
              <w:rPr>
                <w:rFonts w:ascii="Neue Hans Kendrick" w:eastAsia="Neue Hans Kendrick Light" w:hAnsi="Neue Hans Kendrick" w:cs="Neue Hans Kendrick Light"/>
                <w:lang w:val="en-US" w:eastAsia="de-DE" w:bidi="de-DE"/>
              </w:rPr>
              <w:t xml:space="preserve"> }</w:t>
            </w:r>
            <w:proofErr w:type="gramEnd"/>
            <w:r w:rsidRPr="00E02790">
              <w:rPr>
                <w:rFonts w:ascii="Neue Hans Kendrick" w:eastAsia="Neue Hans Kendrick Light" w:hAnsi="Neue Hans Kendrick" w:cs="Neue Hans Kendrick Light"/>
                <w:lang w:val="en-US" w:eastAsia="de-DE" w:bidi="de-DE"/>
              </w:rPr>
              <w:t xml:space="preserve">}. </w:t>
            </w: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section</w:t>
            </w:r>
            <w:proofErr w:type="gramEnd"/>
            <w:r w:rsidRPr="00E02790">
              <w:rPr>
                <w:rFonts w:ascii="Neue Hans Kendrick" w:eastAsia="Neue Hans Kendrick Light" w:hAnsi="Neue Hans Kendrick" w:cs="Neue Hans Kendrick Light"/>
                <w:lang w:val="en-US" w:eastAsia="de-DE" w:bidi="de-DE"/>
              </w:rPr>
              <w:t>.section_name</w:t>
            </w:r>
            <w:proofErr w:type="spellEnd"/>
            <w:r w:rsidRPr="00E02790">
              <w:rPr>
                <w:rFonts w:ascii="Neue Hans Kendrick" w:eastAsia="Neue Hans Kendrick Light" w:hAnsi="Neue Hans Kendrick" w:cs="Neue Hans Kendrick Light"/>
                <w:lang w:val="en-US" w:eastAsia="de-DE" w:bidi="de-DE"/>
              </w:rPr>
              <w:t xml:space="preserve"> }}</w:t>
            </w:r>
          </w:p>
        </w:tc>
        <w:tc>
          <w:tcPr>
            <w:tcW w:w="1564" w:type="dxa"/>
            <w:shd w:val="clear" w:color="auto" w:fill="E5E5E5"/>
          </w:tcPr>
          <w:p w14:paraId="1B1612F2"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lang w:val="en-US" w:eastAsia="de-DE" w:bidi="de-DE"/>
              </w:rPr>
            </w:pPr>
          </w:p>
        </w:tc>
        <w:tc>
          <w:tcPr>
            <w:tcW w:w="1980" w:type="dxa"/>
            <w:shd w:val="clear" w:color="auto" w:fill="E5E5E5"/>
          </w:tcPr>
          <w:p w14:paraId="38E18DE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lang w:eastAsia="de-DE" w:bidi="de-DE"/>
              </w:rPr>
            </w:pPr>
            <w:r w:rsidRPr="00E02790">
              <w:rPr>
                <w:rFonts w:ascii="Neue Hans Kendrick" w:eastAsia="Neue Hans Kendrick Light" w:hAnsi="Neue Hans Kendrick" w:cs="Neue Hans Kendrick Light"/>
                <w:b/>
                <w:bCs/>
                <w:lang w:eastAsia="de-DE" w:bidi="de-DE"/>
              </w:rPr>
              <w:t>{{</w:t>
            </w:r>
            <w:proofErr w:type="spellStart"/>
            <w:r w:rsidRPr="00E02790">
              <w:rPr>
                <w:rFonts w:ascii="Neue Hans Kendrick" w:eastAsia="Neue Hans Kendrick Light" w:hAnsi="Neue Hans Kendrick" w:cs="Neue Hans Kendrick Light"/>
                <w:b/>
                <w:bCs/>
                <w:lang w:eastAsia="de-DE" w:bidi="de-DE"/>
              </w:rPr>
              <w:t>section.net_section</w:t>
            </w:r>
            <w:proofErr w:type="spellEnd"/>
            <w:r w:rsidRPr="00E02790">
              <w:rPr>
                <w:rFonts w:ascii="Neue Hans Kendrick" w:eastAsia="Neue Hans Kendrick Light" w:hAnsi="Neue Hans Kendrick" w:cs="Neue Hans Kendrick Light"/>
                <w:b/>
                <w:bCs/>
                <w:lang w:eastAsia="de-DE" w:bidi="de-DE"/>
              </w:rPr>
              <w:t>}} €</w:t>
            </w:r>
          </w:p>
        </w:tc>
      </w:tr>
    </w:tbl>
    <w:p w14:paraId="68F50C2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427DBD" w:rsidRPr="00E02790" w14:paraId="1BBC45E6" w14:textId="77777777" w:rsidTr="00CD50D2">
        <w:trPr>
          <w:trHeight w:val="151"/>
        </w:trPr>
        <w:tc>
          <w:tcPr>
            <w:tcW w:w="432" w:type="dxa"/>
            <w:shd w:val="clear" w:color="auto" w:fill="auto"/>
          </w:tcPr>
          <w:p w14:paraId="1BDF346B"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.Item_serial</w:t>
            </w:r>
            <w:proofErr w:type="spellEnd"/>
            <w:r w:rsidRPr="00E02790">
              <w:rPr>
                <w:rFonts w:ascii="Neue Hans Kendrick" w:eastAsia="Neue Hans Kendrick Light" w:hAnsi="Neue Hans Kendrick" w:cs="Neue Hans Kendrick Light"/>
                <w:lang w:val="en-US" w:eastAsia="de-DE" w:bidi="de-DE"/>
              </w:rPr>
              <w:t xml:space="preserve"> }}</w:t>
            </w:r>
          </w:p>
        </w:tc>
        <w:tc>
          <w:tcPr>
            <w:tcW w:w="2824" w:type="dxa"/>
            <w:shd w:val="clear" w:color="auto" w:fill="auto"/>
          </w:tcPr>
          <w:p w14:paraId="5CEAAB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lang w:val="en-US" w:eastAsia="de-DE" w:bidi="de-DE"/>
              </w:rPr>
            </w:pPr>
            <w:proofErr w:type="gramStart"/>
            <w:r w:rsidRPr="00E02790">
              <w:rPr>
                <w:rFonts w:ascii="Neue Hans Kendrick" w:eastAsia="Neue Hans Kendrick Light" w:hAnsi="Neue Hans Kendrick" w:cs="Neue Hans Kendrick Light"/>
                <w:lang w:val="en-US" w:eastAsia="de-DE" w:bidi="de-DE"/>
              </w:rPr>
              <w:t xml:space="preserve">{{ </w:t>
            </w:r>
            <w:proofErr w:type="spellStart"/>
            <w:r w:rsidRPr="00E02790">
              <w:rPr>
                <w:rFonts w:ascii="Neue Hans Kendrick" w:eastAsia="Neue Hans Kendrick Light" w:hAnsi="Neue Hans Kendrick" w:cs="Neue Hans Kendrick Light"/>
                <w:lang w:val="en-US" w:eastAsia="de-DE" w:bidi="de-DE"/>
              </w:rPr>
              <w:t>item</w:t>
            </w:r>
            <w:proofErr w:type="gramEnd"/>
            <w:r w:rsidRPr="00E02790">
              <w:rPr>
                <w:rFonts w:ascii="Neue Hans Kendrick" w:eastAsia="Neue Hans Kendrick Light" w:hAnsi="Neue Hans Kendrick" w:cs="Neue Hans Kendrick Light"/>
                <w:lang w:val="en-US" w:eastAsia="de-DE" w:bidi="de-DE"/>
              </w:rPr>
              <w:t>.Item_name</w:t>
            </w:r>
            <w:proofErr w:type="spellEnd"/>
            <w:r w:rsidRPr="00E02790">
              <w:rPr>
                <w:rFonts w:ascii="Neue Hans Kendrick" w:eastAsia="Neue Hans Kendrick Light" w:hAnsi="Neue Hans Kendrick" w:cs="Neue Hans Kendrick Light"/>
                <w:lang w:val="en-US" w:eastAsia="de-DE" w:bidi="de-DE"/>
              </w:rPr>
              <w:t xml:space="preserve"> }}</w:t>
            </w:r>
          </w:p>
        </w:tc>
        <w:tc>
          <w:tcPr>
            <w:tcW w:w="1417" w:type="dxa"/>
            <w:shd w:val="clear" w:color="auto" w:fill="auto"/>
          </w:tcPr>
          <w:p w14:paraId="31D3D3F6"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w:t>
            </w:r>
            <w:proofErr w:type="gramEnd"/>
            <w:r w:rsidRPr="00E02790">
              <w:rPr>
                <w:rFonts w:ascii="Neue Hans Kendrick" w:eastAsia="Neue Hans Kendrick Light" w:hAnsi="Neue Hans Kendrick" w:cs="Neue Hans Kendrick Light"/>
                <w:lang w:eastAsia="de-DE" w:bidi="de-DE"/>
              </w:rPr>
              <w:t>.quantity</w:t>
            </w:r>
            <w:proofErr w:type="spellEnd"/>
            <w:r w:rsidRPr="00E02790">
              <w:rPr>
                <w:rFonts w:ascii="Neue Hans Kendrick" w:eastAsia="Neue Hans Kendrick Light" w:hAnsi="Neue Hans Kendrick" w:cs="Neue Hans Kendrick Light"/>
                <w:lang w:eastAsia="de-DE" w:bidi="de-DE"/>
              </w:rPr>
              <w:t xml:space="preserve"> }}</w:t>
            </w:r>
          </w:p>
        </w:tc>
        <w:tc>
          <w:tcPr>
            <w:tcW w:w="1276" w:type="dxa"/>
            <w:shd w:val="clear" w:color="auto" w:fill="auto"/>
          </w:tcPr>
          <w:p w14:paraId="267744CF"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w:t>
            </w:r>
            <w:proofErr w:type="gramEnd"/>
            <w:r w:rsidRPr="00E02790">
              <w:rPr>
                <w:rFonts w:ascii="Neue Hans Kendrick" w:eastAsia="Neue Hans Kendrick Light" w:hAnsi="Neue Hans Kendrick" w:cs="Neue Hans Kendrick Light"/>
                <w:lang w:eastAsia="de-DE" w:bidi="de-DE"/>
              </w:rPr>
              <w:t>.unit</w:t>
            </w:r>
            <w:proofErr w:type="spellEnd"/>
            <w:r w:rsidRPr="00E02790">
              <w:rPr>
                <w:rFonts w:ascii="Neue Hans Kendrick" w:eastAsia="Neue Hans Kendrick Light" w:hAnsi="Neue Hans Kendrick" w:cs="Neue Hans Kendrick Light"/>
                <w:lang w:eastAsia="de-DE" w:bidi="de-DE"/>
              </w:rPr>
              <w:t xml:space="preserve"> }}</w:t>
            </w:r>
          </w:p>
        </w:tc>
        <w:tc>
          <w:tcPr>
            <w:tcW w:w="1564" w:type="dxa"/>
            <w:shd w:val="clear" w:color="auto" w:fill="auto"/>
          </w:tcPr>
          <w:p w14:paraId="489774C4"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w:t>
            </w:r>
            <w:proofErr w:type="gramEnd"/>
            <w:r w:rsidRPr="00E02790">
              <w:rPr>
                <w:rFonts w:ascii="Neue Hans Kendrick" w:eastAsia="Neue Hans Kendrick Light" w:hAnsi="Neue Hans Kendrick" w:cs="Neue Hans Kendrick Light"/>
                <w:lang w:eastAsia="de-DE" w:bidi="de-DE"/>
              </w:rPr>
              <w:t>.</w:t>
            </w:r>
            <w:proofErr w:type="gramStart"/>
            <w:r w:rsidRPr="00E02790">
              <w:rPr>
                <w:rFonts w:ascii="Neue Hans Kendrick" w:eastAsia="Neue Hans Kendrick Light" w:hAnsi="Neue Hans Kendrick" w:cs="Neue Hans Kendrick Light"/>
                <w:lang w:eastAsia="de-DE" w:bidi="de-DE"/>
              </w:rPr>
              <w:t>rate</w:t>
            </w:r>
            <w:proofErr w:type="spellEnd"/>
            <w:r w:rsidRPr="00E02790">
              <w:rPr>
                <w:rFonts w:ascii="Neue Hans Kendrick" w:eastAsia="Neue Hans Kendrick Light" w:hAnsi="Neue Hans Kendrick" w:cs="Neue Hans Kendrick Light"/>
                <w:lang w:eastAsia="de-DE" w:bidi="de-DE"/>
              </w:rPr>
              <w:t xml:space="preserve"> }</w:t>
            </w:r>
            <w:proofErr w:type="gramEnd"/>
            <w:r w:rsidRPr="00E02790">
              <w:rPr>
                <w:rFonts w:ascii="Neue Hans Kendrick" w:eastAsia="Neue Hans Kendrick Light" w:hAnsi="Neue Hans Kendrick" w:cs="Neue Hans Kendrick Light"/>
                <w:lang w:eastAsia="de-DE" w:bidi="de-DE"/>
              </w:rPr>
              <w:t xml:space="preserve">} </w:t>
            </w:r>
            <w:r w:rsidRPr="00E02790">
              <w:rPr>
                <w:rFonts w:ascii="Neue Hans Kendrick" w:eastAsia="Neue Hans Kendrick Light" w:hAnsi="Neue Hans Kendrick" w:cs="Neue Hans Kendrick Light"/>
                <w:color w:val="000000"/>
                <w:lang w:eastAsia="de-DE" w:bidi="de-DE"/>
              </w:rPr>
              <w:t>€</w:t>
            </w:r>
            <w:proofErr w:type="gramStart"/>
            <w:r w:rsidRPr="00E02790">
              <w:rPr>
                <w:rFonts w:ascii="Neue Hans Kendrick" w:eastAsia="Neue Hans Kendrick Light" w:hAnsi="Neue Hans Kendrick" w:cs="Neue Hans Kendrick Light"/>
                <w:color w:val="000000"/>
                <w:lang w:eastAsia="de-DE" w:bidi="de-DE"/>
              </w:rPr>
              <w:t>/</w:t>
            </w:r>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w:t>
            </w:r>
            <w:proofErr w:type="gramEnd"/>
            <w:r w:rsidRPr="00E02790">
              <w:rPr>
                <w:rFonts w:ascii="Neue Hans Kendrick" w:eastAsia="Neue Hans Kendrick Light" w:hAnsi="Neue Hans Kendrick" w:cs="Neue Hans Kendrick Light"/>
                <w:lang w:eastAsia="de-DE" w:bidi="de-DE"/>
              </w:rPr>
              <w:t>.unit</w:t>
            </w:r>
            <w:proofErr w:type="spellEnd"/>
            <w:r w:rsidRPr="00E02790">
              <w:rPr>
                <w:rFonts w:ascii="Neue Hans Kendrick" w:eastAsia="Neue Hans Kendrick Light" w:hAnsi="Neue Hans Kendrick" w:cs="Neue Hans Kendrick Light"/>
                <w:lang w:eastAsia="de-DE" w:bidi="de-DE"/>
              </w:rPr>
              <w:t xml:space="preserve"> }}</w:t>
            </w:r>
          </w:p>
        </w:tc>
        <w:tc>
          <w:tcPr>
            <w:tcW w:w="1980" w:type="dxa"/>
            <w:shd w:val="clear" w:color="auto" w:fill="auto"/>
          </w:tcPr>
          <w:p w14:paraId="75676C8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lang w:eastAsia="de-DE" w:bidi="de-DE"/>
              </w:rPr>
            </w:pPr>
            <w:proofErr w:type="gramStart"/>
            <w:r w:rsidRPr="00E02790">
              <w:rPr>
                <w:rFonts w:ascii="Neue Hans Kendrick" w:eastAsia="Neue Hans Kendrick Light" w:hAnsi="Neue Hans Kendrick" w:cs="Neue Hans Kendrick Light"/>
                <w:lang w:eastAsia="de-DE" w:bidi="de-DE"/>
              </w:rPr>
              <w:t xml:space="preserve">{{ </w:t>
            </w:r>
            <w:proofErr w:type="spellStart"/>
            <w:r w:rsidRPr="00E02790">
              <w:rPr>
                <w:rFonts w:ascii="Neue Hans Kendrick" w:eastAsia="Neue Hans Kendrick Light" w:hAnsi="Neue Hans Kendrick" w:cs="Neue Hans Kendrick Light"/>
                <w:lang w:eastAsia="de-DE" w:bidi="de-DE"/>
              </w:rPr>
              <w:t>item</w:t>
            </w:r>
            <w:proofErr w:type="gramEnd"/>
            <w:r w:rsidRPr="00E02790">
              <w:rPr>
                <w:rFonts w:ascii="Neue Hans Kendrick" w:eastAsia="Neue Hans Kendrick Light" w:hAnsi="Neue Hans Kendrick" w:cs="Neue Hans Kendrick Light"/>
                <w:lang w:eastAsia="de-DE" w:bidi="de-DE"/>
              </w:rPr>
              <w:t>.</w:t>
            </w:r>
            <w:proofErr w:type="gramStart"/>
            <w:r w:rsidRPr="00E02790">
              <w:rPr>
                <w:rFonts w:ascii="Neue Hans Kendrick" w:eastAsia="Neue Hans Kendrick Light" w:hAnsi="Neue Hans Kendrick" w:cs="Neue Hans Kendrick Light"/>
                <w:lang w:eastAsia="de-DE" w:bidi="de-DE"/>
              </w:rPr>
              <w:t>total</w:t>
            </w:r>
            <w:proofErr w:type="spellEnd"/>
            <w:r w:rsidRPr="00E02790">
              <w:rPr>
                <w:rFonts w:ascii="Neue Hans Kendrick" w:eastAsia="Neue Hans Kendrick Light" w:hAnsi="Neue Hans Kendrick" w:cs="Neue Hans Kendrick Light"/>
                <w:lang w:eastAsia="de-DE" w:bidi="de-DE"/>
              </w:rPr>
              <w:t xml:space="preserve"> }</w:t>
            </w:r>
            <w:proofErr w:type="gramEnd"/>
            <w:r w:rsidRPr="00E02790">
              <w:rPr>
                <w:rFonts w:ascii="Neue Hans Kendrick" w:eastAsia="Neue Hans Kendrick Light" w:hAnsi="Neue Hans Kendrick" w:cs="Neue Hans Kendrick Light"/>
                <w:lang w:eastAsia="de-DE" w:bidi="de-DE"/>
              </w:rPr>
              <w:t xml:space="preserve">} </w:t>
            </w:r>
            <w:r w:rsidRPr="00E02790">
              <w:rPr>
                <w:rFonts w:ascii="Neue Hans Kendrick" w:eastAsia="Neue Hans Kendrick Light" w:hAnsi="Neue Hans Kendrick" w:cs="Neue Hans Kendrick Light"/>
                <w:color w:val="000000"/>
                <w:lang w:eastAsia="de-DE" w:bidi="de-DE"/>
              </w:rPr>
              <w:t>€</w:t>
            </w:r>
          </w:p>
        </w:tc>
      </w:tr>
    </w:tbl>
    <w:p w14:paraId="20D258F4"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427DBD" w:rsidRPr="009C6CE6" w14:paraId="45A345A9" w14:textId="77777777" w:rsidTr="00CD50D2">
        <w:trPr>
          <w:trHeight w:val="151"/>
        </w:trPr>
        <w:tc>
          <w:tcPr>
            <w:tcW w:w="709" w:type="dxa"/>
            <w:shd w:val="clear" w:color="auto" w:fill="auto"/>
          </w:tcPr>
          <w:p w14:paraId="40AB5EA9"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095B40F4" w14:textId="77777777" w:rsidR="00427DBD" w:rsidRPr="008B212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w:t>
            </w:r>
            <w:proofErr w:type="gramEnd"/>
            <w:r w:rsidRPr="008B2126">
              <w:rPr>
                <w:rFonts w:ascii="Neue Hans Kendrick" w:eastAsia="Neue Hans Kendrick Light" w:hAnsi="Neue Hans Kendrick" w:cs="Neue Hans Kendrick Light"/>
                <w:color w:val="767171" w:themeColor="background2" w:themeShade="80"/>
                <w:szCs w:val="20"/>
                <w:lang w:eastAsia="de-DE" w:bidi="de-DE"/>
              </w:rPr>
              <w:t>.description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0CD79607" w14:textId="77777777" w:rsidR="00427DBD" w:rsidRPr="009C6CE6"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23B44A4D"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569320A5"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65584E61"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07C3C36C"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7C2CB416" w14:textId="77777777" w:rsidR="00427DBD" w:rsidRPr="009C6CE6"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427DBD" w:rsidRPr="00E02790" w14:paraId="35008D34" w14:textId="77777777" w:rsidTr="00CD50D2">
        <w:trPr>
          <w:trHeight w:val="20"/>
        </w:trPr>
        <w:tc>
          <w:tcPr>
            <w:tcW w:w="4320" w:type="dxa"/>
            <w:tcBorders>
              <w:top w:val="single" w:sz="2" w:space="0" w:color="auto"/>
            </w:tcBorders>
            <w:shd w:val="clear" w:color="auto" w:fill="auto"/>
          </w:tcPr>
          <w:p w14:paraId="5A05B67D" w14:textId="6084B91C" w:rsidR="00427DBD" w:rsidRPr="00E0279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lang w:eastAsia="de-DE" w:bidi="de-DE"/>
              </w:rPr>
            </w:pPr>
            <w:proofErr w:type="spellStart"/>
            <w:r w:rsidRPr="00E02790">
              <w:rPr>
                <w:rFonts w:ascii="Neue Hans Kendrick" w:eastAsia="Neue Hans Kendrick Light" w:hAnsi="Neue Hans Kendrick" w:cs="Neue Hans Kendrick Light"/>
                <w:b/>
                <w:lang w:eastAsia="de-DE" w:bidi="de-DE"/>
              </w:rPr>
              <w:t>Sum</w:t>
            </w:r>
            <w:proofErr w:type="spellEnd"/>
            <w:r w:rsidRPr="00E02790">
              <w:rPr>
                <w:rFonts w:ascii="Neue Hans Kendrick" w:eastAsia="Neue Hans Kendrick Light" w:hAnsi="Neue Hans Kendrick" w:cs="Neue Hans Kendrick Light"/>
                <w:b/>
                <w:lang w:eastAsia="de-DE" w:bidi="de-DE"/>
              </w:rPr>
              <w:t xml:space="preserve"> </w:t>
            </w:r>
            <w:proofErr w:type="spellStart"/>
            <w:r w:rsidRPr="00E02790">
              <w:rPr>
                <w:rFonts w:ascii="Neue Hans Kendrick" w:eastAsia="Neue Hans Kendrick Light" w:hAnsi="Neue Hans Kendrick" w:cs="Neue Hans Kendrick Light"/>
                <w:b/>
                <w:lang w:eastAsia="de-DE" w:bidi="de-DE"/>
              </w:rPr>
              <w:t>of</w:t>
            </w:r>
            <w:proofErr w:type="spellEnd"/>
            <w:r w:rsidRPr="00E02790">
              <w:rPr>
                <w:rFonts w:ascii="Neue Hans Kendrick" w:eastAsia="Neue Hans Kendrick Light" w:hAnsi="Neue Hans Kendrick" w:cs="Neue Hans Kendrick Light"/>
                <w:b/>
                <w:lang w:eastAsia="de-DE" w:bidi="de-DE"/>
              </w:rPr>
              <w:t xml:space="preserve"> Services</w:t>
            </w:r>
          </w:p>
        </w:tc>
        <w:tc>
          <w:tcPr>
            <w:tcW w:w="145" w:type="dxa"/>
            <w:tcBorders>
              <w:top w:val="single" w:sz="2" w:space="0" w:color="auto"/>
            </w:tcBorders>
            <w:shd w:val="clear" w:color="auto" w:fill="auto"/>
          </w:tcPr>
          <w:p w14:paraId="2836B50D"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19" w:type="dxa"/>
            <w:tcBorders>
              <w:top w:val="single" w:sz="2" w:space="0" w:color="auto"/>
            </w:tcBorders>
            <w:shd w:val="clear" w:color="auto" w:fill="auto"/>
          </w:tcPr>
          <w:p w14:paraId="55CC6CD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720" w:type="dxa"/>
            <w:tcBorders>
              <w:top w:val="single" w:sz="2" w:space="0" w:color="auto"/>
            </w:tcBorders>
            <w:shd w:val="clear" w:color="auto" w:fill="auto"/>
          </w:tcPr>
          <w:p w14:paraId="1E777781"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007" w:type="dxa"/>
            <w:tcBorders>
              <w:top w:val="single" w:sz="2" w:space="0" w:color="auto"/>
            </w:tcBorders>
            <w:shd w:val="clear" w:color="auto" w:fill="auto"/>
          </w:tcPr>
          <w:p w14:paraId="683040B7"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lang w:eastAsia="de-DE" w:bidi="de-DE"/>
              </w:rPr>
            </w:pPr>
          </w:p>
        </w:tc>
        <w:tc>
          <w:tcPr>
            <w:tcW w:w="1152" w:type="dxa"/>
            <w:tcBorders>
              <w:top w:val="single" w:sz="2" w:space="0" w:color="auto"/>
            </w:tcBorders>
            <w:shd w:val="clear" w:color="auto" w:fill="auto"/>
          </w:tcPr>
          <w:p w14:paraId="1E2F96CE"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lang w:eastAsia="de-DE" w:bidi="de-DE"/>
              </w:rPr>
            </w:pPr>
          </w:p>
        </w:tc>
        <w:tc>
          <w:tcPr>
            <w:tcW w:w="1440" w:type="dxa"/>
            <w:tcBorders>
              <w:top w:val="single" w:sz="2" w:space="0" w:color="auto"/>
            </w:tcBorders>
            <w:shd w:val="clear" w:color="auto" w:fill="auto"/>
          </w:tcPr>
          <w:p w14:paraId="22B92D03" w14:textId="77777777" w:rsidR="00427DBD" w:rsidRPr="00E0279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lang w:eastAsia="de-DE" w:bidi="de-DE"/>
              </w:rPr>
            </w:pPr>
            <w:r w:rsidRPr="00E02790">
              <w:rPr>
                <w:rFonts w:ascii="Neue Hans Kendrick" w:eastAsia="Neue Hans Kendrick Light" w:hAnsi="Neue Hans Kendrick" w:cs="Neue Hans Kendrick Light"/>
                <w:b/>
                <w:bCs/>
                <w:lang w:eastAsia="de-DE" w:bidi="de-DE"/>
              </w:rPr>
              <w:t>{{</w:t>
            </w:r>
            <w:proofErr w:type="spellStart"/>
            <w:r w:rsidRPr="00E02790">
              <w:rPr>
                <w:rFonts w:ascii="Neue Hans Kendrick" w:eastAsia="Neue Hans Kendrick Light" w:hAnsi="Neue Hans Kendrick" w:cs="Neue Hans Kendrick Light"/>
                <w:b/>
                <w:bCs/>
                <w:lang w:eastAsia="de-DE" w:bidi="de-DE"/>
              </w:rPr>
              <w:t>sum_of_items</w:t>
            </w:r>
            <w:proofErr w:type="spellEnd"/>
            <w:r w:rsidRPr="00E02790">
              <w:rPr>
                <w:rFonts w:ascii="Neue Hans Kendrick" w:eastAsia="Neue Hans Kendrick Light" w:hAnsi="Neue Hans Kendrick" w:cs="Neue Hans Kendrick Light"/>
                <w:b/>
                <w:bCs/>
                <w:lang w:eastAsia="de-DE" w:bidi="de-DE"/>
              </w:rPr>
              <w:t>}} €</w:t>
            </w:r>
          </w:p>
        </w:tc>
      </w:tr>
    </w:tbl>
    <w:p w14:paraId="7135D7CF" w14:textId="77777777" w:rsidR="00427DBD" w:rsidRPr="00951640" w:rsidRDefault="00427DBD" w:rsidP="00427DB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val="en-US" w:eastAsia="de-DE" w:bidi="de-DE"/>
        </w:rPr>
      </w:pPr>
      <w:r w:rsidRPr="00951640">
        <w:rPr>
          <w:rFonts w:ascii="Neue Hans Kendrick" w:eastAsia="Neue Hans Kendrick Light" w:hAnsi="Neue Hans Kendrick" w:cs="Neue Hans Kendrick Light"/>
          <w:b/>
          <w:sz w:val="2"/>
          <w:szCs w:val="2"/>
          <w:u w:val="single"/>
          <w:lang w:val="en-US" w:eastAsia="de-DE" w:bidi="de-DE"/>
        </w:rPr>
        <w:t>{% endif %}</w:t>
      </w:r>
    </w:p>
    <w:p w14:paraId="39A50AD3"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val="en-US" w:eastAsia="de-DE" w:bidi="de-DE"/>
        </w:rPr>
      </w:pPr>
      <w:r w:rsidRPr="00AE5510">
        <w:rPr>
          <w:rFonts w:ascii="Neue Hans Kendrick" w:eastAsia="Neue Hans Kendrick Light" w:hAnsi="Neue Hans Kendrick" w:cs="Neue Hans Kendrick Light"/>
          <w:b/>
          <w:color w:val="000000"/>
          <w:u w:val="single"/>
          <w:lang w:val="en-US" w:eastAsia="de-DE" w:bidi="de-DE"/>
        </w:rPr>
        <w:t xml:space="preserve">{% if </w:t>
      </w:r>
      <w:proofErr w:type="spellStart"/>
      <w:r w:rsidRPr="00AE5510">
        <w:rPr>
          <w:rFonts w:ascii="Neue Hans Kendrick" w:eastAsia="Neue Hans Kendrick Light" w:hAnsi="Neue Hans Kendrick" w:cs="Neue Hans Kendrick Light"/>
          <w:b/>
          <w:color w:val="000000"/>
          <w:u w:val="single"/>
          <w:lang w:val="en-US" w:eastAsia="de-DE" w:bidi="de-DE"/>
        </w:rPr>
        <w:t>additional_fee_</w:t>
      </w:r>
      <w:proofErr w:type="gramStart"/>
      <w:r w:rsidRPr="00AE5510">
        <w:rPr>
          <w:rFonts w:ascii="Neue Hans Kendrick" w:eastAsia="Neue Hans Kendrick Light" w:hAnsi="Neue Hans Kendrick" w:cs="Neue Hans Kendrick Light"/>
          <w:b/>
          <w:color w:val="000000"/>
          <w:u w:val="single"/>
          <w:lang w:val="en-US" w:eastAsia="de-DE" w:bidi="de-DE"/>
        </w:rPr>
        <w:t>percentage</w:t>
      </w:r>
      <w:proofErr w:type="spellEnd"/>
      <w:r w:rsidRPr="00AE5510">
        <w:rPr>
          <w:rFonts w:ascii="Neue Hans Kendrick" w:eastAsia="Neue Hans Kendrick Light" w:hAnsi="Neue Hans Kendrick" w:cs="Neue Hans Kendrick Light"/>
          <w:b/>
          <w:color w:val="000000"/>
          <w:u w:val="single"/>
          <w:lang w:val="en-US" w:eastAsia="de-DE" w:bidi="de-DE"/>
        </w:rPr>
        <w:t xml:space="preserve"> %}</w:t>
      </w:r>
      <w:proofErr w:type="gramEnd"/>
    </w:p>
    <w:p w14:paraId="29A3E6C6" w14:textId="77777777" w:rsidR="00AE5510" w:rsidRDefault="00AE5510"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color w:val="000000"/>
          <w:u w:val="single"/>
          <w:lang w:eastAsia="de-DE" w:bidi="de-DE"/>
        </w:rPr>
      </w:pPr>
      <w:bookmarkStart w:id="8" w:name="_Hlk192250998"/>
    </w:p>
    <w:p w14:paraId="0B9D066A" w14:textId="718C2CE9" w:rsidR="00427DBD" w:rsidRPr="00AE5510" w:rsidRDefault="00076EA8" w:rsidP="00E02790">
      <w:pPr>
        <w:widowControl w:val="0"/>
        <w:pBdr>
          <w:bottom w:val="single" w:sz="4" w:space="1" w:color="auto"/>
        </w:pBdr>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color w:val="000000"/>
          <w:u w:val="single"/>
          <w:lang w:eastAsia="de-DE" w:bidi="de-DE"/>
        </w:rPr>
        <w:t xml:space="preserve">Additional </w:t>
      </w:r>
      <w:proofErr w:type="spellStart"/>
      <w:r w:rsidRPr="00AE5510">
        <w:rPr>
          <w:rFonts w:ascii="Neue Hans Kendrick" w:eastAsia="Neue Hans Kendrick Light" w:hAnsi="Neue Hans Kendrick" w:cs="Neue Hans Kendrick Light"/>
          <w:b/>
          <w:color w:val="000000"/>
          <w:u w:val="single"/>
          <w:lang w:eastAsia="de-DE" w:bidi="de-DE"/>
        </w:rPr>
        <w:t>costs</w:t>
      </w:r>
      <w:proofErr w:type="spellEnd"/>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427DBD" w:rsidRPr="00AE5510" w14:paraId="2197345A" w14:textId="77777777" w:rsidTr="00CD50D2">
        <w:trPr>
          <w:trHeight w:val="20"/>
        </w:trPr>
        <w:tc>
          <w:tcPr>
            <w:tcW w:w="3256" w:type="dxa"/>
            <w:shd w:val="clear" w:color="auto" w:fill="auto"/>
          </w:tcPr>
          <w:bookmarkEnd w:id="8"/>
          <w:p w14:paraId="220BC81B" w14:textId="1C8DAF3A"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bCs/>
                <w:lang w:eastAsia="de-DE" w:bidi="de-DE"/>
              </w:rPr>
              <w:t xml:space="preserve">Additional </w:t>
            </w:r>
            <w:proofErr w:type="spellStart"/>
            <w:r w:rsidRPr="00AE5510">
              <w:rPr>
                <w:rFonts w:ascii="Neue Hans Kendrick" w:eastAsia="Neue Hans Kendrick Light" w:hAnsi="Neue Hans Kendrick" w:cs="Neue Hans Kendrick Light"/>
                <w:bCs/>
                <w:lang w:eastAsia="de-DE" w:bidi="de-DE"/>
              </w:rPr>
              <w:t>costs</w:t>
            </w:r>
            <w:proofErr w:type="spellEnd"/>
          </w:p>
        </w:tc>
        <w:tc>
          <w:tcPr>
            <w:tcW w:w="2835" w:type="dxa"/>
            <w:shd w:val="clear" w:color="auto" w:fill="auto"/>
          </w:tcPr>
          <w:p w14:paraId="3908851B" w14:textId="00E92360" w:rsidR="00427DBD" w:rsidRPr="00AE5510" w:rsidRDefault="00076EA8"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lang w:eastAsia="de-DE" w:bidi="de-DE"/>
              </w:rPr>
            </w:pPr>
            <w:proofErr w:type="spellStart"/>
            <w:r w:rsidRPr="00AE5510">
              <w:rPr>
                <w:rFonts w:ascii="Neue Hans Kendrick" w:eastAsia="Neue Hans Kendrick Light" w:hAnsi="Neue Hans Kendrick" w:cs="Neue Hans Kendrick Light"/>
                <w:bCs/>
                <w:lang w:eastAsia="de-DE" w:bidi="de-DE"/>
              </w:rPr>
              <w:t>Sum</w:t>
            </w:r>
            <w:proofErr w:type="spellEnd"/>
            <w:r w:rsidRPr="00AE5510">
              <w:rPr>
                <w:rFonts w:ascii="Neue Hans Kendrick" w:eastAsia="Neue Hans Kendrick Light" w:hAnsi="Neue Hans Kendrick" w:cs="Neue Hans Kendrick Light"/>
                <w:bCs/>
                <w:lang w:eastAsia="de-DE" w:bidi="de-DE"/>
              </w:rPr>
              <w:t xml:space="preserve"> </w:t>
            </w:r>
            <w:proofErr w:type="spellStart"/>
            <w:r w:rsidRPr="00AE5510">
              <w:rPr>
                <w:rFonts w:ascii="Neue Hans Kendrick" w:eastAsia="Neue Hans Kendrick Light" w:hAnsi="Neue Hans Kendrick" w:cs="Neue Hans Kendrick Light"/>
                <w:bCs/>
                <w:lang w:eastAsia="de-DE" w:bidi="de-DE"/>
              </w:rPr>
              <w:t>of</w:t>
            </w:r>
            <w:proofErr w:type="spellEnd"/>
            <w:r w:rsidRPr="00AE5510">
              <w:rPr>
                <w:rFonts w:ascii="Neue Hans Kendrick" w:eastAsia="Neue Hans Kendrick Light" w:hAnsi="Neue Hans Kendrick" w:cs="Neue Hans Kendrick Light"/>
                <w:bCs/>
                <w:lang w:eastAsia="de-DE" w:bidi="de-DE"/>
              </w:rPr>
              <w:t xml:space="preserve"> Services</w:t>
            </w:r>
          </w:p>
        </w:tc>
        <w:tc>
          <w:tcPr>
            <w:tcW w:w="1559" w:type="dxa"/>
            <w:shd w:val="clear" w:color="auto" w:fill="auto"/>
          </w:tcPr>
          <w:p w14:paraId="16E739B9" w14:textId="01743679"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lang w:eastAsia="de-DE" w:bidi="de-DE"/>
              </w:rPr>
            </w:pPr>
            <w:proofErr w:type="gramStart"/>
            <w:r w:rsidRPr="00AE5510">
              <w:rPr>
                <w:rFonts w:ascii="Neue Hans Kendrick" w:eastAsia="Neue Hans Kendrick Light" w:hAnsi="Neue Hans Kendrick" w:cs="Neue Hans Kendrick Light"/>
                <w:lang w:eastAsia="de-DE" w:bidi="de-DE"/>
              </w:rPr>
              <w:t xml:space="preserve">{{ </w:t>
            </w:r>
            <w:proofErr w:type="spellStart"/>
            <w:r w:rsidRPr="00AE5510">
              <w:rPr>
                <w:rFonts w:ascii="Neue Hans Kendrick" w:eastAsia="Neue Hans Kendrick Light" w:hAnsi="Neue Hans Kendrick" w:cs="Neue Hans Kendrick Light"/>
                <w:lang w:eastAsia="de-DE" w:bidi="de-DE"/>
              </w:rPr>
              <w:t>additional</w:t>
            </w:r>
            <w:proofErr w:type="gramEnd"/>
            <w:r w:rsidRPr="00AE5510">
              <w:rPr>
                <w:rFonts w:ascii="Neue Hans Kendrick" w:eastAsia="Neue Hans Kendrick Light" w:hAnsi="Neue Hans Kendrick" w:cs="Neue Hans Kendrick Light"/>
                <w:lang w:eastAsia="de-DE" w:bidi="de-DE"/>
              </w:rPr>
              <w:t>_fee_percentage</w:t>
            </w:r>
            <w:proofErr w:type="spellEnd"/>
            <w:r w:rsidR="00AE5510">
              <w:rPr>
                <w:rFonts w:ascii="Neue Hans Kendrick" w:eastAsia="Neue Hans Kendrick Light" w:hAnsi="Neue Hans Kendrick" w:cs="Neue Hans Kendrick Light"/>
                <w:lang w:eastAsia="de-DE" w:bidi="de-DE"/>
              </w:rPr>
              <w:t xml:space="preserve"> </w:t>
            </w:r>
          </w:p>
          <w:p w14:paraId="3F9E2AAD"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lang w:eastAsia="de-DE" w:bidi="de-DE"/>
              </w:rPr>
            </w:pPr>
            <w:r w:rsidRPr="00AE5510">
              <w:rPr>
                <w:rFonts w:ascii="Neue Hans Kendrick" w:eastAsia="Neue Hans Kendrick Light" w:hAnsi="Neue Hans Kendrick" w:cs="Neue Hans Kendrick Light"/>
                <w:lang w:eastAsia="de-DE" w:bidi="de-DE"/>
              </w:rPr>
              <w:t>}}%</w:t>
            </w:r>
          </w:p>
        </w:tc>
        <w:tc>
          <w:tcPr>
            <w:tcW w:w="1848" w:type="dxa"/>
            <w:shd w:val="clear" w:color="auto" w:fill="auto"/>
          </w:tcPr>
          <w:p w14:paraId="31D7F8BA"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lang w:eastAsia="de-DE" w:bidi="de-DE"/>
              </w:rPr>
            </w:pPr>
            <w:r w:rsidRPr="00AE5510">
              <w:rPr>
                <w:rFonts w:ascii="Neue Hans Kendrick" w:eastAsia="Neue Hans Kendrick Light" w:hAnsi="Neue Hans Kendrick" w:cs="Neue Hans Kendrick Light"/>
                <w:b/>
                <w:bCs/>
                <w:lang w:eastAsia="de-DE" w:bidi="de-DE"/>
              </w:rPr>
              <w:t>{{</w:t>
            </w:r>
            <w:proofErr w:type="spellStart"/>
            <w:r w:rsidRPr="00AE5510">
              <w:rPr>
                <w:rFonts w:ascii="Neue Hans Kendrick" w:eastAsia="Neue Hans Kendrick Light" w:hAnsi="Neue Hans Kendrick" w:cs="Neue Hans Kendrick Light"/>
                <w:b/>
                <w:bCs/>
                <w:lang w:eastAsia="de-DE" w:bidi="de-DE"/>
              </w:rPr>
              <w:t>additional_fee_value</w:t>
            </w:r>
            <w:proofErr w:type="spellEnd"/>
          </w:p>
          <w:p w14:paraId="456DD528" w14:textId="77777777" w:rsidR="00427DBD" w:rsidRPr="00AE5510" w:rsidRDefault="00427DBD" w:rsidP="00CD50D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bCs/>
                <w:lang w:eastAsia="de-DE" w:bidi="de-DE"/>
              </w:rPr>
              <w:t>}} €</w:t>
            </w:r>
          </w:p>
        </w:tc>
      </w:tr>
    </w:tbl>
    <w:p w14:paraId="40C02BD9" w14:textId="77777777" w:rsidR="00427DBD" w:rsidRPr="00AE5510"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lang w:eastAsia="de-DE" w:bidi="de-DE"/>
        </w:rPr>
      </w:pPr>
      <w:r w:rsidRPr="00AE5510">
        <w:rPr>
          <w:rFonts w:ascii="Neue Hans Kendrick" w:eastAsia="Neue Hans Kendrick Light" w:hAnsi="Neue Hans Kendrick" w:cs="Neue Hans Kendrick Light"/>
          <w:b/>
          <w:lang w:eastAsia="de-DE" w:bidi="de-DE"/>
        </w:rPr>
        <w:t xml:space="preserve">{% </w:t>
      </w:r>
      <w:proofErr w:type="spellStart"/>
      <w:r w:rsidRPr="00AE5510">
        <w:rPr>
          <w:rFonts w:ascii="Neue Hans Kendrick" w:eastAsia="Neue Hans Kendrick Light" w:hAnsi="Neue Hans Kendrick" w:cs="Neue Hans Kendrick Light"/>
          <w:b/>
          <w:lang w:eastAsia="de-DE" w:bidi="de-DE"/>
        </w:rPr>
        <w:t>endif</w:t>
      </w:r>
      <w:proofErr w:type="spellEnd"/>
      <w:r w:rsidRPr="00AE5510">
        <w:rPr>
          <w:rFonts w:ascii="Neue Hans Kendrick" w:eastAsia="Neue Hans Kendrick Light" w:hAnsi="Neue Hans Kendrick" w:cs="Neue Hans Kendrick Light"/>
          <w:b/>
          <w:lang w:eastAsia="de-DE" w:bidi="de-DE"/>
        </w:rPr>
        <w:t xml:space="preserve"> %}</w:t>
      </w:r>
    </w:p>
    <w:p w14:paraId="275F04CB"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498" w:type="dxa"/>
        <w:tblBorders>
          <w:top w:val="single" w:sz="6" w:space="0" w:color="auto"/>
        </w:tblBorders>
        <w:tblLayout w:type="fixed"/>
        <w:tblLook w:val="04A0" w:firstRow="1" w:lastRow="0" w:firstColumn="1" w:lastColumn="0" w:noHBand="0" w:noVBand="1"/>
      </w:tblPr>
      <w:tblGrid>
        <w:gridCol w:w="2759"/>
        <w:gridCol w:w="1065"/>
        <w:gridCol w:w="2464"/>
        <w:gridCol w:w="1706"/>
        <w:gridCol w:w="1504"/>
      </w:tblGrid>
      <w:tr w:rsidR="00427DBD" w:rsidRPr="00AE5510" w14:paraId="77B5D925" w14:textId="77777777" w:rsidTr="00CD50D2">
        <w:tc>
          <w:tcPr>
            <w:tcW w:w="2759" w:type="dxa"/>
            <w:shd w:val="clear" w:color="auto" w:fill="auto"/>
            <w:tcMar>
              <w:left w:w="51" w:type="dxa"/>
              <w:right w:w="51" w:type="dxa"/>
            </w:tcMar>
          </w:tcPr>
          <w:p w14:paraId="034794E0" w14:textId="5C13D6ED" w:rsidR="00427DBD" w:rsidRPr="00AE5510" w:rsidRDefault="004602E0" w:rsidP="00CD50D2">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lang w:eastAsia="de-DE" w:bidi="de-DE"/>
              </w:rPr>
            </w:pPr>
            <w:proofErr w:type="spellStart"/>
            <w:r w:rsidRPr="00AE5510">
              <w:rPr>
                <w:rFonts w:ascii="Neue Hans Kendrick" w:eastAsia="Neue Hans Kendrick Light" w:hAnsi="Neue Hans Kendrick" w:cs="Neue Hans Kendrick Light"/>
                <w:b/>
                <w:color w:val="000000"/>
                <w:u w:val="single"/>
                <w:lang w:eastAsia="de-DE" w:bidi="de-DE"/>
              </w:rPr>
              <w:t>Calculated</w:t>
            </w:r>
            <w:proofErr w:type="spellEnd"/>
            <w:r w:rsidRPr="00AE5510">
              <w:rPr>
                <w:rFonts w:ascii="Neue Hans Kendrick" w:eastAsia="Neue Hans Kendrick Light" w:hAnsi="Neue Hans Kendrick" w:cs="Neue Hans Kendrick Light"/>
                <w:b/>
                <w:color w:val="000000"/>
                <w:u w:val="single"/>
                <w:lang w:eastAsia="de-DE" w:bidi="de-DE"/>
              </w:rPr>
              <w:t xml:space="preserve"> total </w:t>
            </w:r>
            <w:proofErr w:type="spellStart"/>
            <w:r w:rsidRPr="00AE5510">
              <w:rPr>
                <w:rFonts w:ascii="Neue Hans Kendrick" w:eastAsia="Neue Hans Kendrick Light" w:hAnsi="Neue Hans Kendrick" w:cs="Neue Hans Kendrick Light"/>
                <w:b/>
                <w:color w:val="000000"/>
                <w:u w:val="single"/>
                <w:lang w:eastAsia="de-DE" w:bidi="de-DE"/>
              </w:rPr>
              <w:t>fee</w:t>
            </w:r>
            <w:proofErr w:type="spellEnd"/>
          </w:p>
        </w:tc>
        <w:tc>
          <w:tcPr>
            <w:tcW w:w="1065" w:type="dxa"/>
            <w:shd w:val="clear" w:color="auto" w:fill="auto"/>
          </w:tcPr>
          <w:p w14:paraId="6C270088"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2464" w:type="dxa"/>
            <w:shd w:val="clear" w:color="auto" w:fill="auto"/>
          </w:tcPr>
          <w:p w14:paraId="2F4C533A"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706" w:type="dxa"/>
            <w:shd w:val="clear" w:color="auto" w:fill="auto"/>
          </w:tcPr>
          <w:p w14:paraId="1E219F2E"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lang w:eastAsia="de-DE" w:bidi="de-DE"/>
              </w:rPr>
            </w:pPr>
          </w:p>
        </w:tc>
        <w:tc>
          <w:tcPr>
            <w:tcW w:w="1504" w:type="dxa"/>
            <w:shd w:val="clear" w:color="auto" w:fill="auto"/>
            <w:tcMar>
              <w:right w:w="51" w:type="dxa"/>
            </w:tcMar>
          </w:tcPr>
          <w:p w14:paraId="0AE469A7" w14:textId="77777777" w:rsidR="00427DBD" w:rsidRPr="00AE5510" w:rsidRDefault="00427DBD" w:rsidP="00CD50D2">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lang w:eastAsia="de-DE" w:bidi="de-DE"/>
              </w:rPr>
            </w:pPr>
            <w:r w:rsidRPr="00AE5510">
              <w:rPr>
                <w:rFonts w:ascii="Neue Hans Kendrick" w:eastAsia="Neue Hans Kendrick Light" w:hAnsi="Neue Hans Kendrick" w:cs="Neue Hans Kendrick Light"/>
                <w:lang w:eastAsia="de-DE" w:bidi="de-DE"/>
              </w:rPr>
              <w:t>{{</w:t>
            </w:r>
            <w:proofErr w:type="spellStart"/>
            <w:r w:rsidRPr="00AE5510">
              <w:rPr>
                <w:rFonts w:ascii="Neue Hans Kendrick" w:eastAsia="Neue Hans Kendrick Light" w:hAnsi="Neue Hans Kendrick" w:cs="Neue Hans Kendrick Light"/>
                <w:lang w:eastAsia="de-DE" w:bidi="de-DE"/>
              </w:rPr>
              <w:t>invoice_net</w:t>
            </w:r>
            <w:proofErr w:type="spellEnd"/>
            <w:r w:rsidRPr="00AE5510">
              <w:rPr>
                <w:rFonts w:ascii="Neue Hans Kendrick" w:eastAsia="Neue Hans Kendrick Light" w:hAnsi="Neue Hans Kendrick" w:cs="Neue Hans Kendrick Light"/>
                <w:lang w:eastAsia="de-DE" w:bidi="de-DE"/>
              </w:rPr>
              <w:t>}} €</w:t>
            </w:r>
          </w:p>
        </w:tc>
      </w:tr>
    </w:tbl>
    <w:p w14:paraId="16586A76" w14:textId="77777777" w:rsidR="00427DBD" w:rsidRDefault="00427DBD" w:rsidP="00427DBD">
      <w:pPr>
        <w:rPr>
          <w:rFonts w:ascii="Neue Hans Kendrick" w:hAnsi="Neue Hans Kendrick"/>
          <w:sz w:val="14"/>
          <w:szCs w:val="14"/>
          <w:lang w:val="en-GB"/>
        </w:rPr>
      </w:pPr>
    </w:p>
    <w:p w14:paraId="2803BB30"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u w:val="single"/>
          <w:lang w:eastAsia="de-DE" w:bidi="de-DE"/>
        </w:rPr>
      </w:pPr>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C66FAF">
        <w:rPr>
          <w:rFonts w:ascii="Neue Hans Kendrick" w:eastAsia="Neue Hans Kendrick Light" w:hAnsi="Neue Hans Kendrick" w:cs="Neue Hans Kendrick Light"/>
          <w:b/>
          <w:color w:val="000000"/>
          <w:u w:val="single"/>
          <w:lang w:eastAsia="de-DE" w:bidi="de-DE"/>
        </w:rPr>
        <w:t>if</w:t>
      </w:r>
      <w:proofErr w:type="spellEnd"/>
      <w:r w:rsidRPr="00C66FAF">
        <w:rPr>
          <w:rFonts w:ascii="Neue Hans Kendrick" w:eastAsia="Neue Hans Kendrick Light" w:hAnsi="Neue Hans Kendrick" w:cs="Neue Hans Kendrick Light"/>
          <w:b/>
          <w:color w:val="000000"/>
          <w:u w:val="single"/>
          <w:lang w:eastAsia="de-DE" w:bidi="de-DE"/>
        </w:rPr>
        <w:t xml:space="preserve"> </w:t>
      </w:r>
      <w:proofErr w:type="spellStart"/>
      <w:r w:rsidRPr="00BF63DD">
        <w:rPr>
          <w:rFonts w:ascii="Neue Hans Kendrick" w:eastAsia="Neue Hans Kendrick Light" w:hAnsi="Neue Hans Kendrick" w:cs="Neue Hans Kendrick Light"/>
          <w:b/>
          <w:color w:val="000000"/>
          <w:u w:val="single"/>
          <w:lang w:eastAsia="de-DE" w:bidi="de-DE"/>
        </w:rPr>
        <w:t>nachlass_value</w:t>
      </w:r>
      <w:proofErr w:type="spellEnd"/>
      <w:r w:rsidRPr="00C66FAF">
        <w:rPr>
          <w:rFonts w:ascii="Neue Hans Kendrick" w:eastAsia="Neue Hans Kendrick Light" w:hAnsi="Neue Hans Kendrick" w:cs="Neue Hans Kendrick Light"/>
          <w:b/>
          <w:color w:val="000000"/>
          <w:u w:val="single"/>
          <w:lang w:eastAsia="de-DE" w:bidi="de-DE"/>
        </w:rPr>
        <w:t>%}</w:t>
      </w:r>
    </w:p>
    <w:p w14:paraId="3230F422" w14:textId="77777777" w:rsidR="00FF72A3" w:rsidRPr="00C66FAF"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lang w:eastAsia="de-DE" w:bidi="de-DE"/>
        </w:rPr>
      </w:pPr>
      <w:proofErr w:type="spellStart"/>
      <w:r>
        <w:rPr>
          <w:rFonts w:ascii="Neue Hans Kendrick" w:eastAsia="Neue Hans Kendrick Light" w:hAnsi="Neue Hans Kendrick" w:cs="Neue Hans Kendrick Light"/>
          <w:b/>
          <w:color w:val="000000"/>
          <w:u w:val="single"/>
          <w:lang w:eastAsia="de-DE" w:bidi="de-DE"/>
        </w:rPr>
        <w:t>Deductions</w:t>
      </w:r>
      <w:proofErr w:type="spellEnd"/>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FF72A3" w:rsidRPr="00C66FAF" w14:paraId="3F005E68" w14:textId="77777777" w:rsidTr="00210A32">
        <w:trPr>
          <w:trHeight w:val="20"/>
        </w:trPr>
        <w:tc>
          <w:tcPr>
            <w:tcW w:w="3256" w:type="dxa"/>
            <w:shd w:val="clear" w:color="auto" w:fill="auto"/>
          </w:tcPr>
          <w:p w14:paraId="1B129212"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Discount</w:t>
            </w:r>
          </w:p>
        </w:tc>
        <w:tc>
          <w:tcPr>
            <w:tcW w:w="2835" w:type="dxa"/>
            <w:shd w:val="clear" w:color="auto" w:fill="auto"/>
          </w:tcPr>
          <w:p w14:paraId="327A8E96" w14:textId="2ADEA05F" w:rsidR="00FF72A3" w:rsidRPr="00E0556A" w:rsidRDefault="00E0556A"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lang w:eastAsia="de-DE" w:bidi="de-DE"/>
              </w:rPr>
            </w:pPr>
            <w:r>
              <w:rPr>
                <w:rFonts w:ascii="Neue Hans Kendrick" w:eastAsia="Neue Hans Kendrick Light" w:hAnsi="Neue Hans Kendrick" w:cs="Neue Hans Kendrick Light"/>
                <w:bCs/>
                <w:lang w:eastAsia="de-DE" w:bidi="de-DE"/>
              </w:rPr>
              <w:t>{{</w:t>
            </w:r>
            <w:proofErr w:type="spellStart"/>
            <w:r w:rsidRPr="00E0556A">
              <w:rPr>
                <w:rFonts w:ascii="Neue Hans Kendrick" w:eastAsia="Neue Hans Kendrick Light" w:hAnsi="Neue Hans Kendrick" w:cs="Neue Hans Kendrick Light"/>
                <w:bCs/>
                <w:lang w:eastAsia="de-DE" w:bidi="de-DE"/>
              </w:rPr>
              <w:t>nachlass_applied_items</w:t>
            </w:r>
            <w:proofErr w:type="spellEnd"/>
            <w:r>
              <w:rPr>
                <w:rFonts w:ascii="Neue Hans Kendrick" w:eastAsia="Neue Hans Kendrick Light" w:hAnsi="Neue Hans Kendrick" w:cs="Neue Hans Kendrick Light"/>
                <w:bCs/>
                <w:lang w:eastAsia="de-DE" w:bidi="de-DE"/>
              </w:rPr>
              <w:t>}}</w:t>
            </w:r>
          </w:p>
        </w:tc>
        <w:tc>
          <w:tcPr>
            <w:tcW w:w="1559" w:type="dxa"/>
            <w:shd w:val="clear" w:color="auto" w:fill="auto"/>
          </w:tcPr>
          <w:p w14:paraId="22BCE65D"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lang w:eastAsia="de-DE" w:bidi="de-DE"/>
              </w:rPr>
            </w:pPr>
            <w:proofErr w:type="gramStart"/>
            <w:r w:rsidRPr="00C66FAF">
              <w:rPr>
                <w:rFonts w:ascii="Neue Hans Kendrick" w:eastAsia="Neue Hans Kendrick Light" w:hAnsi="Neue Hans Kendrick" w:cs="Neue Hans Kendrick Light"/>
                <w:lang w:eastAsia="de-DE" w:bidi="de-DE"/>
              </w:rPr>
              <w:t xml:space="preserve">{{ </w:t>
            </w:r>
            <w:proofErr w:type="spellStart"/>
            <w:r w:rsidRPr="00823EAF">
              <w:rPr>
                <w:rFonts w:ascii="Neue Hans Kendrick" w:eastAsia="Neue Hans Kendrick Light" w:hAnsi="Neue Hans Kendrick" w:cs="Neue Hans Kendrick Light"/>
                <w:lang w:eastAsia="de-DE" w:bidi="de-DE"/>
              </w:rPr>
              <w:t>nachlass</w:t>
            </w:r>
            <w:proofErr w:type="gramEnd"/>
            <w:r w:rsidRPr="00823EAF">
              <w:rPr>
                <w:rFonts w:ascii="Neue Hans Kendrick" w:eastAsia="Neue Hans Kendrick Light" w:hAnsi="Neue Hans Kendrick" w:cs="Neue Hans Kendrick Light"/>
                <w:lang w:eastAsia="de-DE" w:bidi="de-DE"/>
              </w:rPr>
              <w:t>_percentage</w:t>
            </w:r>
            <w:proofErr w:type="spellEnd"/>
            <w:proofErr w:type="gramStart"/>
            <w:r w:rsidRPr="00C66FAF">
              <w:rPr>
                <w:rFonts w:ascii="Neue Hans Kendrick" w:eastAsia="Neue Hans Kendrick Light" w:hAnsi="Neue Hans Kendrick" w:cs="Neue Hans Kendrick Light"/>
                <w:lang w:eastAsia="de-DE" w:bidi="de-DE"/>
              </w:rPr>
              <w:t>}}%</w:t>
            </w:r>
            <w:proofErr w:type="gramEnd"/>
          </w:p>
        </w:tc>
        <w:tc>
          <w:tcPr>
            <w:tcW w:w="1911" w:type="dxa"/>
            <w:shd w:val="clear" w:color="auto" w:fill="auto"/>
          </w:tcPr>
          <w:p w14:paraId="43DE3768" w14:textId="77777777" w:rsidR="00FF72A3" w:rsidRPr="00C66FAF" w:rsidRDefault="00FF72A3" w:rsidP="00210A32">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bCs/>
                <w:lang w:eastAsia="de-DE" w:bidi="de-DE"/>
              </w:rPr>
            </w:pPr>
            <w:r>
              <w:rPr>
                <w:rFonts w:ascii="Neue Hans Kendrick" w:eastAsia="Neue Hans Kendrick Light" w:hAnsi="Neue Hans Kendrick" w:cs="Neue Hans Kendrick Light"/>
                <w:b/>
                <w:bCs/>
                <w:lang w:eastAsia="de-DE" w:bidi="de-DE"/>
              </w:rPr>
              <w:t>-</w:t>
            </w:r>
            <w:r w:rsidRPr="00C66FAF">
              <w:rPr>
                <w:rFonts w:ascii="Neue Hans Kendrick" w:eastAsia="Neue Hans Kendrick Light" w:hAnsi="Neue Hans Kendrick" w:cs="Neue Hans Kendrick Light"/>
                <w:b/>
                <w:bCs/>
                <w:lang w:eastAsia="de-DE" w:bidi="de-DE"/>
              </w:rPr>
              <w:t>{{</w:t>
            </w:r>
            <w:proofErr w:type="spellStart"/>
            <w:r>
              <w:rPr>
                <w:rFonts w:ascii="Neue Hans Kendrick" w:eastAsia="Neue Hans Kendrick Light" w:hAnsi="Neue Hans Kendrick" w:cs="Neue Hans Kendrick Light"/>
                <w:b/>
                <w:bCs/>
                <w:lang w:eastAsia="de-DE" w:bidi="de-DE"/>
              </w:rPr>
              <w:t>nachlass</w:t>
            </w:r>
            <w:r w:rsidRPr="00C66FAF">
              <w:rPr>
                <w:rFonts w:ascii="Neue Hans Kendrick" w:eastAsia="Neue Hans Kendrick Light" w:hAnsi="Neue Hans Kendrick" w:cs="Neue Hans Kendrick Light"/>
                <w:b/>
                <w:bCs/>
                <w:lang w:eastAsia="de-DE" w:bidi="de-DE"/>
              </w:rPr>
              <w:t>_value</w:t>
            </w:r>
            <w:proofErr w:type="spellEnd"/>
            <w:r w:rsidRPr="00C66FAF">
              <w:rPr>
                <w:rFonts w:ascii="Neue Hans Kendrick" w:eastAsia="Neue Hans Kendrick Light" w:hAnsi="Neue Hans Kendrick" w:cs="Neue Hans Kendrick Light"/>
                <w:b/>
                <w:bCs/>
                <w:lang w:eastAsia="de-DE" w:bidi="de-DE"/>
              </w:rPr>
              <w:t xml:space="preserve">}} </w:t>
            </w:r>
            <w:r w:rsidRPr="00C66FAF">
              <w:rPr>
                <w:rFonts w:ascii="Neue Hans Kendrick" w:eastAsia="Neue Hans Kendrick Light" w:hAnsi="Neue Hans Kendrick" w:cs="Neue Hans Kendrick Light"/>
                <w:b/>
                <w:lang w:eastAsia="de-DE" w:bidi="de-DE"/>
              </w:rPr>
              <w:t>€</w:t>
            </w:r>
          </w:p>
        </w:tc>
      </w:tr>
    </w:tbl>
    <w:p w14:paraId="0C329C84" w14:textId="77777777" w:rsidR="00FF72A3" w:rsidRPr="00BF63DD" w:rsidRDefault="00FF72A3" w:rsidP="00FF72A3">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CD5F41">
        <w:rPr>
          <w:rFonts w:ascii="Neue Hans Kendrick" w:eastAsia="Neue Hans Kendrick Light" w:hAnsi="Neue Hans Kendrick" w:cs="Neue Hans Kendrick Light"/>
          <w:b/>
          <w:lang w:eastAsia="de-DE" w:bidi="de-DE"/>
        </w:rPr>
        <w:t xml:space="preserve">{% </w:t>
      </w:r>
      <w:proofErr w:type="spellStart"/>
      <w:r w:rsidRPr="00CD5F41">
        <w:rPr>
          <w:rFonts w:ascii="Neue Hans Kendrick" w:eastAsia="Neue Hans Kendrick Light" w:hAnsi="Neue Hans Kendrick" w:cs="Neue Hans Kendrick Light"/>
          <w:b/>
          <w:lang w:eastAsia="de-DE" w:bidi="de-DE"/>
        </w:rPr>
        <w:t>endif</w:t>
      </w:r>
      <w:proofErr w:type="spellEnd"/>
      <w:r w:rsidRPr="00CD5F41">
        <w:rPr>
          <w:rFonts w:ascii="Neue Hans Kendrick" w:eastAsia="Neue Hans Kendrick Light" w:hAnsi="Neue Hans Kendrick" w:cs="Neue Hans Kendrick Light"/>
          <w:b/>
          <w:lang w:eastAsia="de-DE" w:bidi="de-DE"/>
        </w:rPr>
        <w:t xml:space="preserve"> %}</w:t>
      </w:r>
    </w:p>
    <w:p w14:paraId="2874E862" w14:textId="77777777" w:rsidR="00FF72A3" w:rsidRDefault="00FF72A3" w:rsidP="00427DBD">
      <w:pPr>
        <w:rPr>
          <w:rFonts w:ascii="Neue Hans Kendrick" w:hAnsi="Neue Hans Kendrick"/>
          <w:sz w:val="14"/>
          <w:szCs w:val="14"/>
          <w:lang w:val="en-GB"/>
        </w:rPr>
      </w:pPr>
    </w:p>
    <w:p w14:paraId="58F8FAD2" w14:textId="77777777" w:rsidR="00427DBD" w:rsidRDefault="00427DBD" w:rsidP="00427DBD">
      <w:pPr>
        <w:rPr>
          <w:rFonts w:ascii="Neue Hans Kendrick" w:hAnsi="Neue Hans Kendrick"/>
          <w:sz w:val="14"/>
          <w:szCs w:val="14"/>
          <w:lang w:val="en-GB"/>
        </w:rPr>
      </w:pPr>
      <w:bookmarkStart w:id="9" w:name="_Hlk192242988"/>
      <w:r w:rsidRPr="000C4A57">
        <w:rPr>
          <w:rFonts w:ascii="Neue Hans Kendrick" w:hAnsi="Neue Hans Kendrick"/>
          <w:sz w:val="14"/>
          <w:szCs w:val="14"/>
          <w:lang w:val="en-GB"/>
        </w:rPr>
        <w:t xml:space="preserve">{% if </w:t>
      </w:r>
      <w:proofErr w:type="spellStart"/>
      <w:r w:rsidRPr="000C4A57">
        <w:rPr>
          <w:rFonts w:ascii="Neue Hans Kendrick" w:hAnsi="Neue Hans Kendrick"/>
          <w:sz w:val="14"/>
          <w:szCs w:val="14"/>
          <w:lang w:val="en-GB"/>
        </w:rPr>
        <w:t>previous_invoices</w:t>
      </w:r>
      <w:proofErr w:type="spellEnd"/>
      <w:r w:rsidRPr="000C4A57">
        <w:rPr>
          <w:rFonts w:ascii="Neue Hans Kendrick" w:hAnsi="Neue Hans Kendrick"/>
          <w:sz w:val="14"/>
          <w:szCs w:val="14"/>
          <w:lang w:val="en-GB"/>
        </w:rPr>
        <w:t xml:space="preserve"> %} </w:t>
      </w:r>
    </w:p>
    <w:p w14:paraId="62BB2ED7" w14:textId="77777777" w:rsidR="00427DBD" w:rsidRDefault="00427DBD" w:rsidP="00427DBD">
      <w:pPr>
        <w:rPr>
          <w:rFonts w:ascii="Neue Hans Kendrick" w:hAnsi="Neue Hans Kendrick"/>
          <w:sz w:val="14"/>
          <w:szCs w:val="14"/>
          <w:highlight w:val="yellow"/>
          <w:lang w:val="en-GB"/>
        </w:rPr>
      </w:pPr>
    </w:p>
    <w:p w14:paraId="4200E52B" w14:textId="77777777" w:rsidR="00427DBD" w:rsidRPr="00D92EDA" w:rsidRDefault="00427DBD" w:rsidP="00427DBD">
      <w:pPr>
        <w:rPr>
          <w:rFonts w:ascii="Neue Hans Kendrick" w:eastAsia="Liberation Serif" w:hAnsi="Neue Hans Kendrick" w:cs="Liberation Serif"/>
          <w:lang w:val="en-US" w:eastAsia="x-none"/>
        </w:rPr>
      </w:pPr>
      <w:r w:rsidRPr="00D92EDA">
        <w:rPr>
          <w:rFonts w:ascii="Neue Hans Kendrick" w:eastAsia="Liberation Serif" w:hAnsi="Neue Hans Kendrick" w:cs="Liberation Serif"/>
          <w:lang w:val="en-US" w:eastAsia="x-none"/>
        </w:rPr>
        <w:t xml:space="preserve">{% if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'AR' or </w:t>
      </w:r>
      <w:proofErr w:type="spellStart"/>
      <w:r w:rsidRPr="00D92EDA">
        <w:rPr>
          <w:rFonts w:ascii="Neue Hans Kendrick" w:eastAsia="Liberation Serif" w:hAnsi="Neue Hans Kendrick" w:cs="Liberation Serif"/>
          <w:lang w:val="en-US" w:eastAsia="x-none"/>
        </w:rPr>
        <w:t>invoice_type</w:t>
      </w:r>
      <w:proofErr w:type="spellEnd"/>
      <w:r w:rsidRPr="00D92EDA">
        <w:rPr>
          <w:rFonts w:ascii="Neue Hans Kendrick" w:eastAsia="Liberation Serif" w:hAnsi="Neue Hans Kendrick" w:cs="Liberation Serif"/>
          <w:lang w:val="en-US" w:eastAsia="x-none"/>
        </w:rPr>
        <w:t xml:space="preserve"> == '</w:t>
      </w:r>
      <w:r>
        <w:rPr>
          <w:rFonts w:ascii="Neue Hans Kendrick" w:eastAsia="Liberation Serif" w:hAnsi="Neue Hans Kendrick" w:cs="Liberation Serif"/>
          <w:lang w:val="en-US" w:eastAsia="x-none"/>
        </w:rPr>
        <w:t>S</w:t>
      </w:r>
      <w:r w:rsidRPr="00D92EDA">
        <w:rPr>
          <w:rFonts w:ascii="Neue Hans Kendrick" w:eastAsia="Liberation Serif" w:hAnsi="Neue Hans Kendrick" w:cs="Liberation Serif"/>
          <w:lang w:val="en-US" w:eastAsia="x-none"/>
        </w:rPr>
        <w:t>R</w:t>
      </w:r>
      <w:proofErr w:type="gramStart"/>
      <w:r w:rsidRPr="00D92EDA">
        <w:rPr>
          <w:rFonts w:ascii="Neue Hans Kendrick" w:eastAsia="Liberation Serif" w:hAnsi="Neue Hans Kendrick" w:cs="Liberation Serif"/>
          <w:lang w:val="en-US" w:eastAsia="x-none"/>
        </w:rPr>
        <w:t>' %}</w:t>
      </w:r>
      <w:proofErr w:type="gramEnd"/>
    </w:p>
    <w:p w14:paraId="37646E26" w14:textId="18D5C432" w:rsidR="00427DBD" w:rsidRPr="00076EA8" w:rsidRDefault="00076EA8" w:rsidP="00427DBD">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val="en-US" w:eastAsia="de-DE" w:bidi="de-DE"/>
        </w:rPr>
      </w:pPr>
      <w:r w:rsidRPr="00076EA8">
        <w:rPr>
          <w:rFonts w:ascii="Neue Hans Kendrick" w:eastAsia="Neue Hans Kendrick Light" w:hAnsi="Neue Hans Kendrick"/>
          <w:b/>
          <w:u w:val="single"/>
          <w:lang w:val="en-US" w:eastAsia="de-DE" w:bidi="de-DE"/>
        </w:rPr>
        <w:t xml:space="preserve">Deduct </w:t>
      </w:r>
      <w:r w:rsidR="004602E0">
        <w:rPr>
          <w:rFonts w:ascii="Neue Hans Kendrick" w:eastAsia="Neue Hans Kendrick Light" w:hAnsi="Neue Hans Kendrick"/>
          <w:b/>
          <w:u w:val="single"/>
          <w:lang w:val="en-US" w:eastAsia="de-DE" w:bidi="de-DE"/>
        </w:rPr>
        <w:t>partial</w:t>
      </w:r>
      <w:r w:rsidRPr="00076EA8">
        <w:rPr>
          <w:rFonts w:ascii="Neue Hans Kendrick" w:eastAsia="Neue Hans Kendrick Light" w:hAnsi="Neue Hans Kendrick"/>
          <w:b/>
          <w:u w:val="single"/>
          <w:lang w:val="en-US" w:eastAsia="de-DE" w:bidi="de-DE"/>
        </w:rPr>
        <w:t xml:space="preserve"> Invoices issued t</w:t>
      </w:r>
      <w:r>
        <w:rPr>
          <w:rFonts w:ascii="Neue Hans Kendrick" w:eastAsia="Neue Hans Kendrick Light" w:hAnsi="Neue Hans Kendrick"/>
          <w:b/>
          <w:u w:val="single"/>
          <w:lang w:val="en-US" w:eastAsia="de-DE" w:bidi="de-DE"/>
        </w:rPr>
        <w:t>ill date</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915309" w14:paraId="7AB1EB1D" w14:textId="77777777" w:rsidTr="00CD50D2">
        <w:trPr>
          <w:trHeight w:val="225"/>
          <w:tblHeader/>
        </w:trPr>
        <w:tc>
          <w:tcPr>
            <w:tcW w:w="3208" w:type="dxa"/>
            <w:shd w:val="clear" w:color="auto" w:fill="D9D9D9" w:themeFill="background1" w:themeFillShade="D9"/>
          </w:tcPr>
          <w:p w14:paraId="22E2853E" w14:textId="721536B1" w:rsidR="00427DBD" w:rsidRPr="00915309" w:rsidRDefault="004602E0" w:rsidP="0091530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9781"/>
                <w:tab w:val="left" w:pos="10800"/>
                <w:tab w:val="left" w:pos="11520"/>
                <w:tab w:val="left" w:pos="12240"/>
              </w:tabs>
              <w:rPr>
                <w:rFonts w:ascii="Neue Hans Kendrick" w:eastAsia="Neue Hans Kendrick Light" w:hAnsi="Neue Hans Kendrick"/>
                <w:b/>
              </w:rPr>
            </w:pPr>
            <w:r w:rsidRPr="00915309">
              <w:rPr>
                <w:rFonts w:ascii="Neue Hans Kendrick" w:eastAsia="Neue Hans Kendrick Light" w:hAnsi="Neue Hans Kendrick"/>
                <w:b/>
                <w:lang w:eastAsia="de-DE" w:bidi="de-DE"/>
              </w:rPr>
              <w:t xml:space="preserve">Description / </w:t>
            </w:r>
            <w:proofErr w:type="spellStart"/>
            <w:r w:rsidRPr="00915309">
              <w:rPr>
                <w:rFonts w:ascii="Neue Hans Kendrick" w:eastAsia="Neue Hans Kendrick Light" w:hAnsi="Neue Hans Kendrick"/>
                <w:b/>
                <w:lang w:eastAsia="de-DE" w:bidi="de-DE"/>
              </w:rPr>
              <w:t>Invoice</w:t>
            </w:r>
            <w:proofErr w:type="spellEnd"/>
            <w:r w:rsidRPr="00915309">
              <w:rPr>
                <w:rFonts w:ascii="Neue Hans Kendrick" w:eastAsia="Neue Hans Kendrick Light" w:hAnsi="Neue Hans Kendrick"/>
                <w:b/>
                <w:lang w:eastAsia="de-DE" w:bidi="de-DE"/>
              </w:rPr>
              <w:t xml:space="preserve"> </w:t>
            </w:r>
            <w:proofErr w:type="spellStart"/>
            <w:r w:rsidRPr="00915309">
              <w:rPr>
                <w:rFonts w:ascii="Neue Hans Kendrick" w:eastAsia="Neue Hans Kendrick Light" w:hAnsi="Neue Hans Kendrick"/>
                <w:b/>
                <w:lang w:eastAsia="de-DE" w:bidi="de-DE"/>
              </w:rPr>
              <w:t>no</w:t>
            </w:r>
            <w:proofErr w:type="spellEnd"/>
            <w:r w:rsidRPr="00915309">
              <w:rPr>
                <w:rFonts w:ascii="Neue Hans Kendrick" w:eastAsia="Neue Hans Kendrick Light" w:hAnsi="Neue Hans Kendrick"/>
                <w:b/>
                <w:lang w:eastAsia="de-DE" w:bidi="de-DE"/>
              </w:rPr>
              <w:t>. / Date</w:t>
            </w:r>
          </w:p>
        </w:tc>
        <w:tc>
          <w:tcPr>
            <w:tcW w:w="1470" w:type="dxa"/>
            <w:shd w:val="clear" w:color="auto" w:fill="D9D9D9" w:themeFill="background1" w:themeFillShade="D9"/>
          </w:tcPr>
          <w:p w14:paraId="671E6267" w14:textId="262E0FAB"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r w:rsidRPr="00915309">
              <w:rPr>
                <w:rFonts w:ascii="Neue Hans Kendrick" w:eastAsia="Neue Hans Kendrick Light" w:hAnsi="Neue Hans Kendrick"/>
                <w:b/>
              </w:rPr>
              <w:t>VAT</w:t>
            </w:r>
            <w:r w:rsidR="00427DBD" w:rsidRPr="00915309">
              <w:rPr>
                <w:rFonts w:ascii="Neue Hans Kendrick" w:hAnsi="Neue Hans Kendrick"/>
                <w:b/>
              </w:rPr>
              <w:t xml:space="preserve"> </w:t>
            </w:r>
          </w:p>
        </w:tc>
        <w:tc>
          <w:tcPr>
            <w:tcW w:w="2410" w:type="dxa"/>
            <w:shd w:val="clear" w:color="auto" w:fill="D9D9D9" w:themeFill="background1" w:themeFillShade="D9"/>
          </w:tcPr>
          <w:p w14:paraId="13B2032E" w14:textId="195909EF"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proofErr w:type="spellStart"/>
            <w:r w:rsidRPr="00915309">
              <w:rPr>
                <w:rFonts w:ascii="Neue Hans Kendrick" w:eastAsia="Neue Hans Kendrick Light" w:hAnsi="Neue Hans Kendrick"/>
                <w:b/>
              </w:rPr>
              <w:t>Amount</w:t>
            </w:r>
            <w:proofErr w:type="spellEnd"/>
            <w:r w:rsidRPr="00915309">
              <w:rPr>
                <w:rFonts w:ascii="Neue Hans Kendrick" w:eastAsia="Neue Hans Kendrick Light" w:hAnsi="Neue Hans Kendrick"/>
                <w:b/>
              </w:rPr>
              <w:t xml:space="preserve"> Net</w:t>
            </w:r>
          </w:p>
        </w:tc>
        <w:tc>
          <w:tcPr>
            <w:tcW w:w="2410" w:type="dxa"/>
            <w:shd w:val="clear" w:color="auto" w:fill="D9D9D9" w:themeFill="background1" w:themeFillShade="D9"/>
          </w:tcPr>
          <w:p w14:paraId="2F30B58F" w14:textId="3A30A047" w:rsidR="00427DBD" w:rsidRPr="00915309"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jc w:val="right"/>
              <w:rPr>
                <w:rFonts w:ascii="Neue Hans Kendrick" w:eastAsia="Neue Hans Kendrick Light" w:hAnsi="Neue Hans Kendrick"/>
                <w:b/>
              </w:rPr>
            </w:pPr>
            <w:proofErr w:type="spellStart"/>
            <w:r w:rsidRPr="00915309">
              <w:rPr>
                <w:rFonts w:ascii="Neue Hans Kendrick" w:eastAsia="Neue Hans Kendrick Light" w:hAnsi="Neue Hans Kendrick"/>
                <w:b/>
              </w:rPr>
              <w:t>Amount</w:t>
            </w:r>
            <w:proofErr w:type="spellEnd"/>
            <w:r w:rsidRPr="00915309">
              <w:rPr>
                <w:rFonts w:ascii="Neue Hans Kendrick" w:eastAsia="Neue Hans Kendrick Light" w:hAnsi="Neue Hans Kendrick"/>
                <w:b/>
              </w:rPr>
              <w:t xml:space="preserve"> Gross</w:t>
            </w:r>
          </w:p>
        </w:tc>
      </w:tr>
    </w:tbl>
    <w:p w14:paraId="1695B245" w14:textId="77777777" w:rsidR="00427DBD" w:rsidRPr="00951640" w:rsidRDefault="00427DBD" w:rsidP="00427DBD">
      <w:pPr>
        <w:rPr>
          <w:rFonts w:ascii="Neue Hans Kendrick" w:hAnsi="Neue Hans Kendrick"/>
          <w:sz w:val="2"/>
          <w:szCs w:val="8"/>
          <w:lang w:val="en-US"/>
        </w:rPr>
      </w:pPr>
      <w:r w:rsidRPr="00951640">
        <w:rPr>
          <w:rFonts w:ascii="Neue Hans Kendrick" w:hAnsi="Neue Hans Kendrick"/>
          <w:sz w:val="2"/>
          <w:szCs w:val="8"/>
          <w:lang w:val="en-US"/>
        </w:rPr>
        <w:t xml:space="preserve">{% for inv in </w:t>
      </w:r>
      <w:proofErr w:type="spellStart"/>
      <w:r w:rsidRPr="00951640">
        <w:rPr>
          <w:rFonts w:ascii="Neue Hans Kendrick" w:hAnsi="Neue Hans Kendrick"/>
          <w:sz w:val="2"/>
          <w:szCs w:val="8"/>
          <w:lang w:val="en-US"/>
        </w:rPr>
        <w:t>previous_</w:t>
      </w:r>
      <w:proofErr w:type="gramStart"/>
      <w:r w:rsidRPr="00951640">
        <w:rPr>
          <w:rFonts w:ascii="Neue Hans Kendrick" w:hAnsi="Neue Hans Kendrick"/>
          <w:sz w:val="2"/>
          <w:szCs w:val="8"/>
          <w:lang w:val="en-US"/>
        </w:rPr>
        <w:t>invoices</w:t>
      </w:r>
      <w:proofErr w:type="spellEnd"/>
      <w:r w:rsidRPr="00951640">
        <w:rPr>
          <w:rFonts w:ascii="Neue Hans Kendrick" w:hAnsi="Neue Hans Kendrick"/>
          <w:sz w:val="2"/>
          <w:szCs w:val="8"/>
          <w:lang w:val="en-US"/>
        </w:rPr>
        <w:t xml:space="preserve"> %}</w:t>
      </w:r>
      <w:proofErr w:type="gramEnd"/>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0077557F" w14:textId="77777777" w:rsidTr="00CD50D2">
        <w:trPr>
          <w:trHeight w:val="285"/>
          <w:tblHeader/>
        </w:trPr>
        <w:tc>
          <w:tcPr>
            <w:tcW w:w="3208" w:type="dxa"/>
          </w:tcPr>
          <w:p w14:paraId="07E4C8ED"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rPr>
                <w:rFonts w:ascii="Neue Hans Kendrick" w:eastAsia="Neue Hans Kendrick Light" w:hAnsi="Neue Hans Kendrick"/>
                <w:lang w:val="en-US"/>
              </w:rPr>
            </w:pPr>
            <w:proofErr w:type="gramStart"/>
            <w:r w:rsidRPr="00134ADA">
              <w:rPr>
                <w:rFonts w:ascii="Neue Hans Kendrick" w:hAnsi="Neue Hans Kendrick"/>
                <w:lang w:val="en-US"/>
              </w:rPr>
              <w:t xml:space="preserve">{{ </w:t>
            </w:r>
            <w:proofErr w:type="spellStart"/>
            <w:r w:rsidRPr="00134ADA">
              <w:rPr>
                <w:rFonts w:ascii="Neue Hans Kendrick" w:hAnsi="Neue Hans Kendrick"/>
                <w:lang w:val="en-US"/>
              </w:rPr>
              <w:t>inv</w:t>
            </w:r>
            <w:proofErr w:type="gramEnd"/>
            <w:r w:rsidRPr="00134ADA">
              <w:rPr>
                <w:rFonts w:ascii="Neue Hans Kendrick" w:hAnsi="Neue Hans Kendrick"/>
                <w:lang w:val="en-US"/>
              </w:rPr>
              <w:t>.invoice_</w:t>
            </w:r>
            <w:proofErr w:type="gramStart"/>
            <w:r w:rsidRPr="00134ADA">
              <w:rPr>
                <w:rFonts w:ascii="Neue Hans Kendrick" w:hAnsi="Neue Hans Kendrick"/>
                <w:lang w:val="en-US"/>
              </w:rPr>
              <w:t>title</w:t>
            </w:r>
            <w:proofErr w:type="spellEnd"/>
            <w:r w:rsidRPr="00134ADA">
              <w:rPr>
                <w:rFonts w:ascii="Neue Hans Kendrick" w:hAnsi="Neue Hans Kendrick"/>
                <w:lang w:val="en-US"/>
              </w:rPr>
              <w:t xml:space="preserve"> }}/{{ </w:t>
            </w:r>
            <w:proofErr w:type="spellStart"/>
            <w:r w:rsidRPr="00134ADA">
              <w:rPr>
                <w:rFonts w:ascii="Neue Hans Kendrick" w:hAnsi="Neue Hans Kendrick"/>
                <w:lang w:val="en-US"/>
              </w:rPr>
              <w:t>inv</w:t>
            </w:r>
            <w:proofErr w:type="gramEnd"/>
            <w:r w:rsidRPr="00134ADA">
              <w:rPr>
                <w:rFonts w:ascii="Neue Hans Kendrick" w:hAnsi="Neue Hans Kendrick"/>
                <w:lang w:val="en-US"/>
              </w:rPr>
              <w:t>.created_at</w:t>
            </w:r>
            <w:proofErr w:type="spellEnd"/>
            <w:r w:rsidRPr="00134ADA">
              <w:rPr>
                <w:rFonts w:ascii="Neue Hans Kendrick" w:hAnsi="Neue Hans Kendrick"/>
                <w:lang w:val="en-US"/>
              </w:rPr>
              <w:t>}}</w:t>
            </w:r>
          </w:p>
        </w:tc>
        <w:tc>
          <w:tcPr>
            <w:tcW w:w="1470" w:type="dxa"/>
          </w:tcPr>
          <w:p w14:paraId="6EFCE6FD"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w:t>
            </w:r>
            <w:proofErr w:type="gramStart"/>
            <w:r w:rsidRPr="004A680F">
              <w:rPr>
                <w:rFonts w:ascii="Neue Hans Kendrick" w:hAnsi="Neue Hans Kendrick"/>
              </w:rPr>
              <w:t>tax</w:t>
            </w:r>
            <w:proofErr w:type="spellEnd"/>
            <w:r w:rsidRPr="004A680F">
              <w:rPr>
                <w:rFonts w:ascii="Neue Hans Kendrick" w:hAnsi="Neue Hans Kendrick"/>
              </w:rPr>
              <w:t xml:space="preserve"> }</w:t>
            </w:r>
            <w:proofErr w:type="gramEnd"/>
            <w:r w:rsidRPr="004A680F">
              <w:rPr>
                <w:rFonts w:ascii="Neue Hans Kendrick" w:hAnsi="Neue Hans Kendrick"/>
              </w:rPr>
              <w:t>}</w:t>
            </w:r>
            <w:r>
              <w:rPr>
                <w:rFonts w:ascii="Neue Hans Kendrick" w:hAnsi="Neue Hans Kendrick"/>
              </w:rPr>
              <w:t xml:space="preserve"> </w:t>
            </w:r>
            <w:r w:rsidRPr="004A680F">
              <w:rPr>
                <w:rFonts w:ascii="Neue Hans Kendrick" w:hAnsi="Neue Hans Kendrick"/>
                <w:bCs/>
                <w:color w:val="000000"/>
              </w:rPr>
              <w:t>€</w:t>
            </w:r>
          </w:p>
        </w:tc>
        <w:tc>
          <w:tcPr>
            <w:tcW w:w="2410" w:type="dxa"/>
          </w:tcPr>
          <w:p w14:paraId="77366F45"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w:t>
            </w:r>
            <w:proofErr w:type="gramStart"/>
            <w:r w:rsidRPr="004A680F">
              <w:rPr>
                <w:rFonts w:ascii="Neue Hans Kendrick" w:hAnsi="Neue Hans Kendrick"/>
              </w:rPr>
              <w:t>net</w:t>
            </w:r>
            <w:proofErr w:type="spellEnd"/>
            <w:r w:rsidRPr="004A680F">
              <w:rPr>
                <w:rFonts w:ascii="Neue Hans Kendrick" w:hAnsi="Neue Hans Kendrick"/>
              </w:rPr>
              <w:t xml:space="preserve"> }</w:t>
            </w:r>
            <w:proofErr w:type="gramEnd"/>
            <w:r w:rsidRPr="004A680F">
              <w:rPr>
                <w:rFonts w:ascii="Neue Hans Kendrick" w:hAnsi="Neue Hans Kendrick"/>
              </w:rPr>
              <w:t>}</w:t>
            </w:r>
            <w:r>
              <w:rPr>
                <w:rFonts w:ascii="Neue Hans Kendrick" w:hAnsi="Neue Hans Kendrick"/>
              </w:rPr>
              <w:t xml:space="preserve"> </w:t>
            </w:r>
            <w:r w:rsidRPr="004A680F">
              <w:rPr>
                <w:rFonts w:ascii="Neue Hans Kendrick" w:hAnsi="Neue Hans Kendrick"/>
                <w:bCs/>
                <w:color w:val="000000"/>
              </w:rPr>
              <w:t>€</w:t>
            </w:r>
          </w:p>
        </w:tc>
        <w:tc>
          <w:tcPr>
            <w:tcW w:w="2410" w:type="dxa"/>
          </w:tcPr>
          <w:p w14:paraId="7E57918A" w14:textId="77777777" w:rsidR="00427DBD" w:rsidRPr="004A680F"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before="20" w:after="20"/>
              <w:jc w:val="right"/>
              <w:rPr>
                <w:rFonts w:ascii="Neue Hans Kendrick" w:eastAsia="Neue Hans Kendrick Light" w:hAnsi="Neue Hans Kendrick"/>
                <w:lang w:eastAsia="de-DE" w:bidi="de-DE"/>
              </w:rPr>
            </w:pPr>
            <w:proofErr w:type="gramStart"/>
            <w:r w:rsidRPr="004A680F">
              <w:rPr>
                <w:rFonts w:ascii="Neue Hans Kendrick" w:hAnsi="Neue Hans Kendrick"/>
              </w:rPr>
              <w:t xml:space="preserve">{{ </w:t>
            </w:r>
            <w:proofErr w:type="spellStart"/>
            <w:r w:rsidRPr="004A680F">
              <w:rPr>
                <w:rFonts w:ascii="Neue Hans Kendrick" w:hAnsi="Neue Hans Kendrick"/>
              </w:rPr>
              <w:t>inv</w:t>
            </w:r>
            <w:proofErr w:type="gramEnd"/>
            <w:r w:rsidRPr="004A680F">
              <w:rPr>
                <w:rFonts w:ascii="Neue Hans Kendrick" w:hAnsi="Neue Hans Kendrick"/>
              </w:rPr>
              <w:t>.invoice_</w:t>
            </w:r>
            <w:proofErr w:type="gramStart"/>
            <w:r w:rsidRPr="004A680F">
              <w:rPr>
                <w:rFonts w:ascii="Neue Hans Kendrick" w:hAnsi="Neue Hans Kendrick"/>
              </w:rPr>
              <w:t>gross</w:t>
            </w:r>
            <w:proofErr w:type="spellEnd"/>
            <w:r w:rsidRPr="004A680F">
              <w:rPr>
                <w:rFonts w:ascii="Neue Hans Kendrick" w:hAnsi="Neue Hans Kendrick"/>
              </w:rPr>
              <w:t xml:space="preserve"> }</w:t>
            </w:r>
            <w:proofErr w:type="gramEnd"/>
            <w:r w:rsidRPr="004A680F">
              <w:rPr>
                <w:rFonts w:ascii="Neue Hans Kendrick" w:hAnsi="Neue Hans Kendrick"/>
              </w:rPr>
              <w:t>}</w:t>
            </w:r>
            <w:r>
              <w:rPr>
                <w:rFonts w:ascii="Neue Hans Kendrick" w:hAnsi="Neue Hans Kendrick"/>
              </w:rPr>
              <w:t xml:space="preserve"> </w:t>
            </w:r>
            <w:r w:rsidRPr="004A680F">
              <w:rPr>
                <w:rFonts w:ascii="Neue Hans Kendrick" w:hAnsi="Neue Hans Kendrick"/>
                <w:bCs/>
                <w:color w:val="000000"/>
              </w:rPr>
              <w:t>€</w:t>
            </w:r>
          </w:p>
        </w:tc>
      </w:tr>
    </w:tbl>
    <w:p w14:paraId="7D178E13" w14:textId="77777777" w:rsidR="00427DBD" w:rsidRPr="00134ADA" w:rsidRDefault="00427DBD" w:rsidP="00427DBD">
      <w:pPr>
        <w:rPr>
          <w:rFonts w:ascii="Neue Hans Kendrick" w:hAnsi="Neue Hans Kendrick"/>
          <w:sz w:val="2"/>
          <w:szCs w:val="2"/>
        </w:rPr>
      </w:pPr>
      <w:r w:rsidRPr="00134ADA">
        <w:rPr>
          <w:rFonts w:ascii="Neue Hans Kendrick" w:hAnsi="Neue Hans Kendrick"/>
          <w:sz w:val="2"/>
          <w:szCs w:val="2"/>
        </w:rPr>
        <w:t xml:space="preserve">{% </w:t>
      </w:r>
      <w:proofErr w:type="spellStart"/>
      <w:r w:rsidRPr="00134ADA">
        <w:rPr>
          <w:rFonts w:ascii="Neue Hans Kendrick" w:hAnsi="Neue Hans Kendrick"/>
          <w:sz w:val="2"/>
          <w:szCs w:val="2"/>
        </w:rPr>
        <w:t>endfor</w:t>
      </w:r>
      <w:proofErr w:type="spellEnd"/>
      <w:r w:rsidRPr="00134ADA">
        <w:rPr>
          <w:rFonts w:ascii="Neue Hans Kendrick" w:hAnsi="Neue Hans Kendrick"/>
          <w:sz w:val="2"/>
          <w:szCs w:val="2"/>
        </w:rPr>
        <w:t xml:space="preserve"> %}</w:t>
      </w:r>
    </w:p>
    <w:tbl>
      <w:tblPr>
        <w:tblW w:w="9498" w:type="dxa"/>
        <w:tblLayout w:type="fixed"/>
        <w:tblCellMar>
          <w:left w:w="0" w:type="dxa"/>
          <w:right w:w="51" w:type="dxa"/>
        </w:tblCellMar>
        <w:tblLook w:val="0000" w:firstRow="0" w:lastRow="0" w:firstColumn="0" w:lastColumn="0" w:noHBand="0" w:noVBand="0"/>
      </w:tblPr>
      <w:tblGrid>
        <w:gridCol w:w="3208"/>
        <w:gridCol w:w="1470"/>
        <w:gridCol w:w="2410"/>
        <w:gridCol w:w="2410"/>
      </w:tblGrid>
      <w:tr w:rsidR="00427DBD" w:rsidRPr="00134ADA" w14:paraId="715AC9BA" w14:textId="77777777" w:rsidTr="00CD50D2">
        <w:trPr>
          <w:trHeight w:val="297"/>
          <w:tblHeader/>
        </w:trPr>
        <w:tc>
          <w:tcPr>
            <w:tcW w:w="3208" w:type="dxa"/>
          </w:tcPr>
          <w:p w14:paraId="0BB25DCD" w14:textId="7F2D9CCE" w:rsidR="00427DBD" w:rsidRPr="004602E0" w:rsidRDefault="004602E0"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rPr>
                <w:rFonts w:ascii="Neue Hans Kendrick" w:eastAsia="Neue Hans Kendrick Light" w:hAnsi="Neue Hans Kendrick"/>
                <w:b/>
                <w:lang w:val="en-US" w:eastAsia="de-DE" w:bidi="de-DE"/>
              </w:rPr>
            </w:pPr>
            <w:r w:rsidRPr="004602E0">
              <w:rPr>
                <w:rFonts w:ascii="Neue Hans Kendrick" w:eastAsia="Neue Hans Kendrick Light" w:hAnsi="Neue Hans Kendrick"/>
                <w:b/>
                <w:lang w:val="en-US" w:eastAsia="de-DE" w:bidi="de-DE"/>
              </w:rPr>
              <w:t xml:space="preserve">Total </w:t>
            </w:r>
            <w:proofErr w:type="spellStart"/>
            <w:r w:rsidRPr="004602E0">
              <w:rPr>
                <w:rFonts w:ascii="Neue Hans Kendrick" w:eastAsia="Neue Hans Kendrick Light" w:hAnsi="Neue Hans Kendrick"/>
                <w:b/>
                <w:lang w:val="en-US" w:eastAsia="de-DE" w:bidi="de-DE"/>
              </w:rPr>
              <w:t>of</w:t>
            </w:r>
            <w:proofErr w:type="spellEnd"/>
            <w:r w:rsidRPr="004602E0">
              <w:rPr>
                <w:rFonts w:ascii="Neue Hans Kendrick" w:eastAsia="Neue Hans Kendrick Light" w:hAnsi="Neue Hans Kendrick"/>
                <w:b/>
                <w:lang w:val="en-US" w:eastAsia="de-DE" w:bidi="de-DE"/>
              </w:rPr>
              <w:t xml:space="preserve"> partial invoices issued to date</w:t>
            </w:r>
          </w:p>
        </w:tc>
        <w:tc>
          <w:tcPr>
            <w:tcW w:w="1470" w:type="dxa"/>
          </w:tcPr>
          <w:p w14:paraId="54C539E5"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w:t>
            </w:r>
            <w:proofErr w:type="gramStart"/>
            <w:r>
              <w:rPr>
                <w:rFonts w:ascii="Neue Hans Kendrick" w:eastAsia="Neue Hans Kendrick Light" w:hAnsi="Neue Hans Kendrick"/>
                <w:b/>
                <w:lang w:eastAsia="de-DE" w:bidi="de-DE"/>
              </w:rPr>
              <w:t>tax</w:t>
            </w:r>
            <w:proofErr w:type="spellEnd"/>
            <w:r w:rsidRPr="00134ADA">
              <w:rPr>
                <w:rFonts w:ascii="Neue Hans Kendrick" w:eastAsia="Neue Hans Kendrick Light" w:hAnsi="Neue Hans Kendrick"/>
                <w:b/>
                <w:lang w:eastAsia="de-DE" w:bidi="de-DE"/>
              </w:rPr>
              <w:t xml:space="preserve"> }</w:t>
            </w:r>
            <w:proofErr w:type="gramEnd"/>
            <w:r w:rsidRPr="00134ADA">
              <w:rPr>
                <w:rFonts w:ascii="Neue Hans Kendrick" w:eastAsia="Neue Hans Kendrick Light" w:hAnsi="Neue Hans Kendrick"/>
                <w:b/>
                <w:lang w:eastAsia="de-DE" w:bidi="de-DE"/>
              </w:rPr>
              <w:t>}</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tcPr>
          <w:p w14:paraId="2D4AD76A"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Cs/>
                <w:lang w:eastAsia="de-DE" w:bidi="de-DE"/>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w:t>
            </w:r>
            <w:proofErr w:type="gramStart"/>
            <w:r>
              <w:rPr>
                <w:rFonts w:ascii="Neue Hans Kendrick" w:eastAsia="Neue Hans Kendrick Light" w:hAnsi="Neue Hans Kendrick"/>
                <w:b/>
                <w:lang w:eastAsia="de-DE" w:bidi="de-DE"/>
              </w:rPr>
              <w:t>net</w:t>
            </w:r>
            <w:proofErr w:type="spellEnd"/>
            <w:r w:rsidRPr="00134ADA">
              <w:rPr>
                <w:rFonts w:ascii="Neue Hans Kendrick" w:eastAsia="Neue Hans Kendrick Light" w:hAnsi="Neue Hans Kendrick"/>
                <w:b/>
                <w:lang w:eastAsia="de-DE" w:bidi="de-DE"/>
              </w:rPr>
              <w:t xml:space="preserve"> }</w:t>
            </w:r>
            <w:proofErr w:type="gramEnd"/>
            <w:r w:rsidRPr="00134ADA">
              <w:rPr>
                <w:rFonts w:ascii="Neue Hans Kendrick" w:eastAsia="Neue Hans Kendrick Light" w:hAnsi="Neue Hans Kendrick"/>
                <w:b/>
                <w:lang w:eastAsia="de-DE" w:bidi="de-DE"/>
              </w:rPr>
              <w:t>}</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c>
          <w:tcPr>
            <w:tcW w:w="2410" w:type="dxa"/>
            <w:vAlign w:val="center"/>
          </w:tcPr>
          <w:p w14:paraId="2B36D374" w14:textId="77777777" w:rsidR="00427DBD" w:rsidRPr="00134ADA" w:rsidRDefault="00427DBD" w:rsidP="00915309">
            <w:pPr>
              <w:widowControl w:val="0"/>
              <w:tabs>
                <w:tab w:val="right" w:pos="4252"/>
                <w:tab w:val="decimal" w:pos="5386"/>
                <w:tab w:val="decimal" w:pos="7370"/>
                <w:tab w:val="right" w:pos="9524"/>
                <w:tab w:val="left" w:pos="9781"/>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b/>
                <w:lang w:eastAsia="de-DE" w:bidi="de-DE"/>
              </w:rPr>
            </w:pPr>
            <w:proofErr w:type="gramStart"/>
            <w:r w:rsidRPr="00134ADA">
              <w:rPr>
                <w:rFonts w:ascii="Neue Hans Kendrick" w:eastAsia="Neue Hans Kendrick Light" w:hAnsi="Neue Hans Kendrick"/>
                <w:b/>
                <w:lang w:eastAsia="de-DE" w:bidi="de-DE"/>
              </w:rPr>
              <w:t xml:space="preserve">{{ </w:t>
            </w:r>
            <w:proofErr w:type="spellStart"/>
            <w:r w:rsidRPr="00134ADA">
              <w:rPr>
                <w:rFonts w:ascii="Neue Hans Kendrick" w:eastAsia="Neue Hans Kendrick Light" w:hAnsi="Neue Hans Kendrick"/>
                <w:b/>
                <w:lang w:eastAsia="de-DE" w:bidi="de-DE"/>
              </w:rPr>
              <w:t>total</w:t>
            </w:r>
            <w:proofErr w:type="gramEnd"/>
            <w:r w:rsidRPr="00134ADA">
              <w:rPr>
                <w:rFonts w:ascii="Neue Hans Kendrick" w:eastAsia="Neue Hans Kendrick Light" w:hAnsi="Neue Hans Kendrick"/>
                <w:b/>
                <w:lang w:eastAsia="de-DE" w:bidi="de-DE"/>
              </w:rPr>
              <w:t>_invoice_</w:t>
            </w:r>
            <w:proofErr w:type="gramStart"/>
            <w:r w:rsidRPr="00134ADA">
              <w:rPr>
                <w:rFonts w:ascii="Neue Hans Kendrick" w:eastAsia="Neue Hans Kendrick Light" w:hAnsi="Neue Hans Kendrick"/>
                <w:b/>
                <w:lang w:eastAsia="de-DE" w:bidi="de-DE"/>
              </w:rPr>
              <w:t>gross</w:t>
            </w:r>
            <w:proofErr w:type="spellEnd"/>
            <w:r w:rsidRPr="00134ADA">
              <w:rPr>
                <w:rFonts w:ascii="Neue Hans Kendrick" w:eastAsia="Neue Hans Kendrick Light" w:hAnsi="Neue Hans Kendrick"/>
                <w:b/>
                <w:lang w:eastAsia="de-DE" w:bidi="de-DE"/>
              </w:rPr>
              <w:t xml:space="preserve"> }</w:t>
            </w:r>
            <w:proofErr w:type="gramEnd"/>
            <w:r w:rsidRPr="00134ADA">
              <w:rPr>
                <w:rFonts w:ascii="Neue Hans Kendrick" w:eastAsia="Neue Hans Kendrick Light" w:hAnsi="Neue Hans Kendrick"/>
                <w:b/>
                <w:lang w:eastAsia="de-DE" w:bidi="de-DE"/>
              </w:rPr>
              <w:t>}</w:t>
            </w:r>
            <w:r>
              <w:rPr>
                <w:rFonts w:ascii="Neue Hans Kendrick" w:eastAsia="Neue Hans Kendrick Light" w:hAnsi="Neue Hans Kendrick"/>
                <w:b/>
                <w:lang w:eastAsia="de-DE" w:bidi="de-DE"/>
              </w:rPr>
              <w:t xml:space="preserve"> </w:t>
            </w:r>
            <w:r w:rsidRPr="00134ADA">
              <w:rPr>
                <w:rFonts w:ascii="Neue Hans Kendrick" w:eastAsia="Neue Hans Kendrick Light" w:hAnsi="Neue Hans Kendrick"/>
                <w:b/>
                <w:lang w:eastAsia="de-DE" w:bidi="de-DE"/>
              </w:rPr>
              <w:t>€</w:t>
            </w:r>
          </w:p>
        </w:tc>
      </w:tr>
    </w:tbl>
    <w:p w14:paraId="42F9D470" w14:textId="77777777" w:rsidR="00427DBD" w:rsidRPr="00D92F0F" w:rsidRDefault="00427DBD" w:rsidP="00427DBD">
      <w:pPr>
        <w:rPr>
          <w:rFonts w:ascii="Neue Hans Kendrick" w:hAnsi="Neue Hans Kendrick"/>
          <w:sz w:val="14"/>
          <w:szCs w:val="14"/>
        </w:rPr>
      </w:pPr>
      <w:r w:rsidRPr="000C4A57">
        <w:rPr>
          <w:rFonts w:ascii="Neue Hans Kendrick" w:hAnsi="Neue Hans Kendrick"/>
          <w:sz w:val="14"/>
          <w:szCs w:val="14"/>
        </w:rPr>
        <w:t xml:space="preserve">{% </w:t>
      </w:r>
      <w:proofErr w:type="spellStart"/>
      <w:r w:rsidRPr="000C4A57">
        <w:rPr>
          <w:rFonts w:ascii="Neue Hans Kendrick" w:hAnsi="Neue Hans Kendrick"/>
          <w:sz w:val="14"/>
          <w:szCs w:val="14"/>
        </w:rPr>
        <w:t>endif</w:t>
      </w:r>
      <w:proofErr w:type="spellEnd"/>
      <w:r w:rsidRPr="000C4A57">
        <w:rPr>
          <w:rFonts w:ascii="Neue Hans Kendrick" w:hAnsi="Neue Hans Kendrick"/>
          <w:sz w:val="14"/>
          <w:szCs w:val="14"/>
        </w:rPr>
        <w:t xml:space="preserve"> %}</w:t>
      </w:r>
    </w:p>
    <w:p w14:paraId="0557ADE0" w14:textId="77777777" w:rsidR="00427DBD" w:rsidRPr="009C6CE6"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bCs/>
          <w:sz w:val="18"/>
          <w:szCs w:val="18"/>
          <w:u w:val="single"/>
          <w:lang w:eastAsia="de-DE" w:bidi="de-DE"/>
        </w:rPr>
      </w:pPr>
      <w:r w:rsidRPr="6493344C">
        <w:rPr>
          <w:rFonts w:ascii="Neue Hans Kendrick" w:hAnsi="Neue Hans Kendrick"/>
        </w:rPr>
        <w:t xml:space="preserve">{% </w:t>
      </w:r>
      <w:proofErr w:type="spellStart"/>
      <w:r w:rsidRPr="6493344C">
        <w:rPr>
          <w:rFonts w:ascii="Neue Hans Kendrick" w:hAnsi="Neue Hans Kendrick"/>
        </w:rPr>
        <w:t>endif</w:t>
      </w:r>
      <w:proofErr w:type="spellEnd"/>
      <w:r w:rsidRPr="6493344C">
        <w:rPr>
          <w:rFonts w:ascii="Neue Hans Kendrick" w:hAnsi="Neue Hans Kendrick"/>
        </w:rPr>
        <w:t xml:space="preserve"> %}</w:t>
      </w:r>
    </w:p>
    <w:p w14:paraId="0FB60E0B"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p w14:paraId="7C8021D0" w14:textId="77777777" w:rsidR="00AE5510" w:rsidRPr="00E538C4" w:rsidRDefault="00AE5510" w:rsidP="00AE5510">
      <w:pPr>
        <w:widowControl w:val="0"/>
        <w:tabs>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rPr>
          <w:rFonts w:ascii="Neue Hans Kendrick" w:eastAsia="Neue Hans Kendrick Light" w:hAnsi="Neue Hans Kendrick"/>
          <w:b/>
          <w:u w:val="single"/>
          <w:lang w:eastAsia="de-DE" w:bidi="de-DE"/>
        </w:rPr>
      </w:pPr>
      <w:proofErr w:type="spellStart"/>
      <w:r w:rsidRPr="00E538C4">
        <w:rPr>
          <w:rFonts w:ascii="Neue Hans Kendrick" w:eastAsia="Neue Hans Kendrick Light" w:hAnsi="Neue Hans Kendrick"/>
          <w:b/>
          <w:u w:val="single"/>
          <w:lang w:eastAsia="de-DE" w:bidi="de-DE"/>
        </w:rPr>
        <w:t>Invoice</w:t>
      </w:r>
      <w:proofErr w:type="spellEnd"/>
      <w:r w:rsidRPr="00E538C4">
        <w:rPr>
          <w:rFonts w:ascii="Neue Hans Kendrick" w:eastAsia="Neue Hans Kendrick Light" w:hAnsi="Neue Hans Kendrick"/>
          <w:b/>
          <w:u w:val="single"/>
          <w:lang w:eastAsia="de-DE" w:bidi="de-DE"/>
        </w:rPr>
        <w:t xml:space="preserve"> Items</w:t>
      </w:r>
    </w:p>
    <w:tbl>
      <w:tblPr>
        <w:tblW w:w="9498" w:type="dxa"/>
        <w:tblBorders>
          <w:top w:val="single" w:sz="6" w:space="0" w:color="auto"/>
          <w:bottom w:val="single" w:sz="10" w:space="0" w:color="auto"/>
        </w:tblBorders>
        <w:tblLook w:val="0000" w:firstRow="0" w:lastRow="0" w:firstColumn="0" w:lastColumn="0" w:noHBand="0" w:noVBand="0"/>
      </w:tblPr>
      <w:tblGrid>
        <w:gridCol w:w="5004"/>
        <w:gridCol w:w="1073"/>
        <w:gridCol w:w="1296"/>
        <w:gridCol w:w="2125"/>
      </w:tblGrid>
      <w:tr w:rsidR="00427DBD" w:rsidRPr="00AE5510" w14:paraId="7504B1F1" w14:textId="77777777" w:rsidTr="00CD50D2">
        <w:trPr>
          <w:trHeight w:val="300"/>
        </w:trPr>
        <w:tc>
          <w:tcPr>
            <w:tcW w:w="5004" w:type="dxa"/>
            <w:tcBorders>
              <w:top w:val="single" w:sz="6" w:space="0" w:color="auto"/>
            </w:tcBorders>
          </w:tcPr>
          <w:p w14:paraId="4378A81C" w14:textId="6B90DC3D"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proofErr w:type="spellStart"/>
            <w:r w:rsidRPr="00AE5510">
              <w:rPr>
                <w:rFonts w:ascii="Neue Hans Kendrick" w:eastAsia="Neue Hans Kendrick Light" w:hAnsi="Neue Hans Kendrick"/>
              </w:rPr>
              <w:t>Subtotal</w:t>
            </w:r>
            <w:proofErr w:type="spellEnd"/>
            <w:r w:rsidRPr="00AE5510">
              <w:rPr>
                <w:rFonts w:ascii="Neue Hans Kendrick" w:eastAsia="Neue Hans Kendrick Light" w:hAnsi="Neue Hans Kendrick"/>
              </w:rPr>
              <w:t xml:space="preserve"> </w:t>
            </w:r>
            <w:proofErr w:type="spellStart"/>
            <w:r w:rsidRPr="00AE5510">
              <w:rPr>
                <w:rFonts w:ascii="Neue Hans Kendrick" w:eastAsia="Neue Hans Kendrick Light" w:hAnsi="Neue Hans Kendrick"/>
              </w:rPr>
              <w:t>net</w:t>
            </w:r>
            <w:proofErr w:type="spellEnd"/>
          </w:p>
        </w:tc>
        <w:tc>
          <w:tcPr>
            <w:tcW w:w="1073" w:type="dxa"/>
            <w:tcBorders>
              <w:top w:val="single" w:sz="6" w:space="0" w:color="auto"/>
            </w:tcBorders>
          </w:tcPr>
          <w:p w14:paraId="06D60614"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single" w:sz="6" w:space="0" w:color="auto"/>
            </w:tcBorders>
          </w:tcPr>
          <w:p w14:paraId="5BB3E0D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single" w:sz="6" w:space="0" w:color="auto"/>
            </w:tcBorders>
          </w:tcPr>
          <w:p w14:paraId="1EC48A9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w:t>
            </w:r>
            <w:proofErr w:type="spellStart"/>
            <w:r w:rsidRPr="00AE5510">
              <w:rPr>
                <w:rFonts w:ascii="Neue Hans Kendrick" w:eastAsia="Neue Hans Kendrick Light" w:hAnsi="Neue Hans Kendrick" w:cs="Neue Hans Kendrick Light"/>
                <w:bCs/>
                <w:lang w:eastAsia="de-DE" w:bidi="de-DE"/>
              </w:rPr>
              <w:t>current_invoice_net</w:t>
            </w:r>
            <w:proofErr w:type="spellEnd"/>
            <w:r w:rsidRPr="00AE5510">
              <w:rPr>
                <w:rFonts w:ascii="Neue Hans Kendrick" w:eastAsia="Neue Hans Kendrick Light" w:hAnsi="Neue Hans Kendrick" w:cs="Neue Hans Kendrick Light"/>
                <w:bCs/>
                <w:lang w:eastAsia="de-DE" w:bidi="de-DE"/>
              </w:rPr>
              <w:t>}} €</w:t>
            </w:r>
          </w:p>
        </w:tc>
      </w:tr>
      <w:tr w:rsidR="00427DBD" w:rsidRPr="00AE5510" w14:paraId="7D683C1D" w14:textId="77777777" w:rsidTr="00CD50D2">
        <w:trPr>
          <w:trHeight w:val="300"/>
        </w:trPr>
        <w:tc>
          <w:tcPr>
            <w:tcW w:w="5004" w:type="dxa"/>
            <w:tcBorders>
              <w:bottom w:val="nil"/>
            </w:tcBorders>
          </w:tcPr>
          <w:p w14:paraId="502B5F83" w14:textId="58E808E0"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rPr>
            </w:pPr>
            <w:r w:rsidRPr="00AE5510">
              <w:rPr>
                <w:rFonts w:ascii="Neue Hans Kendrick" w:eastAsia="Neue Hans Kendrick Light" w:hAnsi="Neue Hans Kendrick"/>
                <w:lang w:eastAsia="de-DE" w:bidi="de-DE"/>
              </w:rPr>
              <w:t>VAT</w:t>
            </w:r>
            <w:r w:rsidR="00427DBD" w:rsidRPr="00AE5510">
              <w:rPr>
                <w:rFonts w:ascii="Neue Hans Kendrick" w:eastAsia="Neue Hans Kendrick Light" w:hAnsi="Neue Hans Kendrick"/>
              </w:rPr>
              <w:t xml:space="preserve"> </w:t>
            </w:r>
            <w:r w:rsidR="00427DBD" w:rsidRPr="00AE5510">
              <w:rPr>
                <w:rFonts w:ascii="Neue Hans Kendrick" w:eastAsia="Neue Hans Kendrick Light" w:hAnsi="Neue Hans Kendrick" w:cs="Neue Hans Kendrick Light"/>
                <w:lang w:eastAsia="de-DE" w:bidi="de-DE"/>
              </w:rPr>
              <w:t>{{</w:t>
            </w:r>
            <w:proofErr w:type="spellStart"/>
            <w:r w:rsidR="00427DBD" w:rsidRPr="00AE5510">
              <w:rPr>
                <w:rFonts w:ascii="Neue Hans Kendrick" w:eastAsia="Neue Hans Kendrick Light" w:hAnsi="Neue Hans Kendrick" w:cs="Neue Hans Kendrick Light"/>
                <w:lang w:eastAsia="de-DE" w:bidi="de-DE"/>
              </w:rPr>
              <w:t>vat_percentage</w:t>
            </w:r>
            <w:proofErr w:type="spellEnd"/>
            <w:proofErr w:type="gramStart"/>
            <w:r w:rsidR="00427DBD" w:rsidRPr="00AE5510">
              <w:rPr>
                <w:rFonts w:ascii="Neue Hans Kendrick" w:eastAsia="Neue Hans Kendrick Light" w:hAnsi="Neue Hans Kendrick" w:cs="Neue Hans Kendrick Light"/>
                <w:lang w:eastAsia="de-DE" w:bidi="de-DE"/>
              </w:rPr>
              <w:t>}}%</w:t>
            </w:r>
            <w:proofErr w:type="gramEnd"/>
          </w:p>
        </w:tc>
        <w:tc>
          <w:tcPr>
            <w:tcW w:w="1073" w:type="dxa"/>
            <w:tcBorders>
              <w:bottom w:val="nil"/>
            </w:tcBorders>
          </w:tcPr>
          <w:p w14:paraId="2AFC1343"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bottom w:val="nil"/>
            </w:tcBorders>
          </w:tcPr>
          <w:p w14:paraId="237BAFAF"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bottom w:val="nil"/>
            </w:tcBorders>
          </w:tcPr>
          <w:p w14:paraId="5B0F84D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r w:rsidRPr="00AE5510">
              <w:rPr>
                <w:rFonts w:ascii="Neue Hans Kendrick" w:eastAsia="Neue Hans Kendrick Light" w:hAnsi="Neue Hans Kendrick" w:cs="Neue Hans Kendrick Light"/>
                <w:bCs/>
                <w:lang w:eastAsia="de-DE" w:bidi="de-DE"/>
              </w:rPr>
              <w:t>{{</w:t>
            </w:r>
            <w:proofErr w:type="spellStart"/>
            <w:r w:rsidRPr="00AE5510">
              <w:rPr>
                <w:rFonts w:ascii="Neue Hans Kendrick" w:eastAsia="Neue Hans Kendrick Light" w:hAnsi="Neue Hans Kendrick" w:cs="Neue Hans Kendrick Light"/>
                <w:bCs/>
                <w:lang w:eastAsia="de-DE" w:bidi="de-DE"/>
              </w:rPr>
              <w:t>current_invoice_tax</w:t>
            </w:r>
            <w:proofErr w:type="spellEnd"/>
            <w:r w:rsidRPr="00AE5510">
              <w:rPr>
                <w:rFonts w:ascii="Neue Hans Kendrick" w:eastAsia="Neue Hans Kendrick Light" w:hAnsi="Neue Hans Kendrick" w:cs="Neue Hans Kendrick Light"/>
                <w:bCs/>
                <w:lang w:eastAsia="de-DE" w:bidi="de-DE"/>
              </w:rPr>
              <w:t>}}</w:t>
            </w:r>
            <w:r w:rsidRPr="00AE5510">
              <w:rPr>
                <w:rFonts w:ascii="Neue Hans Kendrick" w:eastAsia="Neue Hans Kendrick Light" w:hAnsi="Neue Hans Kendrick" w:cs="Neue Hans Kendrick Light"/>
                <w:lang w:eastAsia="de-DE" w:bidi="de-DE"/>
              </w:rPr>
              <w:t xml:space="preserve"> </w:t>
            </w:r>
            <w:r w:rsidRPr="00AE5510">
              <w:rPr>
                <w:rFonts w:ascii="Neue Hans Kendrick" w:eastAsia="Neue Hans Kendrick Light" w:hAnsi="Neue Hans Kendrick" w:cs="Neue Hans Kendrick Light"/>
                <w:bCs/>
                <w:lang w:eastAsia="de-DE" w:bidi="de-DE"/>
              </w:rPr>
              <w:t>€</w:t>
            </w:r>
          </w:p>
        </w:tc>
      </w:tr>
      <w:tr w:rsidR="00427DBD" w:rsidRPr="00AE5510" w14:paraId="539E739A" w14:textId="77777777" w:rsidTr="00CD50D2">
        <w:trPr>
          <w:trHeight w:val="300"/>
        </w:trPr>
        <w:tc>
          <w:tcPr>
            <w:tcW w:w="5004" w:type="dxa"/>
            <w:tcBorders>
              <w:top w:val="nil"/>
              <w:bottom w:val="single" w:sz="4" w:space="0" w:color="auto"/>
            </w:tcBorders>
            <w:shd w:val="clear" w:color="auto" w:fill="F2F2F2" w:themeFill="background1" w:themeFillShade="F2"/>
          </w:tcPr>
          <w:p w14:paraId="22D72916" w14:textId="634A81F7" w:rsidR="00427DBD" w:rsidRPr="00AE5510" w:rsidRDefault="001B5077"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b/>
                <w:bCs/>
              </w:rPr>
            </w:pPr>
            <w:r w:rsidRPr="00AE5510">
              <w:rPr>
                <w:rFonts w:ascii="Neue Hans Kendrick" w:eastAsia="Neue Hans Kendrick Light" w:hAnsi="Neue Hans Kendrick"/>
                <w:b/>
                <w:bCs/>
              </w:rPr>
              <w:t xml:space="preserve">Gross </w:t>
            </w:r>
            <w:proofErr w:type="spellStart"/>
            <w:r w:rsidRPr="00AE5510">
              <w:rPr>
                <w:rFonts w:ascii="Neue Hans Kendrick" w:eastAsia="Neue Hans Kendrick Light" w:hAnsi="Neue Hans Kendrick"/>
                <w:b/>
                <w:bCs/>
              </w:rPr>
              <w:t>invoice</w:t>
            </w:r>
            <w:proofErr w:type="spellEnd"/>
            <w:r w:rsidRPr="00AE5510">
              <w:rPr>
                <w:rFonts w:ascii="Neue Hans Kendrick" w:eastAsia="Neue Hans Kendrick Light" w:hAnsi="Neue Hans Kendrick"/>
                <w:b/>
                <w:bCs/>
              </w:rPr>
              <w:t xml:space="preserve"> </w:t>
            </w:r>
            <w:proofErr w:type="spellStart"/>
            <w:r w:rsidRPr="00AE5510">
              <w:rPr>
                <w:rFonts w:ascii="Neue Hans Kendrick" w:eastAsia="Neue Hans Kendrick Light" w:hAnsi="Neue Hans Kendrick"/>
                <w:b/>
                <w:bCs/>
              </w:rPr>
              <w:t>amount</w:t>
            </w:r>
            <w:proofErr w:type="spellEnd"/>
          </w:p>
        </w:tc>
        <w:tc>
          <w:tcPr>
            <w:tcW w:w="1073" w:type="dxa"/>
            <w:tcBorders>
              <w:top w:val="nil"/>
              <w:bottom w:val="single" w:sz="4" w:space="0" w:color="auto"/>
            </w:tcBorders>
            <w:shd w:val="clear" w:color="auto" w:fill="F2F2F2" w:themeFill="background1" w:themeFillShade="F2"/>
          </w:tcPr>
          <w:p w14:paraId="334FF0E8"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1296" w:type="dxa"/>
            <w:tcBorders>
              <w:top w:val="nil"/>
              <w:bottom w:val="single" w:sz="4" w:space="0" w:color="auto"/>
            </w:tcBorders>
            <w:shd w:val="clear" w:color="auto" w:fill="F2F2F2" w:themeFill="background1" w:themeFillShade="F2"/>
          </w:tcPr>
          <w:p w14:paraId="1CD9CBCD"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rPr>
            </w:pPr>
          </w:p>
        </w:tc>
        <w:tc>
          <w:tcPr>
            <w:tcW w:w="2125" w:type="dxa"/>
            <w:tcBorders>
              <w:top w:val="nil"/>
              <w:bottom w:val="single" w:sz="4" w:space="0" w:color="auto"/>
            </w:tcBorders>
            <w:shd w:val="clear" w:color="auto" w:fill="F2F2F2" w:themeFill="background1" w:themeFillShade="F2"/>
          </w:tcPr>
          <w:p w14:paraId="6A6C30F1" w14:textId="77777777" w:rsidR="00427DBD" w:rsidRPr="00AE5510" w:rsidRDefault="00427DBD" w:rsidP="00CD50D2">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jc w:val="right"/>
              <w:rPr>
                <w:rFonts w:ascii="Neue Hans Kendrick" w:eastAsia="Neue Hans Kendrick Light" w:hAnsi="Neue Hans Kendrick"/>
                <w:b/>
                <w:bCs/>
                <w:u w:val="single"/>
              </w:rPr>
            </w:pPr>
            <w:r w:rsidRPr="00AE5510">
              <w:rPr>
                <w:rFonts w:ascii="Neue Hans Kendrick" w:eastAsia="Neue Hans Kendrick Light" w:hAnsi="Neue Hans Kendrick" w:cs="Neue Hans Kendrick Light"/>
                <w:b/>
                <w:bCs/>
                <w:u w:val="single"/>
                <w:lang w:eastAsia="de-DE" w:bidi="de-DE"/>
              </w:rPr>
              <w:t>{{</w:t>
            </w:r>
            <w:proofErr w:type="spellStart"/>
            <w:r w:rsidRPr="00AE5510">
              <w:rPr>
                <w:rFonts w:ascii="Neue Hans Kendrick" w:eastAsia="Neue Hans Kendrick Light" w:hAnsi="Neue Hans Kendrick" w:cs="Neue Hans Kendrick Light"/>
                <w:b/>
                <w:bCs/>
                <w:u w:val="single"/>
                <w:lang w:eastAsia="de-DE" w:bidi="de-DE"/>
              </w:rPr>
              <w:t>current_invoice_gross</w:t>
            </w:r>
            <w:proofErr w:type="spellEnd"/>
            <w:r w:rsidRPr="00AE5510">
              <w:rPr>
                <w:rFonts w:ascii="Neue Hans Kendrick" w:eastAsia="Neue Hans Kendrick Light" w:hAnsi="Neue Hans Kendrick" w:cs="Neue Hans Kendrick Light"/>
                <w:b/>
                <w:bCs/>
                <w:u w:val="single"/>
                <w:lang w:eastAsia="de-DE" w:bidi="de-DE"/>
              </w:rPr>
              <w:t>}} €</w:t>
            </w:r>
          </w:p>
        </w:tc>
      </w:tr>
    </w:tbl>
    <w:p w14:paraId="00C5C3ED" w14:textId="77777777" w:rsidR="00427DBD" w:rsidRDefault="00427DBD" w:rsidP="00427DB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hAnsi="Neue Hans Kendrick"/>
        </w:rPr>
      </w:pPr>
    </w:p>
    <w:bookmarkEnd w:id="9"/>
    <w:p w14:paraId="521227EB" w14:textId="77777777" w:rsidR="006E4B0D" w:rsidRPr="00241F19" w:rsidRDefault="006E4B0D" w:rsidP="00AB2CD3">
      <w:pPr>
        <w:rPr>
          <w:rFonts w:ascii="Neue Hans Kendrick" w:hAnsi="Neue Hans Kendrick"/>
        </w:rPr>
      </w:pPr>
    </w:p>
    <w:sectPr w:rsidR="006E4B0D" w:rsidRPr="00241F19" w:rsidSect="00B66398">
      <w:headerReference w:type="default" r:id="rId11"/>
      <w:footerReference w:type="default" r:id="rId12"/>
      <w:headerReference w:type="first" r:id="rId13"/>
      <w:footerReference w:type="first" r:id="rId14"/>
      <w:pgSz w:w="11906" w:h="16838"/>
      <w:pgMar w:top="1134" w:right="851" w:bottom="1276" w:left="1701" w:header="709" w:footer="14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A1B418" w14:textId="77777777" w:rsidR="00F214CB" w:rsidRDefault="00F214CB">
      <w:r>
        <w:separator/>
      </w:r>
    </w:p>
  </w:endnote>
  <w:endnote w:type="continuationSeparator" w:id="0">
    <w:p w14:paraId="067AD94D" w14:textId="77777777" w:rsidR="00F214CB" w:rsidRDefault="00F21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Neue Hans Kendrick">
    <w:altName w:val="Calibri"/>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A050C7">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778608579"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Pr="00B66398"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1D0B8587" w:rsidR="0046469D" w:rsidRPr="00B66398" w:rsidRDefault="00461232">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B66398">
            <w:rPr>
              <w:rFonts w:ascii="Neue Hans Kendrick Light" w:eastAsia="Neue Hans Kendrick Light" w:hAnsi="Neue Hans Kendrick Light" w:cs="Neue Hans Kendrick Light"/>
              <w:sz w:val="12"/>
              <w:lang w:val="de-DE" w:eastAsia="de-DE" w:bidi="de-DE"/>
            </w:rPr>
            <w:t>CEO</w:t>
          </w:r>
          <w:r w:rsidR="0046469D" w:rsidRPr="00B66398">
            <w:rPr>
              <w:rFonts w:ascii="Neue Hans Kendrick Light" w:eastAsia="Neue Hans Kendrick Light" w:hAnsi="Neue Hans Kendrick Light" w:cs="Neue Hans Kendrick Light"/>
              <w:sz w:val="12"/>
              <w:lang w:val="de-DE" w:eastAsia="de-DE" w:bidi="de-DE"/>
            </w:rPr>
            <w:t>:</w:t>
          </w:r>
        </w:p>
        <w:p w14:paraId="3E676493" w14:textId="77777777" w:rsidR="00DC7098" w:rsidRPr="00B66398"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sidRPr="00B66398">
            <w:rPr>
              <w:rFonts w:ascii="Neue Hans Kendrick Light" w:eastAsia="Neue Hans Kendrick Light" w:hAnsi="Neue Hans Kendrick Light" w:cs="Neue Hans Kendrick Light"/>
              <w:sz w:val="12"/>
              <w:lang w:val="de-DE" w:eastAsia="de-DE" w:bidi="de-DE"/>
            </w:rPr>
            <w:t xml:space="preserve">Dipl. Ing. Architekt Benjamin </w:t>
          </w:r>
          <w:proofErr w:type="spellStart"/>
          <w:r w:rsidRPr="00B66398">
            <w:rPr>
              <w:rFonts w:ascii="Neue Hans Kendrick Light" w:eastAsia="Neue Hans Kendrick Light" w:hAnsi="Neue Hans Kendrick Light" w:cs="Neue Hans Kendrick Light"/>
              <w:sz w:val="12"/>
              <w:lang w:val="de-DE" w:eastAsia="de-DE" w:bidi="de-DE"/>
            </w:rPr>
            <w:t>Koziczinski</w:t>
          </w:r>
          <w:proofErr w:type="spellEnd"/>
          <w:r w:rsidRPr="00B66398">
            <w:rPr>
              <w:rFonts w:ascii="Neue Hans Kendrick Light" w:eastAsia="Neue Hans Kendrick Light" w:hAnsi="Neue Hans Kendrick Light" w:cs="Neue Hans Kendrick Light"/>
              <w:sz w:val="12"/>
              <w:lang w:val="de-DE" w:eastAsia="de-DE" w:bidi="de-DE"/>
            </w:rPr>
            <w:t xml:space="preserve"> </w:t>
          </w:r>
          <w:proofErr w:type="spellStart"/>
          <w:r w:rsidRPr="00B66398">
            <w:rPr>
              <w:rFonts w:ascii="Neue Hans Kendrick Light" w:eastAsia="Neue Hans Kendrick Light" w:hAnsi="Neue Hans Kendrick Light" w:cs="Neue Hans Kendrick Light"/>
              <w:sz w:val="12"/>
              <w:lang w:val="de-DE" w:eastAsia="de-DE" w:bidi="de-DE"/>
            </w:rPr>
            <w:t>M.Sc</w:t>
          </w:r>
          <w:proofErr w:type="spellEnd"/>
          <w:r w:rsidRPr="00B66398">
            <w:rPr>
              <w:rFonts w:ascii="Neue Hans Kendrick Light" w:eastAsia="Neue Hans Kendrick Light" w:hAnsi="Neue Hans Kendrick Light" w:cs="Neue Hans Kendrick Light"/>
              <w:sz w:val="12"/>
              <w:lang w:val="de-DE" w:eastAsia="de-DE" w:bidi="de-DE"/>
            </w:rPr>
            <w:t xml:space="preserve">. </w:t>
          </w:r>
          <w:proofErr w:type="spellStart"/>
          <w:r w:rsidR="00DB0A0A" w:rsidRPr="00B66398">
            <w:rPr>
              <w:rFonts w:ascii="Neue Hans Kendrick Light" w:eastAsia="Neue Hans Kendrick Light" w:hAnsi="Neue Hans Kendrick Light"/>
              <w:sz w:val="12"/>
              <w:lang w:val="de-DE" w:eastAsia="en-GB" w:bidi="en-GB"/>
            </w:rPr>
            <w:t>Local</w:t>
          </w:r>
          <w:proofErr w:type="spellEnd"/>
          <w:r w:rsidR="00DB0A0A" w:rsidRPr="00B66398">
            <w:rPr>
              <w:rFonts w:ascii="Neue Hans Kendrick Light" w:eastAsia="Neue Hans Kendrick Light" w:hAnsi="Neue Hans Kendrick Light"/>
              <w:sz w:val="12"/>
              <w:lang w:val="de-DE" w:eastAsia="en-GB" w:bidi="en-GB"/>
            </w:rPr>
            <w:t xml:space="preserve"> </w:t>
          </w:r>
          <w:proofErr w:type="spellStart"/>
          <w:r w:rsidR="00DB0A0A" w:rsidRPr="00B66398">
            <w:rPr>
              <w:rFonts w:ascii="Neue Hans Kendrick Light" w:eastAsia="Neue Hans Kendrick Light" w:hAnsi="Neue Hans Kendrick Light"/>
              <w:sz w:val="12"/>
              <w:lang w:val="de-DE" w:eastAsia="en-GB" w:bidi="en-GB"/>
            </w:rPr>
            <w:t>court</w:t>
          </w:r>
          <w:proofErr w:type="spellEnd"/>
          <w:r w:rsidR="00DB0A0A" w:rsidRPr="00B66398">
            <w:rPr>
              <w:rFonts w:ascii="Neue Hans Kendrick Light" w:eastAsia="Neue Hans Kendrick Light" w:hAnsi="Neue Hans Kendrick Light"/>
              <w:sz w:val="12"/>
              <w:lang w:val="de-DE" w:eastAsia="en-GB" w:bidi="en-GB"/>
            </w:rPr>
            <w:t xml:space="preserve">: </w:t>
          </w:r>
          <w:r w:rsidRPr="00B66398">
            <w:rPr>
              <w:rFonts w:ascii="Neue Hans Kendrick Light" w:eastAsia="Neue Hans Kendrick Light" w:hAnsi="Neue Hans Kendrick Light" w:cs="Neue Hans Kendrick Light"/>
              <w:sz w:val="12"/>
              <w:lang w:val="de-DE" w:eastAsia="de-DE" w:bidi="de-DE"/>
            </w:rPr>
            <w:t xml:space="preserve">Charlottenburg HRB 189897 B </w:t>
          </w:r>
        </w:p>
        <w:p w14:paraId="2EDFEE4C" w14:textId="075AB892" w:rsidR="0046469D" w:rsidRDefault="00DC7098">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en-GB" w:eastAsia="en-GB" w:bidi="en-GB"/>
            </w:rPr>
            <w:t xml:space="preserve">Sales tax ID: </w:t>
          </w:r>
          <w:r w:rsidR="0046469D">
            <w:rPr>
              <w:rFonts w:ascii="Neue Hans Kendrick Light" w:eastAsia="Neue Hans Kendrick Light" w:hAnsi="Neue Hans Kendrick Light" w:cs="Neue Hans Kendrick Light"/>
              <w:sz w:val="12"/>
              <w:lang w:val="de-DE" w:eastAsia="de-DE" w:bidi="de-DE"/>
            </w:rPr>
            <w:t>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11FF7C3C" w:rsidR="0046469D" w:rsidRDefault="00D6304C">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sz w:val="12"/>
              <w:lang w:val="de-DE" w:eastAsia="de-DE" w:bidi="de-DE"/>
            </w:rPr>
            <w:t xml:space="preserve">Bank </w:t>
          </w:r>
          <w:proofErr w:type="spellStart"/>
          <w:r>
            <w:rPr>
              <w:rFonts w:ascii="Neue Hans Kendrick Light" w:eastAsia="Neue Hans Kendrick Light" w:hAnsi="Neue Hans Kendrick Light"/>
              <w:sz w:val="12"/>
              <w:lang w:val="de-DE" w:eastAsia="de-DE" w:bidi="de-DE"/>
            </w:rPr>
            <w:t>details</w:t>
          </w:r>
          <w:proofErr w:type="spellEnd"/>
          <w:r w:rsidR="0046469D">
            <w:rPr>
              <w:rFonts w:ascii="Neue Hans Kendrick Light" w:eastAsia="Neue Hans Kendrick Light" w:hAnsi="Neue Hans Kendrick Light" w:cs="Neue Hans Kendrick Light"/>
              <w:sz w:val="12"/>
              <w:lang w:val="de-DE" w:eastAsia="de-DE" w:bidi="de-DE"/>
            </w:rPr>
            <w:t xml:space="preserve">: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24CA5E1D" w:rsidR="0046469D" w:rsidRDefault="00C80EA9">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sz w:val="12"/>
              <w:lang w:val="de-DE" w:eastAsia="de-DE" w:bidi="de-DE"/>
            </w:rPr>
            <w:t>Tax</w:t>
          </w:r>
          <w:proofErr w:type="spellEnd"/>
          <w:r>
            <w:rPr>
              <w:rFonts w:ascii="Neue Hans Kendrick Light" w:eastAsia="Neue Hans Kendrick Light" w:hAnsi="Neue Hans Kendrick Light"/>
              <w:sz w:val="12"/>
              <w:lang w:val="de-DE" w:eastAsia="de-DE" w:bidi="de-DE"/>
            </w:rPr>
            <w:t xml:space="preserve"> </w:t>
          </w:r>
          <w:proofErr w:type="spellStart"/>
          <w:r>
            <w:rPr>
              <w:rFonts w:ascii="Neue Hans Kendrick Light" w:eastAsia="Neue Hans Kendrick Light" w:hAnsi="Neue Hans Kendrick Light"/>
              <w:sz w:val="12"/>
              <w:lang w:val="de-DE" w:eastAsia="de-DE" w:bidi="de-DE"/>
            </w:rPr>
            <w:t>number</w:t>
          </w:r>
          <w:proofErr w:type="spellEnd"/>
          <w:r w:rsidR="0046469D">
            <w:rPr>
              <w:rFonts w:ascii="Neue Hans Kendrick Light" w:eastAsia="Neue Hans Kendrick Light" w:hAnsi="Neue Hans Kendrick Light" w:cs="Neue Hans Kendrick Light"/>
              <w:sz w:val="12"/>
              <w:lang w:val="de-DE" w:eastAsia="de-DE" w:bidi="de-DE"/>
            </w:rPr>
            <w:t>: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eastAsia="Neue Hans Kendrick Light" w:cs="Neue Hans Kendrick Light"/>
              <w:b/>
              <w:sz w:val="12"/>
              <w:lang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209413999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eastAsia="Neue Hans Kendrick Light" w:cs="Neue Hans Kendrick Light"/>
              <w:sz w:val="12"/>
              <w:lang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85AD3B" w14:textId="77777777" w:rsidR="00F214CB" w:rsidRDefault="00F214CB">
      <w:r>
        <w:separator/>
      </w:r>
    </w:p>
  </w:footnote>
  <w:footnote w:type="continuationSeparator" w:id="0">
    <w:p w14:paraId="4ADD8F38" w14:textId="77777777" w:rsidR="00F214CB" w:rsidRDefault="00F214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559" w14:textId="77777777" w:rsidR="00B66398" w:rsidRPr="00562428" w:rsidRDefault="00B66398" w:rsidP="00B66398">
    <w:pPr>
      <w:pStyle w:val="Kopfzeile"/>
      <w:rPr>
        <w:rFonts w:ascii="Neue Hans Kendrick" w:hAnsi="Neue Hans Kendrick"/>
        <w:sz w:val="16"/>
        <w:szCs w:val="16"/>
      </w:rPr>
    </w:pPr>
    <w:r w:rsidRPr="00562428">
      <w:rPr>
        <w:rFonts w:ascii="Neue Hans Kendrick" w:hAnsi="Neue Hans Kendrick"/>
        <w:sz w:val="16"/>
        <w:szCs w:val="16"/>
      </w:rPr>
      <w:t xml:space="preserve">{{ </w:t>
    </w:r>
    <w:proofErr w:type="spellStart"/>
    <w:r w:rsidRPr="00562428">
      <w:rPr>
        <w:rFonts w:ascii="Neue Hans Kendrick" w:hAnsi="Neue Hans Kendrick"/>
        <w:sz w:val="16"/>
        <w:szCs w:val="16"/>
      </w:rPr>
      <w:t>invoice_type</w:t>
    </w:r>
    <w:proofErr w:type="spellEnd"/>
    <w:r w:rsidRPr="00562428">
      <w:rPr>
        <w:rFonts w:ascii="Neue Hans Kendrick" w:hAnsi="Neue Hans Kendrick"/>
        <w:sz w:val="16"/>
        <w:szCs w:val="16"/>
      </w:rPr>
      <w:t>}}</w:t>
    </w:r>
    <w:r w:rsidRPr="00562428">
      <w:rPr>
        <w:rFonts w:ascii="Neue Hans Kendrick" w:hAnsi="Neue Hans Kendrick"/>
        <w:noProof/>
        <w:sz w:val="16"/>
        <w:szCs w:val="16"/>
      </w:rPr>
      <w:drawing>
        <wp:anchor distT="0" distB="0" distL="114300" distR="114300" simplePos="0" relativeHeight="251667456" behindDoc="1" locked="0" layoutInCell="1" allowOverlap="1" wp14:anchorId="48DE8050" wp14:editId="1AED53C2">
          <wp:simplePos x="0" y="0"/>
          <wp:positionH relativeFrom="leftMargin">
            <wp:posOffset>-1933575</wp:posOffset>
          </wp:positionH>
          <wp:positionV relativeFrom="bottomMargin">
            <wp:posOffset>-2678430</wp:posOffset>
          </wp:positionV>
          <wp:extent cx="4622400" cy="759600"/>
          <wp:effectExtent l="953" t="0" r="1587" b="0"/>
          <wp:wrapNone/>
          <wp:docPr id="3" name="Grafik 3" descr="Ein Bild, das Schwarz, weiß, Schwarzweiß,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Schwarz, weiß, Schwarzweiß, Screenshot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Pr="00562428">
      <w:rPr>
        <w:rFonts w:ascii="Neue Hans Kendrick" w:hAnsi="Neue Hans Kendrick"/>
        <w:sz w:val="16"/>
        <w:szCs w:val="16"/>
      </w:rPr>
      <w:t xml:space="preserve"> {{ </w:t>
    </w:r>
    <w:proofErr w:type="spellStart"/>
    <w:r w:rsidRPr="00562428">
      <w:rPr>
        <w:rFonts w:ascii="Neue Hans Kendrick" w:hAnsi="Neue Hans Kendrick"/>
        <w:sz w:val="16"/>
        <w:szCs w:val="16"/>
      </w:rPr>
      <w:t>invoice_title</w:t>
    </w:r>
    <w:proofErr w:type="spellEnd"/>
    <w:r w:rsidRPr="00562428">
      <w:rPr>
        <w:rFonts w:ascii="Neue Hans Kendrick" w:hAnsi="Neue Hans Kendrick"/>
        <w:sz w:val="16"/>
        <w:szCs w:val="16"/>
      </w:rPr>
      <w:t>}}</w:t>
    </w:r>
  </w:p>
  <w:p w14:paraId="4C7A1A46" w14:textId="3B90F68B" w:rsidR="009063C9" w:rsidRDefault="0046469D" w:rsidP="00B66398">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1408965822"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2"/>
                  <a:stretch>
                    <a:fillRect/>
                  </a:stretch>
                </pic:blipFill>
                <pic:spPr>
                  <a:xfrm>
                    <a:off x="0" y="0"/>
                    <a:ext cx="1924050" cy="105727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1005454708"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num w:numId="1"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05184"/>
    <w:rsid w:val="00045298"/>
    <w:rsid w:val="00046B19"/>
    <w:rsid w:val="0006528C"/>
    <w:rsid w:val="00076EA8"/>
    <w:rsid w:val="00094998"/>
    <w:rsid w:val="000B0479"/>
    <w:rsid w:val="000D0AAF"/>
    <w:rsid w:val="000D40E3"/>
    <w:rsid w:val="000E53B0"/>
    <w:rsid w:val="000F673A"/>
    <w:rsid w:val="00107812"/>
    <w:rsid w:val="00135795"/>
    <w:rsid w:val="001435C9"/>
    <w:rsid w:val="00143853"/>
    <w:rsid w:val="001453BE"/>
    <w:rsid w:val="00171CA5"/>
    <w:rsid w:val="001A5C23"/>
    <w:rsid w:val="001B3A82"/>
    <w:rsid w:val="001B5077"/>
    <w:rsid w:val="001C28A3"/>
    <w:rsid w:val="001D6250"/>
    <w:rsid w:val="001E2F0B"/>
    <w:rsid w:val="001F5CD6"/>
    <w:rsid w:val="00200D37"/>
    <w:rsid w:val="0020779C"/>
    <w:rsid w:val="00224ED9"/>
    <w:rsid w:val="002300C9"/>
    <w:rsid w:val="00241F19"/>
    <w:rsid w:val="0024280A"/>
    <w:rsid w:val="0024601A"/>
    <w:rsid w:val="002723EA"/>
    <w:rsid w:val="002969DC"/>
    <w:rsid w:val="002A3E3B"/>
    <w:rsid w:val="002B161A"/>
    <w:rsid w:val="002B5D08"/>
    <w:rsid w:val="002F119F"/>
    <w:rsid w:val="003107A5"/>
    <w:rsid w:val="0032007C"/>
    <w:rsid w:val="00322C86"/>
    <w:rsid w:val="00347BA6"/>
    <w:rsid w:val="003677EB"/>
    <w:rsid w:val="00386F17"/>
    <w:rsid w:val="003C3790"/>
    <w:rsid w:val="003C657B"/>
    <w:rsid w:val="003C75EE"/>
    <w:rsid w:val="00414127"/>
    <w:rsid w:val="004141D3"/>
    <w:rsid w:val="00416C29"/>
    <w:rsid w:val="00427DBD"/>
    <w:rsid w:val="004562A0"/>
    <w:rsid w:val="004602E0"/>
    <w:rsid w:val="00461232"/>
    <w:rsid w:val="0046469D"/>
    <w:rsid w:val="00473B13"/>
    <w:rsid w:val="00483DA6"/>
    <w:rsid w:val="004B6225"/>
    <w:rsid w:val="005054C1"/>
    <w:rsid w:val="00514EE9"/>
    <w:rsid w:val="005355FB"/>
    <w:rsid w:val="00580BD6"/>
    <w:rsid w:val="005827F8"/>
    <w:rsid w:val="005A10E9"/>
    <w:rsid w:val="005B29F8"/>
    <w:rsid w:val="005C7AA5"/>
    <w:rsid w:val="005D02A1"/>
    <w:rsid w:val="005D2119"/>
    <w:rsid w:val="005E528B"/>
    <w:rsid w:val="005E7DDF"/>
    <w:rsid w:val="0060278F"/>
    <w:rsid w:val="006040C1"/>
    <w:rsid w:val="006226D5"/>
    <w:rsid w:val="006265D9"/>
    <w:rsid w:val="00632497"/>
    <w:rsid w:val="00633CB6"/>
    <w:rsid w:val="006511F5"/>
    <w:rsid w:val="00680805"/>
    <w:rsid w:val="006C2135"/>
    <w:rsid w:val="006E05E1"/>
    <w:rsid w:val="006E4B0D"/>
    <w:rsid w:val="006E720A"/>
    <w:rsid w:val="00720AF5"/>
    <w:rsid w:val="00727DC3"/>
    <w:rsid w:val="0073427E"/>
    <w:rsid w:val="00764C72"/>
    <w:rsid w:val="00766CC3"/>
    <w:rsid w:val="00780686"/>
    <w:rsid w:val="007A1F7A"/>
    <w:rsid w:val="007F61D2"/>
    <w:rsid w:val="00813F9B"/>
    <w:rsid w:val="00815320"/>
    <w:rsid w:val="00872621"/>
    <w:rsid w:val="008A1B4C"/>
    <w:rsid w:val="008C193D"/>
    <w:rsid w:val="009063C9"/>
    <w:rsid w:val="0091473C"/>
    <w:rsid w:val="00915309"/>
    <w:rsid w:val="00924A51"/>
    <w:rsid w:val="00933F70"/>
    <w:rsid w:val="009568A9"/>
    <w:rsid w:val="00965911"/>
    <w:rsid w:val="009743F4"/>
    <w:rsid w:val="00984BB7"/>
    <w:rsid w:val="009B1E35"/>
    <w:rsid w:val="009F6FB7"/>
    <w:rsid w:val="00A050C7"/>
    <w:rsid w:val="00A15643"/>
    <w:rsid w:val="00A31E0D"/>
    <w:rsid w:val="00A46055"/>
    <w:rsid w:val="00A717D5"/>
    <w:rsid w:val="00A82D58"/>
    <w:rsid w:val="00A85844"/>
    <w:rsid w:val="00A95B9B"/>
    <w:rsid w:val="00A96A60"/>
    <w:rsid w:val="00AB2CD3"/>
    <w:rsid w:val="00AC4F41"/>
    <w:rsid w:val="00AE5510"/>
    <w:rsid w:val="00B43E5A"/>
    <w:rsid w:val="00B51F70"/>
    <w:rsid w:val="00B56BBA"/>
    <w:rsid w:val="00B6393E"/>
    <w:rsid w:val="00B66398"/>
    <w:rsid w:val="00B77BE5"/>
    <w:rsid w:val="00B91E7E"/>
    <w:rsid w:val="00BA5683"/>
    <w:rsid w:val="00BB2EFA"/>
    <w:rsid w:val="00BB4992"/>
    <w:rsid w:val="00BB6D83"/>
    <w:rsid w:val="00BC29DB"/>
    <w:rsid w:val="00BE6240"/>
    <w:rsid w:val="00BF1F18"/>
    <w:rsid w:val="00C37016"/>
    <w:rsid w:val="00C44ED3"/>
    <w:rsid w:val="00C503A9"/>
    <w:rsid w:val="00C57FB4"/>
    <w:rsid w:val="00C62D3E"/>
    <w:rsid w:val="00C80EA9"/>
    <w:rsid w:val="00C8125D"/>
    <w:rsid w:val="00C93215"/>
    <w:rsid w:val="00CA7BA2"/>
    <w:rsid w:val="00CC3217"/>
    <w:rsid w:val="00CD0688"/>
    <w:rsid w:val="00CD1FED"/>
    <w:rsid w:val="00D02CEC"/>
    <w:rsid w:val="00D0596B"/>
    <w:rsid w:val="00D10239"/>
    <w:rsid w:val="00D25C67"/>
    <w:rsid w:val="00D61703"/>
    <w:rsid w:val="00D6304C"/>
    <w:rsid w:val="00D67153"/>
    <w:rsid w:val="00D82E18"/>
    <w:rsid w:val="00D9008F"/>
    <w:rsid w:val="00DB0A0A"/>
    <w:rsid w:val="00DB2907"/>
    <w:rsid w:val="00DB3A49"/>
    <w:rsid w:val="00DC7098"/>
    <w:rsid w:val="00DE1257"/>
    <w:rsid w:val="00DE77D9"/>
    <w:rsid w:val="00DF390E"/>
    <w:rsid w:val="00DF76FA"/>
    <w:rsid w:val="00E02790"/>
    <w:rsid w:val="00E0556A"/>
    <w:rsid w:val="00E15E1C"/>
    <w:rsid w:val="00E23F9E"/>
    <w:rsid w:val="00E262BC"/>
    <w:rsid w:val="00E60574"/>
    <w:rsid w:val="00E67923"/>
    <w:rsid w:val="00EA3F62"/>
    <w:rsid w:val="00ED3BC1"/>
    <w:rsid w:val="00ED6242"/>
    <w:rsid w:val="00EF358C"/>
    <w:rsid w:val="00F01216"/>
    <w:rsid w:val="00F14239"/>
    <w:rsid w:val="00F214CB"/>
    <w:rsid w:val="00F451A0"/>
    <w:rsid w:val="00F6016D"/>
    <w:rsid w:val="00F60B6A"/>
    <w:rsid w:val="00F66806"/>
    <w:rsid w:val="00F95973"/>
    <w:rsid w:val="00FA2514"/>
    <w:rsid w:val="00FB0B4E"/>
    <w:rsid w:val="00FB784B"/>
    <w:rsid w:val="00FF72A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rsid w:val="005C7AA5"/>
    <w:pPr>
      <w:spacing w:after="0" w:line="240" w:lineRule="auto"/>
    </w:pPr>
    <w:rPr>
      <w:rFonts w:ascii="Neue Hans Kendrick Light" w:eastAsiaTheme="minorHAnsi" w:hAnsi="Neue Hans Kendrick Light" w:cs="Times New Roman (Textkörper CS)"/>
      <w:sz w:val="16"/>
      <w:szCs w:val="16"/>
      <w:lang w:eastAsia="en-US"/>
    </w:rPr>
  </w:style>
  <w:style w:type="paragraph" w:styleId="berschrift1">
    <w:name w:val="heading 1"/>
    <w:basedOn w:val="Standard"/>
    <w:next w:val="Standard"/>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lang w:val="x-none" w:eastAsia="x-none"/>
    </w:rPr>
  </w:style>
  <w:style w:type="paragraph" w:styleId="berschrift2">
    <w:name w:val="heading 2"/>
    <w:basedOn w:val="Standard"/>
    <w:next w:val="Standard"/>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lang w:val="x-none" w:eastAsia="x-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customStyle="1" w:styleId="Tabelleninhalt">
    <w:name w:val="Tabelleninhalt"/>
    <w:basedOn w:val="Standard"/>
    <w:qFormat/>
    <w:pPr>
      <w:widowControl w:val="0"/>
    </w:pPr>
    <w:rPr>
      <w:rFonts w:ascii="Liberation Serif" w:eastAsia="Liberation Serif" w:hAnsi="Liberation Serif" w:cs="Liberation Serif"/>
      <w:sz w:val="24"/>
      <w:szCs w:val="24"/>
      <w:lang w:val="x-none" w:eastAsia="x-none"/>
    </w:rPr>
  </w:style>
  <w:style w:type="paragraph" w:styleId="Fuzeile">
    <w:name w:val="footer"/>
    <w:basedOn w:val="Standard"/>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Empfngeradresse">
    <w:name w:val="Empfängeradresse"/>
    <w:basedOn w:val="Standard"/>
    <w:qFormat/>
    <w:rPr>
      <w:rFonts w:ascii="Arial" w:eastAsia="Arial" w:hAnsi="Arial" w:cs="Arial"/>
      <w:sz w:val="20"/>
      <w:szCs w:val="20"/>
      <w:lang w:val="x-none" w:eastAsia="x-none"/>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lang w:val="x-none" w:eastAsia="x-none"/>
    </w:rPr>
  </w:style>
  <w:style w:type="paragraph" w:styleId="Kopfzeile">
    <w:name w:val="header"/>
    <w:basedOn w:val="Standard"/>
    <w:link w:val="KopfzeileZchn"/>
    <w:uiPriority w:val="99"/>
    <w:qFormat/>
    <w:pPr>
      <w:tabs>
        <w:tab w:val="center" w:pos="4536"/>
        <w:tab w:val="right" w:pos="9072"/>
      </w:tabs>
    </w:pPr>
    <w:rPr>
      <w:rFonts w:ascii="Times New Roman" w:eastAsia="Times New Roman" w:hAnsi="Times New Roman" w:cs="Times New Roman"/>
      <w:sz w:val="24"/>
      <w:szCs w:val="24"/>
      <w:lang w:val="x-none" w:eastAsia="x-none"/>
    </w:rPr>
  </w:style>
  <w:style w:type="paragraph" w:customStyle="1" w:styleId="Sieber">
    <w:name w:val="Sieber"/>
    <w:basedOn w:val="Standard"/>
    <w:qFormat/>
    <w:rPr>
      <w:rFonts w:ascii="Times New Roman" w:eastAsia="Times New Roman" w:hAnsi="Times New Roman" w:cs="Times New Roman"/>
      <w:sz w:val="24"/>
      <w:szCs w:val="24"/>
      <w:lang w:val="x-none" w:eastAsia="x-none"/>
    </w:rPr>
  </w:style>
  <w:style w:type="paragraph" w:customStyle="1" w:styleId="HOAIUeberschrift1">
    <w:name w:val="HOAI_Ueberschrift1"/>
    <w:basedOn w:val="Standard"/>
    <w:qFormat/>
    <w:pPr>
      <w:spacing w:after="60"/>
    </w:pPr>
    <w:rPr>
      <w:rFonts w:ascii="Arial" w:eastAsia="Arial" w:hAnsi="Arial" w:cs="Arial"/>
      <w:b/>
      <w:bCs/>
      <w:sz w:val="22"/>
      <w:szCs w:val="22"/>
      <w:lang w:val="x-none" w:eastAsia="x-none"/>
    </w:rPr>
  </w:style>
  <w:style w:type="paragraph" w:customStyle="1" w:styleId="HOAIUeberschrift2">
    <w:name w:val="HOAI_Ueberschrift2"/>
    <w:basedOn w:val="Standard"/>
    <w:qFormat/>
    <w:pPr>
      <w:spacing w:after="60"/>
    </w:pPr>
    <w:rPr>
      <w:rFonts w:ascii="Arial" w:eastAsia="Arial" w:hAnsi="Arial" w:cs="Arial"/>
      <w:b/>
      <w:bCs/>
      <w:sz w:val="18"/>
      <w:szCs w:val="18"/>
      <w:lang w:val="x-none" w:eastAsia="x-none"/>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lang w:val="x-none" w:eastAsia="x-none"/>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lang w:val="x-none" w:eastAsia="x-none"/>
    </w:rPr>
  </w:style>
  <w:style w:type="paragraph" w:styleId="Sprechblasentext">
    <w:name w:val="Balloon Text"/>
    <w:basedOn w:val="Standard"/>
    <w:qFormat/>
    <w:rPr>
      <w:rFonts w:ascii="Segoe UI" w:eastAsia="Segoe UI" w:hAnsi="Segoe UI" w:cs="Segoe UI"/>
      <w:sz w:val="18"/>
      <w:szCs w:val="18"/>
      <w:lang w:val="x-none" w:eastAsia="x-none"/>
    </w:rPr>
  </w:style>
  <w:style w:type="paragraph" w:styleId="Funotentext">
    <w:name w:val="footnote text"/>
    <w:basedOn w:val="Standard"/>
    <w:qFormat/>
    <w:rPr>
      <w:rFonts w:ascii="Times New Roman" w:eastAsia="Times New Roman" w:hAnsi="Times New Roman" w:cs="Times New Roman"/>
      <w:sz w:val="20"/>
      <w:szCs w:val="20"/>
      <w:lang w:val="x-none" w:eastAsia="x-none"/>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Brieftext">
    <w:name w:val="Brieftext"/>
    <w:basedOn w:val="Standard"/>
    <w:qFormat/>
    <w:rsid w:val="00727DC3"/>
    <w:pPr>
      <w:spacing w:after="240" w:line="276" w:lineRule="auto"/>
      <w:ind w:left="2552"/>
      <w:jc w:val="both"/>
    </w:pPr>
  </w:style>
  <w:style w:type="table" w:styleId="Tabellenraster">
    <w:name w:val="Table Grid"/>
    <w:basedOn w:val="NormaleTabelle"/>
    <w:uiPriority w:val="39"/>
    <w:rsid w:val="00727DC3"/>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rsid w:val="00B66398"/>
    <w:rPr>
      <w:rFonts w:ascii="Times New Roman"/>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63582">
      <w:bodyDiv w:val="1"/>
      <w:marLeft w:val="0"/>
      <w:marRight w:val="0"/>
      <w:marTop w:val="0"/>
      <w:marBottom w:val="0"/>
      <w:divBdr>
        <w:top w:val="none" w:sz="0" w:space="0" w:color="auto"/>
        <w:left w:val="none" w:sz="0" w:space="0" w:color="auto"/>
        <w:bottom w:val="none" w:sz="0" w:space="0" w:color="auto"/>
        <w:right w:val="none" w:sz="0" w:space="0" w:color="auto"/>
      </w:divBdr>
      <w:divsChild>
        <w:div w:id="817843212">
          <w:marLeft w:val="0"/>
          <w:marRight w:val="0"/>
          <w:marTop w:val="0"/>
          <w:marBottom w:val="0"/>
          <w:divBdr>
            <w:top w:val="none" w:sz="0" w:space="0" w:color="auto"/>
            <w:left w:val="none" w:sz="0" w:space="0" w:color="auto"/>
            <w:bottom w:val="none" w:sz="0" w:space="0" w:color="auto"/>
            <w:right w:val="none" w:sz="0" w:space="0" w:color="auto"/>
          </w:divBdr>
          <w:divsChild>
            <w:div w:id="4932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0729">
      <w:bodyDiv w:val="1"/>
      <w:marLeft w:val="0"/>
      <w:marRight w:val="0"/>
      <w:marTop w:val="0"/>
      <w:marBottom w:val="0"/>
      <w:divBdr>
        <w:top w:val="none" w:sz="0" w:space="0" w:color="auto"/>
        <w:left w:val="none" w:sz="0" w:space="0" w:color="auto"/>
        <w:bottom w:val="none" w:sz="0" w:space="0" w:color="auto"/>
        <w:right w:val="none" w:sz="0" w:space="0" w:color="auto"/>
      </w:divBdr>
      <w:divsChild>
        <w:div w:id="141393896">
          <w:marLeft w:val="0"/>
          <w:marRight w:val="0"/>
          <w:marTop w:val="0"/>
          <w:marBottom w:val="0"/>
          <w:divBdr>
            <w:top w:val="none" w:sz="0" w:space="0" w:color="auto"/>
            <w:left w:val="none" w:sz="0" w:space="0" w:color="auto"/>
            <w:bottom w:val="none" w:sz="0" w:space="0" w:color="auto"/>
            <w:right w:val="none" w:sz="0" w:space="0" w:color="auto"/>
          </w:divBdr>
          <w:divsChild>
            <w:div w:id="1209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A64CF-21EB-4992-BE40-D2DABCB434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4305F8-1E2C-4C6F-BE39-9C516A2169C8}">
  <ds:schemaRefs>
    <ds:schemaRef ds:uri="http://schemas.microsoft.com/sharepoint/v3/contenttype/forms"/>
  </ds:schemaRefs>
</ds:datastoreItem>
</file>

<file path=customXml/itemProps3.xml><?xml version="1.0" encoding="utf-8"?>
<ds:datastoreItem xmlns:ds="http://schemas.openxmlformats.org/officeDocument/2006/customXml" ds:itemID="{7D139189-D32D-4A36-8ABD-09253B3EF0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C0316B-EA53-471F-B90B-8966CA15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5613</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6491</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70</cp:revision>
  <dcterms:created xsi:type="dcterms:W3CDTF">2025-02-05T14:59:00Z</dcterms:created>
  <dcterms:modified xsi:type="dcterms:W3CDTF">2025-06-02T09:31:00Z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