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8708DB" w:rsidRPr="004A0E94" w14:paraId="35B94010" w14:textId="77777777" w:rsidTr="00844916">
        <w:tc>
          <w:tcPr>
            <w:tcW w:w="4425" w:type="dxa"/>
            <w:tcBorders>
              <w:top w:val="nil"/>
            </w:tcBorders>
          </w:tcPr>
          <w:p w14:paraId="01806542" w14:textId="10561E98" w:rsidR="008708DB" w:rsidRPr="004A0E94" w:rsidRDefault="008708DB" w:rsidP="008708DB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proofErr w:type="gramStart"/>
            <w:r w:rsidRPr="00CF72D7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KOST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Design</w:t>
            </w:r>
            <w:proofErr w:type="gramEnd"/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eastAsia="de-DE" w:bidi="de-DE"/>
              </w:rPr>
              <w:t>•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proofErr w:type="spellStart"/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Münzstr</w:t>
            </w:r>
            <w:proofErr w:type="spellEnd"/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. 10 </w:t>
            </w:r>
            <w:r w:rsidRPr="00F47646"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eastAsia="de-DE" w:bidi="de-DE"/>
              </w:rPr>
              <w:t xml:space="preserve">• 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D-10178 Berlin</w:t>
            </w:r>
          </w:p>
        </w:tc>
      </w:tr>
      <w:tr w:rsidR="008708DB" w:rsidRPr="004A0E94" w14:paraId="2BC14039" w14:textId="77777777" w:rsidTr="00844916">
        <w:tc>
          <w:tcPr>
            <w:tcW w:w="4425" w:type="dxa"/>
            <w:tcBorders>
              <w:bottom w:val="nil"/>
            </w:tcBorders>
          </w:tcPr>
          <w:p w14:paraId="1EDB6A4D" w14:textId="340C9633" w:rsidR="008708DB" w:rsidRPr="004A0E94" w:rsidRDefault="008708DB" w:rsidP="008708D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6289CBA9" w14:textId="77777777" w:rsidR="008708DB" w:rsidRPr="004A0E94" w:rsidRDefault="008708DB" w:rsidP="008708D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5B56FB5E" w14:textId="77777777" w:rsidR="008708DB" w:rsidRPr="004A0E94" w:rsidRDefault="008708DB" w:rsidP="008708DB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2F63159" w14:textId="77777777" w:rsidR="008708DB" w:rsidRPr="004A0E94" w:rsidRDefault="008708DB" w:rsidP="008708D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29CFE1E6" w14:textId="77777777" w:rsidR="008708DB" w:rsidRPr="004A0E94" w:rsidRDefault="008708DB" w:rsidP="008708D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271A01BC" w14:textId="77777777" w:rsidR="008708DB" w:rsidRPr="004A0E94" w:rsidRDefault="008708DB" w:rsidP="008708DB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2FC983A7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0CC794E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1F5684CC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5314952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D6A601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5C7AA5" w:rsidRPr="004A0E94" w14:paraId="15088D83" w14:textId="77777777" w:rsidTr="00844916">
        <w:tc>
          <w:tcPr>
            <w:tcW w:w="2445" w:type="dxa"/>
            <w:tcBorders>
              <w:top w:val="nil"/>
              <w:bottom w:val="nil"/>
            </w:tcBorders>
          </w:tcPr>
          <w:p w14:paraId="6BAB5EAF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285C561D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96057CB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00150EF8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42EBFC43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BETREFF</w:t>
            </w:r>
          </w:p>
          <w:p w14:paraId="72396AB5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8"/>
                <w:szCs w:val="18"/>
                <w:lang w:val="de-DE"/>
              </w:rPr>
            </w:pPr>
            <w:proofErr w:type="gramStart"/>
            <w:r w:rsidRPr="004A0E94">
              <w:rPr>
                <w:rFonts w:ascii="Neue Hans Kendrick" w:hAnsi="Neue Hans Kendrick"/>
                <w:sz w:val="18"/>
                <w:szCs w:val="18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8"/>
                <w:szCs w:val="18"/>
                <w:lang w:val="de-DE"/>
              </w:rPr>
              <w:t>invoice</w:t>
            </w:r>
            <w:proofErr w:type="gramEnd"/>
            <w:r w:rsidRPr="004A0E94">
              <w:rPr>
                <w:rFonts w:ascii="Neue Hans Kendrick" w:hAnsi="Neue Hans Kendrick"/>
                <w:sz w:val="18"/>
                <w:szCs w:val="18"/>
                <w:lang w:val="de-DE"/>
              </w:rPr>
              <w:t>_title</w:t>
            </w:r>
            <w:proofErr w:type="spellEnd"/>
            <w:r w:rsidRPr="004A0E94">
              <w:rPr>
                <w:rFonts w:ascii="Neue Hans Kendrick" w:hAnsi="Neue Hans Kendrick"/>
                <w:sz w:val="18"/>
                <w:szCs w:val="18"/>
                <w:lang w:val="de-DE"/>
              </w:rPr>
              <w:t>}}</w:t>
            </w:r>
          </w:p>
          <w:p w14:paraId="1FBF9D76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für das Projekt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{{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project_no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4A0E94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project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_name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</w:tc>
      </w:tr>
      <w:tr w:rsidR="005C7AA5" w:rsidRPr="004A0E94" w14:paraId="344661F5" w14:textId="77777777" w:rsidTr="00844916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9A5AC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PROJEKT</w:t>
            </w:r>
          </w:p>
          <w:p w14:paraId="4CC56B1C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project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_no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4CAAF0C8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project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_name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54E3F9CD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de-DE" w:eastAsia="de-DE" w:bidi="de-DE"/>
              </w:rPr>
            </w:pPr>
          </w:p>
          <w:p w14:paraId="48F322CF" w14:textId="77777777" w:rsidR="005C7AA5" w:rsidRPr="004A0E94" w:rsidRDefault="005C7AA5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RECHNUNG</w:t>
            </w: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  <w:p w14:paraId="328B4A46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invoice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_title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24AD2890" w14:textId="77777777" w:rsidR="005C7AA5" w:rsidRPr="004A0E94" w:rsidRDefault="005C7AA5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1F9DA94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ZEITRAUM</w:t>
            </w:r>
          </w:p>
          <w:p w14:paraId="0943376F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from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2B264BA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4A0E94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to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0CF37BE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689A5DBF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50B4D8B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1DAA8937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325ED3E7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Sehr geehrte Damen und Herren,</w:t>
            </w:r>
          </w:p>
          <w:p w14:paraId="7AF42559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349BEC6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in der Anlage erhalten Sie die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if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invoice_type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== 'AR' </w:t>
            </w: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%}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</w:rPr>
              <w:t>Abschlagsrechnung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else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%}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</w:rPr>
              <w:t>Schlussrechnung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endif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%}, 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invoice_title</w:t>
            </w:r>
            <w:proofErr w:type="spellEnd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}}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zum 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{{</w:t>
            </w:r>
            <w:proofErr w:type="spellStart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project_no</w:t>
            </w:r>
            <w:proofErr w:type="spellEnd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}} </w:t>
            </w: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project_name</w:t>
            </w:r>
            <w:proofErr w:type="spellEnd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}}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im Auftrag </w:t>
            </w:r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contract_name</w:t>
            </w:r>
            <w:proofErr w:type="spellEnd"/>
            <w:r w:rsidRPr="004A0E94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}}</w:t>
            </w:r>
            <w:r w:rsidRPr="004A0E94">
              <w:rPr>
                <w:rFonts w:ascii="Neue Hans Kendrick" w:eastAsia="Neue Hans Kendrick Light" w:hAnsi="Neue Hans Kendrick"/>
                <w:b/>
                <w:bCs/>
                <w:sz w:val="16"/>
                <w:lang w:val="de-DE" w:eastAsia="de-DE" w:bidi="de-DE"/>
              </w:rPr>
              <w:t>.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</w:t>
            </w:r>
          </w:p>
          <w:p w14:paraId="0154BCA2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  <w:p w14:paraId="3F2853B9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0F00FF14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4CB2C63D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B28B69E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33F2913C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BBA695C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968E1F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177CE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4A0E94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3E4DE0B8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6A662D71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16BF25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253DE2AE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22E0195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MwSt.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49FF845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A84B93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4A0E94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0C39635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149EC1C5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EA3F1C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7184128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2C79A89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6E805D59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4D8A089B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4A0E94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43790417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7C7082F1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297C6D1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25730DD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9E6A0D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Zu zahlender Rechnungsbetrag</w:t>
            </w:r>
          </w:p>
          <w:p w14:paraId="2FB50045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Calibri" w:eastAsia="Neue Hans Kendrick Light" w:hAnsi="Calibri" w:cs="Calibri"/>
                <w:lang w:eastAsia="de-DE" w:bidi="de-DE"/>
              </w:rPr>
              <w:t> </w:t>
            </w:r>
          </w:p>
        </w:tc>
        <w:tc>
          <w:tcPr>
            <w:tcW w:w="425" w:type="dxa"/>
          </w:tcPr>
          <w:p w14:paraId="4DD81854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762A305E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u w:val="single"/>
                <w:lang w:eastAsia="de-DE" w:bidi="de-DE"/>
              </w:rPr>
              <w:t xml:space="preserve"> </w:t>
            </w:r>
            <w:r w:rsidRPr="004A0E94">
              <w:rPr>
                <w:rFonts w:ascii="Neue Hans Kendrick" w:hAnsi="Neue Hans Kendrick"/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4B8E8EE4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70CADB3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1E7D9586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35C4C5E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6EA6C85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6A51F0E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64938570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A730A62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A620C44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706AE2A6" w14:textId="77777777" w:rsidTr="00844916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2DE033B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2A2EC833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5FC3173B" w14:textId="77777777" w:rsidR="005C7AA5" w:rsidRPr="004A0E94" w:rsidRDefault="005C7AA5" w:rsidP="00844916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Die Leistungen wurden im Zeitraum vom </w:t>
            </w:r>
            <w:proofErr w:type="gram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from</w:t>
            </w:r>
            <w:proofErr w:type="gram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_date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bis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>to_date</w:t>
            </w:r>
            <w:proofErr w:type="spellEnd"/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>erbracht.</w:t>
            </w:r>
          </w:p>
          <w:p w14:paraId="5A5F0FF1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BF384C5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Unsere Rechnungen sind sofort und ohne Abzug auf folgendes Konto fällig.</w:t>
            </w:r>
          </w:p>
          <w:p w14:paraId="1839227B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2EC82E7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2666B6EE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D848839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5C7AA5" w:rsidRPr="004A0E94" w14:paraId="6CA8CDC6" w14:textId="77777777" w:rsidTr="00844916">
        <w:tc>
          <w:tcPr>
            <w:tcW w:w="2445" w:type="dxa"/>
            <w:tcBorders>
              <w:top w:val="nil"/>
            </w:tcBorders>
          </w:tcPr>
          <w:p w14:paraId="4F85E261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5E4A889D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C67E605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68F038BD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BD8C4A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Mit freundlichen Grüßen</w:t>
            </w:r>
          </w:p>
          <w:p w14:paraId="1CBBE6B9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F8F1A00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 xml:space="preserve">Benjamin </w:t>
            </w:r>
            <w:proofErr w:type="spellStart"/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Koziczinski</w:t>
            </w:r>
            <w:proofErr w:type="spellEnd"/>
          </w:p>
          <w:p w14:paraId="5FE56730" w14:textId="77777777" w:rsidR="005C7AA5" w:rsidRPr="004A0E94" w:rsidRDefault="005C7AA5" w:rsidP="00844916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7EB47992" w14:textId="77777777" w:rsidR="005C7AA5" w:rsidRPr="004A0E94" w:rsidRDefault="005C7AA5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5C7AA5" w:rsidRPr="004A0E94" w14:paraId="02FE22EB" w14:textId="77777777" w:rsidTr="00844916">
        <w:tc>
          <w:tcPr>
            <w:tcW w:w="2445" w:type="dxa"/>
          </w:tcPr>
          <w:p w14:paraId="22EB08F6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DC38BBA" w14:textId="77777777" w:rsidR="005C7AA5" w:rsidRPr="004A0E94" w:rsidRDefault="005C7AA5" w:rsidP="00844916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D4278D" w14:textId="77777777" w:rsidR="005C7AA5" w:rsidRPr="004A0E94" w:rsidRDefault="005C7AA5" w:rsidP="00844916">
            <w:pPr>
              <w:pStyle w:val="Normal"/>
              <w:rPr>
                <w:rFonts w:ascii="Neue Hans Kendrick" w:hAnsi="Neue Hans Kendrick"/>
              </w:rPr>
            </w:pPr>
          </w:p>
        </w:tc>
      </w:tr>
      <w:tr w:rsidR="005C7AA5" w:rsidRPr="004A0E94" w14:paraId="0A30F4A3" w14:textId="77777777" w:rsidTr="00844916">
        <w:tc>
          <w:tcPr>
            <w:tcW w:w="2445" w:type="dxa"/>
            <w:tcBorders>
              <w:bottom w:val="nil"/>
            </w:tcBorders>
          </w:tcPr>
          <w:p w14:paraId="6A8E4AEA" w14:textId="77777777" w:rsidR="005C7AA5" w:rsidRPr="004A0E94" w:rsidRDefault="005C7AA5" w:rsidP="00844916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6FDCE007" w14:textId="77777777" w:rsidR="005C7AA5" w:rsidRPr="004A0E94" w:rsidRDefault="005C7AA5" w:rsidP="00844916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078B6867" w14:textId="77777777" w:rsidR="005C7AA5" w:rsidRPr="004A0E94" w:rsidRDefault="005C7AA5" w:rsidP="00844916">
            <w:pPr>
              <w:pStyle w:val="Normal"/>
              <w:rPr>
                <w:rFonts w:ascii="Neue Hans Kendrick" w:hAnsi="Neue Hans Kendrick"/>
              </w:rPr>
            </w:pPr>
          </w:p>
        </w:tc>
      </w:tr>
    </w:tbl>
    <w:p w14:paraId="1325D40E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2D44D176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424746F" w14:textId="77777777" w:rsidR="005C7AA5" w:rsidRPr="004A0E94" w:rsidRDefault="005C7AA5" w:rsidP="005C7AA5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4A0E94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459394A0" w14:textId="77777777" w:rsidR="005C7AA5" w:rsidRPr="004A0E94" w:rsidRDefault="005C7AA5" w:rsidP="005C7AA5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lang w:eastAsia="de-DE" w:bidi="de-DE"/>
        </w:rPr>
      </w:pPr>
      <w:r w:rsidRPr="004A0E94">
        <w:rPr>
          <w:rFonts w:ascii="Neue Hans Kendrick" w:eastAsia="Neue Hans Kendrick Light" w:hAnsi="Neue Hans Kendrick"/>
          <w:sz w:val="18"/>
          <w:lang w:eastAsia="de-DE" w:bidi="de-D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5C7AA5" w:rsidRPr="004A0E94" w14:paraId="69430857" w14:textId="77777777" w:rsidTr="0084491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9B990D8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F69CB0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05E5ED33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60C9684F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29B3940A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4BA3E119" w14:textId="77777777" w:rsidR="005C7AA5" w:rsidRPr="004A0E94" w:rsidRDefault="005C7AA5" w:rsidP="005C7AA5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 xml:space="preserve">{% for </w:t>
      </w:r>
      <w:proofErr w:type="spellStart"/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>section_name</w:t>
      </w:r>
      <w:proofErr w:type="spellEnd"/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 xml:space="preserve">, </w:t>
      </w:r>
      <w:proofErr w:type="spellStart"/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>section_data</w:t>
      </w:r>
      <w:proofErr w:type="spellEnd"/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5C7AA5" w:rsidRPr="004A0E94" w14:paraId="1ABB6669" w14:textId="77777777" w:rsidTr="00844916">
        <w:trPr>
          <w:trHeight w:val="20"/>
        </w:trPr>
        <w:tc>
          <w:tcPr>
            <w:tcW w:w="5949" w:type="dxa"/>
            <w:shd w:val="clear" w:color="auto" w:fill="E5E5E5"/>
          </w:tcPr>
          <w:p w14:paraId="68FF60B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282DFDC9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076DCF6E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22548D82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5C7AA5" w:rsidRPr="004A0E94" w14:paraId="2D1DC026" w14:textId="77777777" w:rsidTr="00844916">
        <w:trPr>
          <w:trHeight w:val="151"/>
        </w:trPr>
        <w:tc>
          <w:tcPr>
            <w:tcW w:w="432" w:type="dxa"/>
            <w:shd w:val="clear" w:color="auto" w:fill="auto"/>
          </w:tcPr>
          <w:p w14:paraId="20C5730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1DA4289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3D3752B1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0E6C30BD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.unit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67966D5E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.rate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 </w:t>
            </w:r>
            <w:r w:rsidRPr="004A0E94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10EE9D8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.total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  <w:r w:rsidRPr="004A0E94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69613A8F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if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4A0E9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4A0E9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5C7AA5" w:rsidRPr="004A0E94" w14:paraId="6ACD4A79" w14:textId="77777777" w:rsidTr="00844916">
        <w:trPr>
          <w:trHeight w:val="151"/>
        </w:trPr>
        <w:tc>
          <w:tcPr>
            <w:tcW w:w="704" w:type="dxa"/>
            <w:shd w:val="clear" w:color="auto" w:fill="auto"/>
          </w:tcPr>
          <w:p w14:paraId="52106819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5A76735A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0D342F98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2612A347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340E9217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07582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60AEE54A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309F1FED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63988AFB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6E18AEC0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5C7AA5" w:rsidRPr="004A0E94" w14:paraId="72F26291" w14:textId="77777777" w:rsidTr="00844916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43F4E759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255C14E1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99C38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DEE9F9B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666DD26D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E2E86A0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9EF7898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57BC3E8C" w14:textId="77777777" w:rsidR="005C7AA5" w:rsidRPr="004A0E94" w:rsidRDefault="005C7AA5" w:rsidP="005C7AA5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u w:val="single"/>
          <w:lang w:eastAsia="de-DE" w:bidi="de-DE"/>
        </w:rPr>
      </w:pPr>
    </w:p>
    <w:p w14:paraId="6BB87406" w14:textId="77777777" w:rsidR="005C7AA5" w:rsidRPr="004A0E94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1E47EAFD" w14:textId="77777777" w:rsidR="005C7AA5" w:rsidRPr="004A0E94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5C7AA5" w:rsidRPr="004A0E94" w14:paraId="0AF7F8C3" w14:textId="77777777" w:rsidTr="00844916">
        <w:trPr>
          <w:trHeight w:val="20"/>
        </w:trPr>
        <w:tc>
          <w:tcPr>
            <w:tcW w:w="3256" w:type="dxa"/>
            <w:shd w:val="clear" w:color="auto" w:fill="auto"/>
          </w:tcPr>
          <w:p w14:paraId="480EB976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77EDBDA1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7690BA8D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2951B72C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EECE7E1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218874DD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660F0656" w14:textId="77777777" w:rsidR="005C7AA5" w:rsidRPr="004A0E94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{% </w:t>
      </w:r>
      <w:proofErr w:type="spellStart"/>
      <w:r w:rsidRPr="004A0E94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endif</w:t>
      </w:r>
      <w:proofErr w:type="spellEnd"/>
      <w:r w:rsidRPr="004A0E94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 %}</w:t>
      </w:r>
    </w:p>
    <w:tbl>
      <w:tblPr>
        <w:tblW w:w="954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2758"/>
        <w:gridCol w:w="466"/>
        <w:gridCol w:w="599"/>
        <w:gridCol w:w="745"/>
        <w:gridCol w:w="1713"/>
        <w:gridCol w:w="6"/>
        <w:gridCol w:w="1707"/>
        <w:gridCol w:w="1546"/>
      </w:tblGrid>
      <w:tr w:rsidR="005C7AA5" w:rsidRPr="004A0E94" w14:paraId="6AF9D3EB" w14:textId="77777777" w:rsidTr="00BA2568">
        <w:trPr>
          <w:cantSplit/>
          <w:trHeight w:val="110"/>
        </w:trPr>
        <w:tc>
          <w:tcPr>
            <w:tcW w:w="3224" w:type="dxa"/>
            <w:gridSpan w:val="2"/>
            <w:tcBorders>
              <w:top w:val="nil"/>
            </w:tcBorders>
          </w:tcPr>
          <w:p w14:paraId="6973059B" w14:textId="77777777" w:rsidR="005C7AA5" w:rsidRPr="004A0E94" w:rsidRDefault="005C7AA5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CAAE884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43A70EA8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7AEA22DC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14:paraId="03485E57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0A57F25F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5C7AA5" w:rsidRPr="004A0E94" w14:paraId="1E91E755" w14:textId="77777777" w:rsidTr="00BA2568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5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0D43D20E" w14:textId="77777777" w:rsidR="005C7AA5" w:rsidRPr="004A0E94" w:rsidRDefault="005C7AA5" w:rsidP="00BA2568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left="-47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DE18CE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6AA01B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318CFCA8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8C59280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5C7AA5" w:rsidRPr="004A0E94" w14:paraId="39A9AA16" w14:textId="77777777" w:rsidTr="00BA2568">
        <w:trPr>
          <w:cantSplit/>
          <w:trHeight w:val="354"/>
        </w:trPr>
        <w:tc>
          <w:tcPr>
            <w:tcW w:w="3224" w:type="dxa"/>
            <w:gridSpan w:val="2"/>
            <w:tcBorders>
              <w:bottom w:val="nil"/>
            </w:tcBorders>
          </w:tcPr>
          <w:p w14:paraId="5E646F82" w14:textId="77777777" w:rsidR="005C7AA5" w:rsidRPr="004A0E94" w:rsidRDefault="005C7AA5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E16C0F1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59F4BAE9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1CB362ED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14:paraId="28E6CF41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3CEECDAF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30557530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Cs w:val="20"/>
          <w:lang w:eastAsia="de-DE" w:bidi="de-DE"/>
        </w:rPr>
      </w:pPr>
      <w:r w:rsidRPr="004A0E94">
        <w:rPr>
          <w:rFonts w:ascii="Neue Hans Kendrick" w:eastAsia="Neue Hans Kendrick Light" w:hAnsi="Neue Hans Kendrick"/>
          <w:sz w:val="20"/>
          <w:lang w:eastAsia="de-DE" w:bidi="de-DE"/>
        </w:rPr>
        <w:t>RECHNUNGSPOSTEN</w:t>
      </w:r>
    </w:p>
    <w:tbl>
      <w:tblPr>
        <w:tblW w:w="9614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249"/>
        <w:gridCol w:w="1140"/>
        <w:gridCol w:w="1380"/>
        <w:gridCol w:w="1845"/>
      </w:tblGrid>
      <w:tr w:rsidR="005C7AA5" w:rsidRPr="004A0E94" w14:paraId="1DE3C625" w14:textId="77777777" w:rsidTr="00BA2568">
        <w:trPr>
          <w:trHeight w:val="340"/>
        </w:trPr>
        <w:tc>
          <w:tcPr>
            <w:tcW w:w="5249" w:type="dxa"/>
            <w:tcBorders>
              <w:top w:val="single" w:sz="6" w:space="0" w:color="auto"/>
            </w:tcBorders>
          </w:tcPr>
          <w:p w14:paraId="597D7845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4A0E94">
              <w:rPr>
                <w:rFonts w:ascii="Neue Hans Kendrick" w:eastAsia="Neue Hans Kendrick Light" w:hAnsi="Neue Hans Kendrick"/>
                <w:sz w:val="18"/>
                <w:szCs w:val="28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3D7BD3F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5280AAD0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2D25CADA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5C7AA5" w:rsidRPr="004A0E94" w14:paraId="10C4C3EA" w14:textId="77777777" w:rsidTr="00BA2568">
        <w:trPr>
          <w:trHeight w:val="340"/>
        </w:trPr>
        <w:tc>
          <w:tcPr>
            <w:tcW w:w="5249" w:type="dxa"/>
            <w:tcBorders>
              <w:bottom w:val="nil"/>
            </w:tcBorders>
          </w:tcPr>
          <w:p w14:paraId="46352EB7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proofErr w:type="spellStart"/>
            <w:r w:rsidRPr="004A0E94">
              <w:rPr>
                <w:rFonts w:ascii="Neue Hans Kendrick" w:eastAsia="Neue Hans Kendrick Light" w:hAnsi="Neue Hans Kendrick"/>
                <w:sz w:val="18"/>
                <w:szCs w:val="28"/>
                <w:lang w:eastAsia="de-DE" w:bidi="de-DE"/>
              </w:rPr>
              <w:t>U</w:t>
            </w:r>
            <w:r w:rsidRPr="004A0E94">
              <w:rPr>
                <w:rFonts w:ascii="Neue Hans Kendrick" w:eastAsia="Neue Hans Kendrick Light" w:hAnsi="Neue Hans Kendrick"/>
                <w:sz w:val="18"/>
                <w:szCs w:val="28"/>
              </w:rPr>
              <w:t>St</w:t>
            </w:r>
            <w:proofErr w:type="spellEnd"/>
            <w:r w:rsidRPr="004A0E94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. 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014E01F1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8AD3DC3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1927390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5C7AA5" w:rsidRPr="004A0E94" w14:paraId="772949EA" w14:textId="77777777" w:rsidTr="00BA2568">
        <w:trPr>
          <w:trHeight w:val="442"/>
        </w:trPr>
        <w:tc>
          <w:tcPr>
            <w:tcW w:w="524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9CA077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  <w:sz w:val="18"/>
                <w:szCs w:val="28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EC4DD1D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63AF00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83D6A71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sz w:val="18"/>
                <w:szCs w:val="18"/>
                <w:u w:val="singl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0605802F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1C134D63" w14:textId="77777777" w:rsidR="005C7AA5" w:rsidRPr="004A0E94" w:rsidRDefault="005C7AA5" w:rsidP="005C7AA5">
      <w:pPr>
        <w:rPr>
          <w:rFonts w:ascii="Neue Hans Kendrick" w:hAnsi="Neue Hans Kendrick"/>
          <w:sz w:val="14"/>
          <w:szCs w:val="14"/>
        </w:rPr>
      </w:pPr>
      <w:r w:rsidRPr="004A0E94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4A0E94">
        <w:rPr>
          <w:rFonts w:ascii="Neue Hans Kendrick" w:hAnsi="Neue Hans Kendrick"/>
          <w:sz w:val="14"/>
          <w:szCs w:val="14"/>
        </w:rPr>
        <w:t>if</w:t>
      </w:r>
      <w:proofErr w:type="spellEnd"/>
      <w:r w:rsidRPr="004A0E94">
        <w:rPr>
          <w:rFonts w:ascii="Neue Hans Kendrick" w:hAnsi="Neue Hans Kendrick"/>
          <w:sz w:val="14"/>
          <w:szCs w:val="14"/>
        </w:rPr>
        <w:t xml:space="preserve"> </w:t>
      </w:r>
      <w:proofErr w:type="spellStart"/>
      <w:r w:rsidRPr="004A0E94">
        <w:rPr>
          <w:rFonts w:ascii="Neue Hans Kendrick" w:hAnsi="Neue Hans Kendrick"/>
          <w:sz w:val="14"/>
          <w:szCs w:val="14"/>
        </w:rPr>
        <w:t>previous_invoices</w:t>
      </w:r>
      <w:proofErr w:type="spellEnd"/>
      <w:r w:rsidRPr="004A0E94">
        <w:rPr>
          <w:rFonts w:ascii="Neue Hans Kendrick" w:hAnsi="Neue Hans Kendrick"/>
          <w:sz w:val="14"/>
          <w:szCs w:val="14"/>
        </w:rPr>
        <w:t xml:space="preserve"> %}</w:t>
      </w:r>
    </w:p>
    <w:p w14:paraId="2B8C9F4A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4A0E94">
        <w:rPr>
          <w:rFonts w:ascii="Neue Hans Kendrick" w:eastAsia="Neue Hans Kendrick Light" w:hAnsi="Neue Hans Kendrick"/>
          <w:b/>
          <w:u w:val="single"/>
          <w:lang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4A0E94" w14:paraId="017190C0" w14:textId="77777777" w:rsidTr="00844916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CC7A8E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2A8A481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 xml:space="preserve">Betrag </w:t>
            </w:r>
            <w:proofErr w:type="spellStart"/>
            <w:r w:rsidRPr="004A0E94">
              <w:rPr>
                <w:rFonts w:ascii="Neue Hans Kendrick" w:eastAsia="Neue Hans Kendrick Light" w:hAnsi="Neue Hans Kendrick"/>
              </w:rPr>
              <w:t>Ust</w:t>
            </w:r>
            <w:proofErr w:type="spellEnd"/>
            <w:r w:rsidRPr="004A0E94">
              <w:rPr>
                <w:rFonts w:ascii="Neue Hans Kendrick" w:eastAsia="Neue Hans Kendrick Light" w:hAnsi="Neue Hans Kendrick"/>
              </w:rPr>
              <w:t>.</w:t>
            </w:r>
            <w:r w:rsidRPr="004A0E94">
              <w:rPr>
                <w:rFonts w:ascii="Neue Hans Kendrick" w:hAnsi="Neue Hans Kendrick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ABBADDF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Betrag netto.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4D0A2904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9D4529A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Gezahlter Betrag</w:t>
            </w:r>
          </w:p>
        </w:tc>
      </w:tr>
    </w:tbl>
    <w:p w14:paraId="7CCACF11" w14:textId="77777777" w:rsidR="005C7AA5" w:rsidRPr="004A0E94" w:rsidRDefault="005C7AA5" w:rsidP="005C7AA5">
      <w:pPr>
        <w:rPr>
          <w:rFonts w:ascii="Neue Hans Kendrick" w:hAnsi="Neue Hans Kendrick"/>
          <w:sz w:val="2"/>
          <w:szCs w:val="2"/>
          <w:lang w:val="en-US"/>
        </w:rPr>
      </w:pPr>
      <w:r w:rsidRPr="004A0E94">
        <w:rPr>
          <w:rFonts w:ascii="Neue Hans Kendrick" w:hAnsi="Neue Hans Kendrick"/>
          <w:sz w:val="2"/>
          <w:szCs w:val="2"/>
          <w:lang w:val="en-US"/>
        </w:rPr>
        <w:t xml:space="preserve">{% for inv in </w:t>
      </w:r>
      <w:proofErr w:type="spellStart"/>
      <w:r w:rsidRPr="004A0E94">
        <w:rPr>
          <w:rFonts w:ascii="Neue Hans Kendrick" w:hAnsi="Neue Hans Kendrick"/>
          <w:sz w:val="2"/>
          <w:szCs w:val="2"/>
          <w:lang w:val="en-US"/>
        </w:rPr>
        <w:t>previous_invoices</w:t>
      </w:r>
      <w:proofErr w:type="spellEnd"/>
      <w:r w:rsidRPr="004A0E94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4A0E94" w14:paraId="5F55E9C8" w14:textId="77777777" w:rsidTr="00844916">
        <w:trPr>
          <w:trHeight w:val="285"/>
          <w:tblHeader/>
        </w:trPr>
        <w:tc>
          <w:tcPr>
            <w:tcW w:w="3240" w:type="dxa"/>
          </w:tcPr>
          <w:p w14:paraId="0B76BDA9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proofErr w:type="gramStart"/>
            <w:r w:rsidRPr="004A0E94">
              <w:rPr>
                <w:rFonts w:ascii="Neue Hans Kendrick" w:hAnsi="Neue Hans Kendrick"/>
                <w:lang w:val="en-US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  <w:lang w:val="en-US"/>
              </w:rPr>
              <w:t>inv</w:t>
            </w:r>
            <w:proofErr w:type="gramEnd"/>
            <w:r w:rsidRPr="004A0E94">
              <w:rPr>
                <w:rFonts w:ascii="Neue Hans Kendrick" w:hAnsi="Neue Hans Kendrick"/>
                <w:lang w:val="en-US"/>
              </w:rPr>
              <w:t>.invoice_title</w:t>
            </w:r>
            <w:proofErr w:type="spellEnd"/>
            <w:r w:rsidRPr="004A0E94">
              <w:rPr>
                <w:rFonts w:ascii="Neue Hans Kendrick" w:hAnsi="Neue Hans Kendrick"/>
                <w:lang w:val="en-US"/>
              </w:rPr>
              <w:t xml:space="preserve"> }}/{{ </w:t>
            </w:r>
            <w:proofErr w:type="spellStart"/>
            <w:r w:rsidRPr="004A0E94">
              <w:rPr>
                <w:rFonts w:ascii="Neue Hans Kendrick" w:hAnsi="Neue Hans Kendrick"/>
                <w:lang w:val="en-US"/>
              </w:rPr>
              <w:t>inv.created_at</w:t>
            </w:r>
            <w:proofErr w:type="spellEnd"/>
            <w:r w:rsidRPr="004A0E94">
              <w:rPr>
                <w:rFonts w:ascii="Neue Hans Kendrick" w:hAnsi="Neue Hans Kendrick"/>
                <w:lang w:val="en-US"/>
              </w:rPr>
              <w:t>}}</w:t>
            </w:r>
          </w:p>
        </w:tc>
        <w:tc>
          <w:tcPr>
            <w:tcW w:w="1350" w:type="dxa"/>
          </w:tcPr>
          <w:p w14:paraId="6556AC6C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proofErr w:type="gramStart"/>
            <w:r w:rsidRPr="004A0E94">
              <w:rPr>
                <w:rFonts w:ascii="Neue Hans Kendrick" w:hAnsi="Neue Hans Kendrick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</w:rPr>
              <w:t>inv</w:t>
            </w:r>
            <w:proofErr w:type="gramEnd"/>
            <w:r w:rsidRPr="004A0E94">
              <w:rPr>
                <w:rFonts w:ascii="Neue Hans Kendrick" w:hAnsi="Neue Hans Kendrick"/>
              </w:rPr>
              <w:t>.invoice_tax</w:t>
            </w:r>
            <w:proofErr w:type="spellEnd"/>
            <w:r w:rsidRPr="004A0E94">
              <w:rPr>
                <w:rFonts w:ascii="Neue Hans Kendrick" w:hAnsi="Neue Hans Kendrick"/>
              </w:rPr>
              <w:t xml:space="preserve"> }}</w:t>
            </w:r>
            <w:r w:rsidRPr="004A0E9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195A2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4A0E94">
              <w:rPr>
                <w:rFonts w:ascii="Neue Hans Kendrick" w:hAnsi="Neue Hans Kendrick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</w:rPr>
              <w:t>inv</w:t>
            </w:r>
            <w:proofErr w:type="gramEnd"/>
            <w:r w:rsidRPr="004A0E94">
              <w:rPr>
                <w:rFonts w:ascii="Neue Hans Kendrick" w:hAnsi="Neue Hans Kendrick"/>
              </w:rPr>
              <w:t>.invoice_net</w:t>
            </w:r>
            <w:proofErr w:type="spellEnd"/>
            <w:r w:rsidRPr="004A0E94">
              <w:rPr>
                <w:rFonts w:ascii="Neue Hans Kendrick" w:hAnsi="Neue Hans Kendrick"/>
              </w:rPr>
              <w:t xml:space="preserve"> }}</w:t>
            </w:r>
            <w:r w:rsidRPr="004A0E9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28763EFF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4A0E94">
              <w:rPr>
                <w:rFonts w:ascii="Neue Hans Kendrick" w:hAnsi="Neue Hans Kendrick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</w:rPr>
              <w:t>inv</w:t>
            </w:r>
            <w:proofErr w:type="gramEnd"/>
            <w:r w:rsidRPr="004A0E94">
              <w:rPr>
                <w:rFonts w:ascii="Neue Hans Kendrick" w:hAnsi="Neue Hans Kendrick"/>
              </w:rPr>
              <w:t>.invoice_gross</w:t>
            </w:r>
            <w:proofErr w:type="spellEnd"/>
            <w:r w:rsidRPr="004A0E94">
              <w:rPr>
                <w:rFonts w:ascii="Neue Hans Kendrick" w:hAnsi="Neue Hans Kendrick"/>
              </w:rPr>
              <w:t xml:space="preserve"> }}</w:t>
            </w:r>
            <w:r w:rsidRPr="004A0E9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5B5B79A1" w14:textId="77777777" w:rsidR="005C7AA5" w:rsidRPr="004A0E94" w:rsidRDefault="005C7AA5" w:rsidP="00844916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proofErr w:type="gramStart"/>
            <w:r w:rsidRPr="004A0E94">
              <w:rPr>
                <w:rFonts w:ascii="Neue Hans Kendrick" w:hAnsi="Neue Hans Kendrick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</w:rPr>
              <w:t>inv</w:t>
            </w:r>
            <w:proofErr w:type="gramEnd"/>
            <w:r w:rsidRPr="004A0E94">
              <w:rPr>
                <w:rFonts w:ascii="Neue Hans Kendrick" w:hAnsi="Neue Hans Kendrick"/>
              </w:rPr>
              <w:t>.amount_paid</w:t>
            </w:r>
            <w:proofErr w:type="spellEnd"/>
            <w:r w:rsidRPr="004A0E94">
              <w:rPr>
                <w:rFonts w:ascii="Neue Hans Kendrick" w:hAnsi="Neue Hans Kendrick"/>
              </w:rPr>
              <w:t xml:space="preserve"> }}</w:t>
            </w:r>
            <w:r w:rsidRPr="004A0E94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</w:tr>
    </w:tbl>
    <w:p w14:paraId="7DF684C1" w14:textId="77777777" w:rsidR="005C7AA5" w:rsidRPr="004A0E94" w:rsidRDefault="005C7AA5" w:rsidP="005C7AA5">
      <w:pPr>
        <w:rPr>
          <w:rFonts w:ascii="Neue Hans Kendrick" w:hAnsi="Neue Hans Kendrick"/>
          <w:sz w:val="2"/>
          <w:szCs w:val="2"/>
        </w:rPr>
      </w:pPr>
      <w:r w:rsidRPr="004A0E94">
        <w:rPr>
          <w:rFonts w:ascii="Neue Hans Kendrick" w:hAnsi="Neue Hans Kendrick"/>
          <w:sz w:val="2"/>
          <w:szCs w:val="2"/>
        </w:rPr>
        <w:t xml:space="preserve">{% </w:t>
      </w:r>
      <w:proofErr w:type="spellStart"/>
      <w:r w:rsidRPr="004A0E94">
        <w:rPr>
          <w:rFonts w:ascii="Neue Hans Kendrick" w:hAnsi="Neue Hans Kendrick"/>
          <w:sz w:val="2"/>
          <w:szCs w:val="2"/>
        </w:rPr>
        <w:t>endfor</w:t>
      </w:r>
      <w:proofErr w:type="spellEnd"/>
      <w:r w:rsidRPr="004A0E94">
        <w:rPr>
          <w:rFonts w:ascii="Neue Hans Kendrick" w:hAnsi="Neue Hans Kendrick"/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4A0E94" w14:paraId="263CE68F" w14:textId="77777777" w:rsidTr="0084491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754FDDEA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invoice</w:t>
            </w:r>
            <w:proofErr w:type="gramEnd"/>
            <w:r w:rsidRPr="004A0E9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_title</w:t>
            </w:r>
            <w:proofErr w:type="spellEnd"/>
            <w:r w:rsidRPr="004A0E9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 }}/</w:t>
            </w:r>
            <w:r w:rsidRPr="004A0E94">
              <w:rPr>
                <w:rFonts w:ascii="Neue Hans Kendrick" w:hAnsi="Neue Hans Kendrick"/>
              </w:rPr>
              <w:t xml:space="preserve">{{ </w:t>
            </w:r>
            <w:proofErr w:type="spellStart"/>
            <w:r w:rsidRPr="004A0E94">
              <w:rPr>
                <w:rFonts w:ascii="Neue Hans Kendrick" w:hAnsi="Neue Hans Kendrick"/>
              </w:rPr>
              <w:t>created_at</w:t>
            </w:r>
            <w:proofErr w:type="spellEnd"/>
            <w:r w:rsidRPr="004A0E94">
              <w:rPr>
                <w:rFonts w:ascii="Neue Hans Kendrick" w:hAnsi="Neue Hans Kendrick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4015950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proofErr w:type="gramStart"/>
            <w:r w:rsidRPr="004A0E94">
              <w:rPr>
                <w:rFonts w:ascii="Neue Hans Kendrick" w:eastAsia="Neue Hans Kendrick Light" w:hAnsi="Neue Hans Kendrick"/>
                <w:bCs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/>
                <w:bCs/>
              </w:rPr>
              <w:t>tax</w:t>
            </w:r>
            <w:proofErr w:type="spellEnd"/>
            <w:proofErr w:type="gramEnd"/>
            <w:r w:rsidRPr="004A0E94">
              <w:rPr>
                <w:rFonts w:ascii="Neue Hans Kendrick" w:eastAsia="Neue Hans Kendrick Light" w:hAnsi="Neue Hans Kendrick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CC1CEB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>_net</w:t>
            </w:r>
            <w:proofErr w:type="spellEnd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3B7E2875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>_gross</w:t>
            </w:r>
            <w:proofErr w:type="spellEnd"/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71E2D61C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5C7AA5" w:rsidRPr="004A0E94" w14:paraId="51562D63" w14:textId="77777777" w:rsidTr="00844916">
        <w:trPr>
          <w:trHeight w:val="297"/>
          <w:tblHeader/>
        </w:trPr>
        <w:tc>
          <w:tcPr>
            <w:tcW w:w="3240" w:type="dxa"/>
          </w:tcPr>
          <w:p w14:paraId="0965D57E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22BBF893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203BE2EA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347CF7BC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_invoice_gross</w:t>
            </w:r>
            <w:proofErr w:type="spellEnd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3938C123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_amount_paid</w:t>
            </w:r>
            <w:proofErr w:type="spellEnd"/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</w:tr>
    </w:tbl>
    <w:p w14:paraId="7218085A" w14:textId="77777777" w:rsidR="005C7AA5" w:rsidRPr="004A0E94" w:rsidRDefault="005C7AA5" w:rsidP="005C7AA5">
      <w:pPr>
        <w:rPr>
          <w:rFonts w:ascii="Neue Hans Kendrick" w:hAnsi="Neue Hans Kendrick"/>
          <w:sz w:val="14"/>
          <w:szCs w:val="14"/>
        </w:rPr>
      </w:pPr>
      <w:r w:rsidRPr="004A0E94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4A0E94">
        <w:rPr>
          <w:rFonts w:ascii="Neue Hans Kendrick" w:hAnsi="Neue Hans Kendrick"/>
          <w:sz w:val="14"/>
          <w:szCs w:val="14"/>
        </w:rPr>
        <w:t>endif</w:t>
      </w:r>
      <w:proofErr w:type="spellEnd"/>
      <w:r w:rsidRPr="004A0E94">
        <w:rPr>
          <w:rFonts w:ascii="Neue Hans Kendrick" w:hAnsi="Neue Hans Kendrick"/>
          <w:sz w:val="14"/>
          <w:szCs w:val="14"/>
        </w:rPr>
        <w:t xml:space="preserve"> %}</w:t>
      </w:r>
    </w:p>
    <w:p w14:paraId="1F055949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5C7AA5" w:rsidRPr="004A0E94" w14:paraId="6606BB31" w14:textId="77777777" w:rsidTr="00844916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2B3F1146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Zu Zahlender Rechnungsbetrag</w:t>
            </w:r>
          </w:p>
          <w:p w14:paraId="2D867669" w14:textId="77777777" w:rsidR="005C7AA5" w:rsidRPr="004A0E94" w:rsidRDefault="005C7AA5" w:rsidP="00844916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1A7954AB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3BB1D247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2FDCC370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43426AC4" w14:textId="77777777" w:rsidR="005C7AA5" w:rsidRPr="004A0E94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4A0E94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4A0E94"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4A0E94">
              <w:rPr>
                <w:rFonts w:ascii="Neue Hans Kendrick" w:hAnsi="Neue Hans Kendrick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2B482669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09F65B4C" w14:textId="77777777" w:rsidR="005C7AA5" w:rsidRPr="004A0E94" w:rsidRDefault="005C7AA5" w:rsidP="005C7AA5">
      <w:pPr>
        <w:rPr>
          <w:rFonts w:ascii="Neue Hans Kendrick" w:hAnsi="Neue Hans Kendrick"/>
        </w:rPr>
      </w:pPr>
    </w:p>
    <w:p w14:paraId="521227EB" w14:textId="77777777" w:rsidR="006E4B0D" w:rsidRPr="004A0E94" w:rsidRDefault="006E4B0D" w:rsidP="005C7AA5">
      <w:pPr>
        <w:rPr>
          <w:rFonts w:ascii="Neue Hans Kendrick" w:hAnsi="Neue Hans Kendrick"/>
        </w:rPr>
      </w:pPr>
    </w:p>
    <w:sectPr w:rsidR="006E4B0D" w:rsidRPr="004A0E94" w:rsidSect="00BA2568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05"/>
      <w:gridCol w:w="1843"/>
      <w:gridCol w:w="2835"/>
      <w:gridCol w:w="2551"/>
    </w:tblGrid>
    <w:tr w:rsidR="0046469D" w14:paraId="6C761F74" w14:textId="77777777" w:rsidTr="00BA2568">
      <w:tc>
        <w:tcPr>
          <w:tcW w:w="2405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uzeile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uzeile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0830"/>
    <w:rsid w:val="00107812"/>
    <w:rsid w:val="00135795"/>
    <w:rsid w:val="00143853"/>
    <w:rsid w:val="001453BE"/>
    <w:rsid w:val="001D6250"/>
    <w:rsid w:val="001F5CD6"/>
    <w:rsid w:val="0020779C"/>
    <w:rsid w:val="0024280A"/>
    <w:rsid w:val="002723EA"/>
    <w:rsid w:val="002969DC"/>
    <w:rsid w:val="002B5D08"/>
    <w:rsid w:val="0032007C"/>
    <w:rsid w:val="00322C86"/>
    <w:rsid w:val="00386F17"/>
    <w:rsid w:val="003C3790"/>
    <w:rsid w:val="003C657B"/>
    <w:rsid w:val="00404477"/>
    <w:rsid w:val="00414127"/>
    <w:rsid w:val="0046469D"/>
    <w:rsid w:val="004A0E94"/>
    <w:rsid w:val="00514EE9"/>
    <w:rsid w:val="005355FB"/>
    <w:rsid w:val="005827F8"/>
    <w:rsid w:val="005A10E9"/>
    <w:rsid w:val="005C7AA5"/>
    <w:rsid w:val="005D2119"/>
    <w:rsid w:val="005E528B"/>
    <w:rsid w:val="0060278F"/>
    <w:rsid w:val="006265D9"/>
    <w:rsid w:val="00632497"/>
    <w:rsid w:val="00680805"/>
    <w:rsid w:val="006C2135"/>
    <w:rsid w:val="006E4B0D"/>
    <w:rsid w:val="00720AF5"/>
    <w:rsid w:val="0073427E"/>
    <w:rsid w:val="00780686"/>
    <w:rsid w:val="007A1F7A"/>
    <w:rsid w:val="008708DB"/>
    <w:rsid w:val="008A1B4C"/>
    <w:rsid w:val="009063C9"/>
    <w:rsid w:val="0091473C"/>
    <w:rsid w:val="00924A51"/>
    <w:rsid w:val="009568A9"/>
    <w:rsid w:val="00A15643"/>
    <w:rsid w:val="00A85844"/>
    <w:rsid w:val="00AA01D5"/>
    <w:rsid w:val="00AC4F41"/>
    <w:rsid w:val="00B43E5A"/>
    <w:rsid w:val="00B51F70"/>
    <w:rsid w:val="00B77BE5"/>
    <w:rsid w:val="00B91E7E"/>
    <w:rsid w:val="00BA157F"/>
    <w:rsid w:val="00BA2568"/>
    <w:rsid w:val="00BB4992"/>
    <w:rsid w:val="00BB6D83"/>
    <w:rsid w:val="00C44ED3"/>
    <w:rsid w:val="00C62D3E"/>
    <w:rsid w:val="00C93215"/>
    <w:rsid w:val="00CD1FED"/>
    <w:rsid w:val="00CF72D7"/>
    <w:rsid w:val="00D10239"/>
    <w:rsid w:val="00D25C67"/>
    <w:rsid w:val="00D61703"/>
    <w:rsid w:val="00DB3A49"/>
    <w:rsid w:val="00DE1257"/>
    <w:rsid w:val="00DE77D9"/>
    <w:rsid w:val="00DF390E"/>
    <w:rsid w:val="00DF76FA"/>
    <w:rsid w:val="00E15E1C"/>
    <w:rsid w:val="00E23F9E"/>
    <w:rsid w:val="00E60574"/>
    <w:rsid w:val="00E67923"/>
    <w:rsid w:val="00F01216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Standard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Standard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Standard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Standard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Standard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Standard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Sprechblasentext">
    <w:name w:val="Balloon Text"/>
    <w:basedOn w:val="Standard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unotentext">
    <w:name w:val="footnote text"/>
    <w:basedOn w:val="Standard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qFormat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qFormat/>
    <w:rPr>
      <w:position w:val="6"/>
    </w:rPr>
  </w:style>
  <w:style w:type="paragraph" w:customStyle="1" w:styleId="Standard1">
    <w:name w:val="Standard1"/>
    <w:basedOn w:val="Normal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Fett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BCK.dotx</Template>
  <TotalTime>0</TotalTime>
  <Pages>2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8</cp:revision>
  <dcterms:created xsi:type="dcterms:W3CDTF">2024-08-28T13:10:00Z</dcterms:created>
  <dcterms:modified xsi:type="dcterms:W3CDTF">2024-10-31T15:38:00Z</dcterms:modified>
</cp:coreProperties>
</file>