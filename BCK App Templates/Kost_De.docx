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:rsidRPr="002E46BC" w14:paraId="735C1840" w14:textId="77777777" w:rsidTr="00AC4F41">
        <w:tc>
          <w:tcPr>
            <w:tcW w:w="4425" w:type="dxa"/>
            <w:shd w:val="clear" w:color="auto" w:fill="auto"/>
          </w:tcPr>
          <w:p w14:paraId="5B94B7CD" w14:textId="1435DBF0" w:rsidR="009063C9" w:rsidRPr="002E46BC" w:rsidRDefault="00372861" w:rsidP="0083443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ind w:left="-53"/>
              <w:rPr>
                <w:rFonts w:ascii="Neue Hans Kendrick" w:eastAsia="Neue Hans Kendrick Light" w:hAnsi="Neue Hans Kendrick" w:cs="Neue Hans Kendrick Light"/>
                <w:sz w:val="12"/>
                <w:lang w:val="de-DE" w:eastAsia="de-DE" w:bidi="de-DE"/>
              </w:rPr>
            </w:pPr>
            <w:r w:rsidRPr="00320D60">
              <w:rPr>
                <w:rFonts w:ascii="Neue Hans Kendrick Medium" w:eastAsia="Neue Hans Kendrick Light" w:hAnsi="Neue Hans Kendrick Medium" w:cs="Neue Hans Kendrick Light"/>
                <w:bCs/>
                <w:color w:val="7E7E7E"/>
                <w:sz w:val="12"/>
                <w:lang w:val="de-DE" w:eastAsia="de-DE" w:bidi="de-DE"/>
              </w:rPr>
              <w:t>KOST</w:t>
            </w:r>
            <w:r w:rsidRPr="002E46BC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bCs/>
                <w:color w:val="7E7E7E"/>
                <w:sz w:val="12"/>
                <w:lang w:val="de-DE" w:eastAsia="de-DE" w:bidi="de-DE"/>
              </w:rPr>
              <w:t>Design</w:t>
            </w:r>
            <w:r w:rsidRPr="002E46BC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val="de-DE" w:eastAsia="de-DE" w:bidi="de-DE"/>
              </w:rPr>
              <w:t xml:space="preserve"> </w:t>
            </w:r>
            <w:proofErr w:type="spellStart"/>
            <w:r w:rsidR="005D2119" w:rsidRPr="002E46B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val="de-DE" w:eastAsia="de-DE" w:bidi="de-DE"/>
              </w:rPr>
              <w:t>Münzstr</w:t>
            </w:r>
            <w:proofErr w:type="spellEnd"/>
            <w:r w:rsidR="005D2119" w:rsidRPr="002E46B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val="de-DE" w:eastAsia="de-DE" w:bidi="de-DE"/>
              </w:rPr>
              <w:t xml:space="preserve">. 10 </w:t>
            </w:r>
            <w:r w:rsidR="005D2119" w:rsidRPr="002E46BC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 w:rsidR="005D2119" w:rsidRPr="002E46B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:rsidRPr="002E46BC" w14:paraId="1706EB9D" w14:textId="77777777" w:rsidTr="00AC4F41">
        <w:tc>
          <w:tcPr>
            <w:tcW w:w="4425" w:type="dxa"/>
            <w:shd w:val="clear" w:color="auto" w:fill="auto"/>
          </w:tcPr>
          <w:p w14:paraId="65BF2030" w14:textId="28770B49" w:rsidR="006E4B0D" w:rsidRPr="002E46BC" w:rsidRDefault="006E4B0D" w:rsidP="0083443C">
            <w:pPr>
              <w:pStyle w:val="Tabelleninhalt"/>
              <w:ind w:left="-53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6D6C43"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="006D6C43"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_firm</w:t>
            </w:r>
            <w:proofErr w:type="spellEnd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2E46BC" w:rsidRDefault="006E4B0D" w:rsidP="0083443C">
            <w:pPr>
              <w:pStyle w:val="Tabelleninhalt"/>
              <w:ind w:left="-53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Pr="002E46BC" w:rsidRDefault="009063C9" w:rsidP="0083443C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-53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Pr="002E46BC" w:rsidRDefault="009063C9" w:rsidP="008344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ind w:left="-53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Pr="002E46BC" w:rsidRDefault="005D2119" w:rsidP="008344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-53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Pr="002E46BC" w:rsidRDefault="009063C9" w:rsidP="0083443C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ind w:left="-53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2BC122E" w:rsidR="009063C9" w:rsidRPr="002E46BC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5BF5B238" w14:textId="77777777" w:rsidR="009063C9" w:rsidRPr="002E46BC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7BC2F238" w14:textId="77777777" w:rsidR="009063C9" w:rsidRPr="002E46BC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00D3536C" w14:textId="77777777" w:rsidR="009063C9" w:rsidRPr="002E46BC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 w:cs="Neue Hans Kendrick Light"/>
          <w:sz w:val="20"/>
        </w:rPr>
      </w:pPr>
    </w:p>
    <w:p w14:paraId="0BD330C3" w14:textId="71960317" w:rsidR="009063C9" w:rsidRPr="002E46BC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tbl>
      <w:tblPr>
        <w:tblW w:w="9540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2296"/>
        <w:gridCol w:w="425"/>
        <w:gridCol w:w="3685"/>
        <w:gridCol w:w="468"/>
      </w:tblGrid>
      <w:tr w:rsidR="006E4B0D" w:rsidRPr="002E46BC" w14:paraId="7857478B" w14:textId="77777777" w:rsidTr="0083443C">
        <w:tc>
          <w:tcPr>
            <w:tcW w:w="2666" w:type="dxa"/>
            <w:tcBorders>
              <w:bottom w:val="nil"/>
            </w:tcBorders>
            <w:shd w:val="clear" w:color="auto" w:fill="auto"/>
          </w:tcPr>
          <w:p w14:paraId="09C3C5E3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2E46BC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today</w:t>
            </w:r>
            <w:proofErr w:type="gramEnd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2E46BC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contract</w:t>
            </w:r>
            <w:proofErr w:type="gramEnd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_name</w:t>
            </w:r>
            <w:proofErr w:type="spellEnd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34ADF302" w14:textId="77777777" w:rsidR="006E4B0D" w:rsidRPr="002E46BC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für das </w:t>
            </w:r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Projekt  </w:t>
            </w:r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{</w:t>
            </w:r>
            <w:proofErr w:type="gramEnd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{</w:t>
            </w:r>
            <w:proofErr w:type="spellStart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project_no</w:t>
            </w:r>
            <w:proofErr w:type="spellEnd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2E46BC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project_name</w:t>
            </w:r>
            <w:proofErr w:type="spellEnd"/>
            <w:r w:rsidRPr="002E46BC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10506C4C" w14:textId="77777777" w:rsidR="006E4B0D" w:rsidRPr="002E46BC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:rsidRPr="002E46BC" w14:paraId="0FE49145" w14:textId="77777777" w:rsidTr="0083443C">
        <w:trPr>
          <w:trHeight w:val="1284"/>
        </w:trPr>
        <w:tc>
          <w:tcPr>
            <w:tcW w:w="2666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83443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  <w:r w:rsidRPr="0083443C"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  <w:t>PROJEKT</w:t>
            </w:r>
          </w:p>
          <w:p w14:paraId="5FCA53FC" w14:textId="77777777" w:rsidR="006E4B0D" w:rsidRPr="0083443C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>project</w:t>
            </w:r>
            <w:proofErr w:type="gramEnd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>_no</w:t>
            </w:r>
            <w:proofErr w:type="spellEnd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7004CBCD" w14:textId="77777777" w:rsidR="006E4B0D" w:rsidRPr="0083443C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>project</w:t>
            </w:r>
            <w:proofErr w:type="gramEnd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>_name</w:t>
            </w:r>
            <w:proofErr w:type="spellEnd"/>
            <w:r w:rsidRPr="0083443C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030B6ED6" w14:textId="77777777" w:rsidR="006E4B0D" w:rsidRPr="0083443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</w:pPr>
            <w:r w:rsidRPr="0083443C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8A7C8DA" w14:textId="77777777" w:rsidR="006E4B0D" w:rsidRPr="0083443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</w:pPr>
          </w:p>
          <w:p w14:paraId="07D14D7C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2E46BC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valid</w:t>
            </w:r>
            <w:proofErr w:type="gramEnd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_until</w:t>
            </w:r>
            <w:proofErr w:type="spellEnd"/>
            <w:r w:rsidRPr="002E46BC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:rsidRPr="002E46BC" w14:paraId="47CDC5F4" w14:textId="77777777" w:rsidTr="0083443C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4EA5BCF0" w14:textId="77777777" w:rsidR="006E4B0D" w:rsidRPr="002E46BC" w:rsidRDefault="006E4B0D" w:rsidP="00A7147B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468" w:type="dxa"/>
            <w:shd w:val="clear" w:color="auto" w:fill="auto"/>
          </w:tcPr>
          <w:p w14:paraId="1E94A6C0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5827F8" w:rsidRPr="002E46BC" w14:paraId="6D8BDA48" w14:textId="77777777" w:rsidTr="0083443C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3C2FEFF1" w14:textId="77777777" w:rsidR="005827F8" w:rsidRPr="002E46BC" w:rsidRDefault="005827F8" w:rsidP="005827F8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1614C346" w14:textId="4D251AC0" w:rsidR="005827F8" w:rsidRPr="002E46BC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>MwSt. 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>vat_percentage</w:t>
            </w:r>
            <w:proofErr w:type="spellEnd"/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>}}%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5827F8" w:rsidRPr="002E46BC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5827F8" w:rsidRPr="002E46BC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tax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468" w:type="dxa"/>
            <w:shd w:val="clear" w:color="auto" w:fill="auto"/>
          </w:tcPr>
          <w:p w14:paraId="49CD8C4A" w14:textId="77777777" w:rsidR="005827F8" w:rsidRPr="002E46BC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2E46BC" w14:paraId="493CE982" w14:textId="77777777" w:rsidTr="0083443C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2941EF79" w14:textId="77777777" w:rsidR="006E4B0D" w:rsidRPr="002E46BC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68" w:type="dxa"/>
            <w:shd w:val="clear" w:color="auto" w:fill="auto"/>
          </w:tcPr>
          <w:p w14:paraId="4477F69E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2E46BC" w14:paraId="6956C401" w14:textId="77777777" w:rsidTr="0083443C">
        <w:trPr>
          <w:trHeight w:val="198"/>
        </w:trPr>
        <w:tc>
          <w:tcPr>
            <w:tcW w:w="2666" w:type="dxa"/>
            <w:vMerge/>
            <w:shd w:val="clear" w:color="auto" w:fill="auto"/>
          </w:tcPr>
          <w:p w14:paraId="40D6FF76" w14:textId="77777777" w:rsidR="006E4B0D" w:rsidRPr="002E46BC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468" w:type="dxa"/>
            <w:shd w:val="clear" w:color="auto" w:fill="auto"/>
          </w:tcPr>
          <w:p w14:paraId="4E4FE025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2E46BC" w14:paraId="27A3C965" w14:textId="77777777" w:rsidTr="0083443C">
        <w:trPr>
          <w:trHeight w:val="198"/>
        </w:trPr>
        <w:tc>
          <w:tcPr>
            <w:tcW w:w="2666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Pr="002E46BC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hAnsi="Neue Hans Kendrick"/>
              </w:rPr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68" w:type="dxa"/>
            <w:tcBorders>
              <w:bottom w:val="nil"/>
            </w:tcBorders>
            <w:shd w:val="clear" w:color="auto" w:fill="auto"/>
          </w:tcPr>
          <w:p w14:paraId="2BB70767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2E46BC" w14:paraId="7FA12A13" w14:textId="77777777" w:rsidTr="0083443C">
        <w:tc>
          <w:tcPr>
            <w:tcW w:w="2666" w:type="dxa"/>
            <w:tcBorders>
              <w:top w:val="nil"/>
            </w:tcBorders>
            <w:shd w:val="clear" w:color="auto" w:fill="auto"/>
          </w:tcPr>
          <w:p w14:paraId="5171EC66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Pr="002E46BC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</w:tr>
      <w:tr w:rsidR="006E4B0D" w:rsidRPr="002E46BC" w14:paraId="0DFE6D05" w14:textId="77777777" w:rsidTr="0083443C">
        <w:tc>
          <w:tcPr>
            <w:tcW w:w="2666" w:type="dxa"/>
            <w:shd w:val="clear" w:color="auto" w:fill="auto"/>
          </w:tcPr>
          <w:p w14:paraId="64D808AC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vMerge w:val="restart"/>
            <w:shd w:val="clear" w:color="auto" w:fill="auto"/>
          </w:tcPr>
          <w:p w14:paraId="01C53324" w14:textId="77777777" w:rsidR="006E4B0D" w:rsidRPr="002E46BC" w:rsidRDefault="006E4B0D" w:rsidP="00A7147B">
            <w:pPr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Pr="002E46BC" w:rsidRDefault="006E4B0D" w:rsidP="00A7147B">
            <w:pPr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Pr="002E46BC" w:rsidRDefault="006E4B0D" w:rsidP="00A7147B">
            <w:pPr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Benjamin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>Koziczinski</w:t>
            </w:r>
            <w:proofErr w:type="spellEnd"/>
          </w:p>
          <w:p w14:paraId="367051C9" w14:textId="77777777" w:rsidR="006E4B0D" w:rsidRPr="002E46BC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:rsidRPr="002E46BC" w14:paraId="52283948" w14:textId="77777777" w:rsidTr="0083443C">
        <w:tc>
          <w:tcPr>
            <w:tcW w:w="2666" w:type="dxa"/>
            <w:shd w:val="clear" w:color="auto" w:fill="auto"/>
          </w:tcPr>
          <w:p w14:paraId="74A8FE47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vMerge/>
            <w:shd w:val="clear" w:color="auto" w:fill="auto"/>
          </w:tcPr>
          <w:p w14:paraId="122FE31B" w14:textId="77777777" w:rsidR="006E4B0D" w:rsidRPr="002E46BC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  <w:tr w:rsidR="006E4B0D" w:rsidRPr="002E46BC" w14:paraId="0976DB37" w14:textId="77777777" w:rsidTr="0083443C">
        <w:tc>
          <w:tcPr>
            <w:tcW w:w="2666" w:type="dxa"/>
            <w:shd w:val="clear" w:color="auto" w:fill="auto"/>
          </w:tcPr>
          <w:p w14:paraId="6C2A5B04" w14:textId="77777777" w:rsidR="006E4B0D" w:rsidRPr="002E46BC" w:rsidRDefault="006E4B0D" w:rsidP="00A7147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874" w:type="dxa"/>
            <w:gridSpan w:val="4"/>
            <w:vMerge/>
            <w:shd w:val="clear" w:color="auto" w:fill="auto"/>
          </w:tcPr>
          <w:p w14:paraId="2FF29CD1" w14:textId="77777777" w:rsidR="006E4B0D" w:rsidRPr="002E46BC" w:rsidRDefault="006E4B0D" w:rsidP="00A7147B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" w:hAnsi="Neue Hans Kendrick"/>
              </w:rPr>
            </w:pPr>
          </w:p>
        </w:tc>
      </w:tr>
    </w:tbl>
    <w:p w14:paraId="0CAB08D6" w14:textId="77777777" w:rsidR="006E4B0D" w:rsidRPr="002E46BC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p w14:paraId="169104B1" w14:textId="77777777" w:rsidR="006E4B0D" w:rsidRPr="002E46BC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p w14:paraId="0E4EC15E" w14:textId="77777777" w:rsidR="006E4B0D" w:rsidRPr="002E46BC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p w14:paraId="4AF77198" w14:textId="77777777" w:rsidR="006E4B0D" w:rsidRPr="002E46BC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p w14:paraId="6080DA33" w14:textId="77777777" w:rsidR="006E4B0D" w:rsidRPr="002E46BC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p w14:paraId="1936D729" w14:textId="77777777" w:rsidR="006E4B0D" w:rsidRPr="002E46BC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p w14:paraId="1DFCB444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b/>
          <w:sz w:val="18"/>
          <w:u w:val="single"/>
          <w:lang w:val="de-DE" w:eastAsia="de-DE" w:bidi="de-DE"/>
        </w:rPr>
      </w:pPr>
    </w:p>
    <w:p w14:paraId="30543351" w14:textId="341259A0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" w:eastAsia="Neue Hans Kendrick Light" w:hAnsi="Neue Hans Kendrick" w:cs="Neue Hans Kendrick Light"/>
          <w:b/>
          <w:sz w:val="18"/>
          <w:u w:val="single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18"/>
          <w:u w:val="single"/>
          <w:lang w:val="de-DE" w:eastAsia="de-DE" w:bidi="de-DE"/>
        </w:rPr>
        <w:lastRenderedPageBreak/>
        <w:t xml:space="preserve"> 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:rsidRPr="002E46BC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2E46BC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2E46BC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2E46BC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2E46BC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540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48"/>
      </w:tblGrid>
      <w:tr w:rsidR="006E4B0D" w:rsidRPr="002E46BC" w14:paraId="4AAFFD87" w14:textId="77777777" w:rsidTr="0083443C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6A3B9B82" w:rsidR="006E4B0D" w:rsidRPr="002E46BC" w:rsidRDefault="00B51F70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section.section_serial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}}.</w:t>
            </w:r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proofErr w:type="gramStart"/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section.section</w:t>
            </w:r>
            <w:proofErr w:type="gramEnd"/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48" w:type="dxa"/>
            <w:shd w:val="clear" w:color="auto" w:fill="E5E5E5"/>
          </w:tcPr>
          <w:p w14:paraId="591661BA" w14:textId="535B6BC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section.net_section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E620FD"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2E46BC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2E46BC">
        <w:rPr>
          <w:rFonts w:ascii="Neue Hans Kendrick" w:eastAsia="Neue Hans Kendrick Light" w:hAnsi="Neue Hans Kendrick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53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41"/>
      </w:tblGrid>
      <w:tr w:rsidR="006E4B0D" w:rsidRPr="002E46BC" w14:paraId="090897B1" w14:textId="77777777" w:rsidTr="0083443C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46E40D17" w:rsidR="006E4B0D" w:rsidRPr="002E46BC" w:rsidRDefault="00B51F70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item.Item_serial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}}.</w:t>
            </w:r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proofErr w:type="gramStart"/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</w:t>
            </w:r>
            <w:proofErr w:type="gramEnd"/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6E4B0D" w:rsidRPr="002E46BC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.quantity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.unit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.rate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}} </w:t>
            </w:r>
            <w:r w:rsidRPr="002E46BC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item.unit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}}</w:t>
            </w:r>
          </w:p>
        </w:tc>
        <w:tc>
          <w:tcPr>
            <w:tcW w:w="1741" w:type="dxa"/>
            <w:shd w:val="clear" w:color="auto" w:fill="auto"/>
          </w:tcPr>
          <w:p w14:paraId="2B2D6F03" w14:textId="75429ED6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{{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item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.total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}}</w:t>
            </w:r>
            <w:r w:rsidR="00E620FD"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if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547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55"/>
      </w:tblGrid>
      <w:tr w:rsidR="006E4B0D" w:rsidRPr="002E46BC" w14:paraId="573B6B7E" w14:textId="77777777" w:rsidTr="0083443C">
        <w:trPr>
          <w:trHeight w:val="151"/>
        </w:trPr>
        <w:tc>
          <w:tcPr>
            <w:tcW w:w="709" w:type="dxa"/>
            <w:shd w:val="clear" w:color="auto" w:fill="auto"/>
          </w:tcPr>
          <w:p w14:paraId="61FD54C4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4EA9D4F2" w14:textId="6DF37FDC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6"/>
                <w:szCs w:val="20"/>
                <w:lang w:val="de-DE" w:eastAsia="de-DE" w:bidi="de-DE"/>
              </w:rPr>
            </w:pPr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 xml:space="preserve">{{ 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item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.description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55" w:type="dxa"/>
            <w:shd w:val="clear" w:color="auto" w:fill="auto"/>
          </w:tcPr>
          <w:p w14:paraId="15437064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>else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eastAsia="de-DE" w:bidi="de-DE"/>
        </w:rPr>
        <w:t xml:space="preserve"> %}</w:t>
      </w:r>
    </w:p>
    <w:p w14:paraId="5CC8628F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2E46BC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47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84"/>
      </w:tblGrid>
      <w:tr w:rsidR="006E4B0D" w:rsidRPr="002E46BC" w14:paraId="5E4E1F99" w14:textId="77777777" w:rsidTr="0083443C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84" w:type="dxa"/>
            <w:tcBorders>
              <w:top w:val="single" w:sz="2" w:space="0" w:color="auto"/>
            </w:tcBorders>
            <w:shd w:val="clear" w:color="auto" w:fill="auto"/>
          </w:tcPr>
          <w:p w14:paraId="705A968A" w14:textId="17D46703" w:rsidR="006E4B0D" w:rsidRPr="002E46BC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E620FD"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36518A02" w14:textId="77777777" w:rsidR="0060278F" w:rsidRPr="002E46BC" w:rsidRDefault="0060278F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4B4728E6" w14:textId="5D75E4C7" w:rsidR="005827F8" w:rsidRPr="002E46BC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F0C6D2D" w14:textId="40AC8AB1" w:rsidR="003C3790" w:rsidRPr="002E46BC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561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911"/>
      </w:tblGrid>
      <w:tr w:rsidR="003C3790" w:rsidRPr="002E46BC" w14:paraId="2CAC8EE3" w14:textId="77777777" w:rsidTr="0083443C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2E46BC" w:rsidRDefault="003C3790" w:rsidP="00D25C6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2E46BC" w:rsidRDefault="003C3790" w:rsidP="00D25C6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17507CFA" w14:textId="48E4B055" w:rsidR="003C3790" w:rsidRPr="002E46BC" w:rsidRDefault="00C44ED3" w:rsidP="00D25C6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val="de-DE" w:eastAsia="de-DE" w:bidi="de-DE"/>
              </w:rPr>
            </w:pPr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="00135795"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>a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eastAsia="de-DE" w:bidi="de-DE"/>
              </w:rPr>
              <w:t>dditional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eastAsia="de-DE" w:bidi="de-DE"/>
              </w:rPr>
              <w:t>_fee_percentage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2E46BC">
              <w:rPr>
                <w:rFonts w:ascii="Neue Hans Kendrick" w:eastAsia="Neue Hans Kendrick Light" w:hAnsi="Neue Hans Kendrick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911" w:type="dxa"/>
            <w:shd w:val="clear" w:color="auto" w:fill="auto"/>
          </w:tcPr>
          <w:p w14:paraId="05D738D9" w14:textId="4A80ADE3" w:rsidR="003C3790" w:rsidRPr="002E46BC" w:rsidRDefault="003C3790" w:rsidP="00C62D3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E620FD"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30A5BDA9" w14:textId="35BD3AFB" w:rsidR="0060278F" w:rsidRPr="002E46BC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{% </w:t>
      </w:r>
      <w:proofErr w:type="spellStart"/>
      <w:r w:rsidRPr="002E46BC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endif</w:t>
      </w:r>
      <w:proofErr w:type="spellEnd"/>
      <w:r w:rsidRPr="002E46BC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 %}</w:t>
      </w:r>
    </w:p>
    <w:p w14:paraId="21E3D976" w14:textId="77777777" w:rsidR="00D61703" w:rsidRPr="002E46BC" w:rsidRDefault="00D61703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de-DE" w:eastAsia="de-DE" w:bidi="de-DE"/>
        </w:rPr>
      </w:pPr>
    </w:p>
    <w:tbl>
      <w:tblPr>
        <w:tblW w:w="9549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9"/>
        <w:gridCol w:w="1065"/>
        <w:gridCol w:w="2464"/>
        <w:gridCol w:w="1367"/>
        <w:gridCol w:w="1894"/>
      </w:tblGrid>
      <w:tr w:rsidR="006E4B0D" w:rsidRPr="002E46BC" w14:paraId="49B725A2" w14:textId="77777777" w:rsidTr="0083443C">
        <w:tc>
          <w:tcPr>
            <w:tcW w:w="2759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Pr="002E46BC" w:rsidRDefault="006E4B0D" w:rsidP="0083443C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ind w:hanging="53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auto"/>
          </w:tcPr>
          <w:p w14:paraId="7F7691E4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auto"/>
            <w:tcMar>
              <w:right w:w="51" w:type="dxa"/>
            </w:tcMar>
          </w:tcPr>
          <w:p w14:paraId="02C7E55F" w14:textId="459BC876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net_contract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E620FD"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Pr="002E46BC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Pr="002E46BC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" w:eastAsia="Neue Hans Kendrick Light" w:hAnsi="Neue Hans Kendrick" w:cs="Neue Hans Kendrick Light"/>
          <w:b/>
          <w:sz w:val="18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u w:val="single"/>
          <w:lang w:val="de-DE" w:eastAsia="de-DE" w:bidi="de-DE"/>
        </w:rPr>
        <w:t>Honorarangebot</w:t>
      </w:r>
    </w:p>
    <w:tbl>
      <w:tblPr>
        <w:tblW w:w="9549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984"/>
        <w:gridCol w:w="1701"/>
        <w:gridCol w:w="1367"/>
        <w:gridCol w:w="1894"/>
      </w:tblGrid>
      <w:tr w:rsidR="006E4B0D" w:rsidRPr="002E46BC" w14:paraId="6963126B" w14:textId="77777777" w:rsidTr="0083443C">
        <w:tc>
          <w:tcPr>
            <w:tcW w:w="2603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auto"/>
          </w:tcPr>
          <w:p w14:paraId="2ADCA0D0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04663F65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E620FD"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1453BE" w:rsidRPr="002E46BC" w14:paraId="4B292914" w14:textId="77777777" w:rsidTr="0083443C">
        <w:tc>
          <w:tcPr>
            <w:tcW w:w="2603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86D9C23" w:rsidR="001453BE" w:rsidRPr="002E46BC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MwSt. 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vat_percentage</w:t>
            </w:r>
            <w:proofErr w:type="spellEnd"/>
            <w:proofErr w:type="gramStart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>}}%</w:t>
            </w:r>
            <w:proofErr w:type="gramEnd"/>
            <w:r w:rsidRPr="002E46BC">
              <w:rPr>
                <w:rFonts w:ascii="Neue Hans Kendrick" w:eastAsia="Neue Hans Kendrick Light" w:hAnsi="Neue Hans Kendrick" w:cs="Neue Hans Kendrick Light"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1453BE" w:rsidRPr="002E46BC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1453BE" w:rsidRPr="002E46BC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auto"/>
          </w:tcPr>
          <w:p w14:paraId="09C4E2C1" w14:textId="77777777" w:rsidR="001453BE" w:rsidRPr="002E46BC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1453BE" w:rsidRPr="002E46BC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:rsidRPr="002E46BC" w14:paraId="37DFE4B7" w14:textId="77777777" w:rsidTr="0083443C">
        <w:tc>
          <w:tcPr>
            <w:tcW w:w="2603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367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894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2E46BC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proofErr w:type="spellStart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proofErr w:type="spellEnd"/>
            <w:r w:rsidRPr="002E46BC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Pr="002E46BC">
              <w:rPr>
                <w:rFonts w:ascii="Neue Hans Kendrick" w:eastAsia="Neue Hans Kendrick Light" w:hAnsi="Neue Hans Kendrick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2E46BC"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Pr="002E46BC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2E46BC" w:rsidRDefault="006E4B0D" w:rsidP="0083443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2E46BC" w:rsidRDefault="006E4B0D" w:rsidP="0083443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2E46BC" w:rsidRDefault="006E4B0D" w:rsidP="0083443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2E46BC" w:rsidRDefault="006E4B0D" w:rsidP="0083443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398CD8C5" w:rsidR="006E4B0D" w:rsidRPr="002E46BC" w:rsidRDefault="006E4B0D" w:rsidP="0083443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16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2E46BC">
        <w:rPr>
          <w:rFonts w:ascii="Neue Hans Kendrick" w:hAnsi="Neue Hans Kendrick"/>
          <w:bCs/>
          <w:sz w:val="20"/>
          <w:szCs w:val="20"/>
        </w:rPr>
        <w:tab/>
      </w:r>
      <w:r w:rsidRPr="002E46BC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2E46BC">
        <w:rPr>
          <w:rFonts w:ascii="Neue Hans Kendrick" w:hAnsi="Neue Hans Kendrick"/>
          <w:bCs/>
          <w:sz w:val="20"/>
          <w:szCs w:val="20"/>
        </w:rPr>
        <w:tab/>
      </w:r>
      <w:r w:rsidRPr="002E46BC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2E46BC">
        <w:rPr>
          <w:rFonts w:ascii="Neue Hans Kendrick" w:hAnsi="Neue Hans Kendrick"/>
          <w:bCs/>
          <w:sz w:val="20"/>
          <w:szCs w:val="20"/>
        </w:rPr>
        <w:br/>
      </w:r>
      <w:r w:rsidRPr="002E46BC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2E46BC">
        <w:rPr>
          <w:rFonts w:ascii="Neue Hans Kendrick" w:hAnsi="Neue Hans Kendrick"/>
          <w:bCs/>
          <w:sz w:val="20"/>
          <w:szCs w:val="20"/>
        </w:rPr>
        <w:tab/>
      </w:r>
      <w:r w:rsidRPr="002E46BC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de-DE" w:eastAsia="de-DE" w:bidi="de-DE"/>
        </w:rPr>
        <w:t xml:space="preserve">Computational </w:t>
      </w:r>
      <w:r w:rsidR="0073427E" w:rsidRPr="002E46BC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de-DE" w:eastAsia="de-DE" w:bidi="de-DE"/>
        </w:rPr>
        <w:t>Architekt</w:t>
      </w:r>
      <w:r w:rsidRPr="002E46BC">
        <w:rPr>
          <w:rFonts w:ascii="Neue Hans Kendrick" w:hAnsi="Neue Hans Kendrick"/>
          <w:bCs/>
          <w:sz w:val="20"/>
          <w:szCs w:val="20"/>
        </w:rPr>
        <w:tab/>
      </w:r>
      <w:r w:rsidRPr="002E46BC">
        <w:rPr>
          <w:rFonts w:ascii="Neue Hans Kendrick" w:eastAsia="Neue Hans Kendrick Light" w:hAnsi="Neue Hans Kendrick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2E46BC" w:rsidRDefault="006E4B0D" w:rsidP="0083443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2E46BC" w:rsidRDefault="006E4B0D" w:rsidP="0083443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2E46BC" w:rsidRDefault="006E4B0D" w:rsidP="0083443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jc w:val="right"/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</w:pP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2E46BC">
        <w:rPr>
          <w:rFonts w:ascii="Neue Hans Kendrick" w:eastAsia="Neue Hans Kendrick Light" w:hAnsi="Neue Hans Kendrick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Pr="002E46BC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Pr="002E46BC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20"/>
          <w:lang w:val="de-DE" w:eastAsia="de-DE" w:bidi="de-DE"/>
        </w:rPr>
      </w:pPr>
    </w:p>
    <w:sectPr w:rsidR="006E4B0D" w:rsidRPr="002E46BC" w:rsidSect="0083443C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566" w:bottom="1276" w:left="1701" w:header="709" w:footer="1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9F35" w14:textId="77777777" w:rsidR="00DE1257" w:rsidRDefault="00DE1257">
      <w:r>
        <w:separator/>
      </w:r>
    </w:p>
  </w:endnote>
  <w:endnote w:type="continuationSeparator" w:id="0">
    <w:p w14:paraId="4D75C013" w14:textId="77777777" w:rsidR="00DE1257" w:rsidRDefault="00DE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05"/>
      <w:gridCol w:w="1843"/>
      <w:gridCol w:w="2835"/>
      <w:gridCol w:w="2551"/>
    </w:tblGrid>
    <w:tr w:rsidR="0046469D" w14:paraId="6C761F74" w14:textId="77777777" w:rsidTr="0083443C">
      <w:tc>
        <w:tcPr>
          <w:tcW w:w="2405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456850346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uzeile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90237586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uzeile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275E" w14:textId="77777777" w:rsidR="00DE1257" w:rsidRDefault="00DE1257">
      <w:r>
        <w:separator/>
      </w:r>
    </w:p>
  </w:footnote>
  <w:footnote w:type="continuationSeparator" w:id="0">
    <w:p w14:paraId="60134A9B" w14:textId="77777777" w:rsidR="00DE1257" w:rsidRDefault="00DE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397998314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728847379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D0AAF"/>
    <w:rsid w:val="00107812"/>
    <w:rsid w:val="00135795"/>
    <w:rsid w:val="00143853"/>
    <w:rsid w:val="001453BE"/>
    <w:rsid w:val="001D6250"/>
    <w:rsid w:val="001F5CD6"/>
    <w:rsid w:val="0024280A"/>
    <w:rsid w:val="002723EA"/>
    <w:rsid w:val="002969DC"/>
    <w:rsid w:val="002A0D56"/>
    <w:rsid w:val="002B5D08"/>
    <w:rsid w:val="002E46BC"/>
    <w:rsid w:val="00320D60"/>
    <w:rsid w:val="00322C86"/>
    <w:rsid w:val="00372861"/>
    <w:rsid w:val="00386F17"/>
    <w:rsid w:val="003C3790"/>
    <w:rsid w:val="003C657B"/>
    <w:rsid w:val="00414127"/>
    <w:rsid w:val="0046469D"/>
    <w:rsid w:val="004F0F7A"/>
    <w:rsid w:val="00514EE9"/>
    <w:rsid w:val="005355FB"/>
    <w:rsid w:val="00541642"/>
    <w:rsid w:val="005827F8"/>
    <w:rsid w:val="005A10E9"/>
    <w:rsid w:val="005D2119"/>
    <w:rsid w:val="005E528B"/>
    <w:rsid w:val="0060278F"/>
    <w:rsid w:val="006265D9"/>
    <w:rsid w:val="00632497"/>
    <w:rsid w:val="00680805"/>
    <w:rsid w:val="006C2135"/>
    <w:rsid w:val="006C7626"/>
    <w:rsid w:val="006D6C43"/>
    <w:rsid w:val="006E4B0D"/>
    <w:rsid w:val="00720AF5"/>
    <w:rsid w:val="0073427E"/>
    <w:rsid w:val="00757065"/>
    <w:rsid w:val="00780686"/>
    <w:rsid w:val="007A1F7A"/>
    <w:rsid w:val="0083443C"/>
    <w:rsid w:val="008A1B4C"/>
    <w:rsid w:val="009063C9"/>
    <w:rsid w:val="0091473C"/>
    <w:rsid w:val="00924A51"/>
    <w:rsid w:val="009568A9"/>
    <w:rsid w:val="00A15643"/>
    <w:rsid w:val="00A85844"/>
    <w:rsid w:val="00AC4F41"/>
    <w:rsid w:val="00B43E5A"/>
    <w:rsid w:val="00B51F70"/>
    <w:rsid w:val="00B77BE5"/>
    <w:rsid w:val="00B91E7E"/>
    <w:rsid w:val="00BB4992"/>
    <w:rsid w:val="00BB6D83"/>
    <w:rsid w:val="00C44ED3"/>
    <w:rsid w:val="00C62D3E"/>
    <w:rsid w:val="00C93215"/>
    <w:rsid w:val="00CA557D"/>
    <w:rsid w:val="00CD1FED"/>
    <w:rsid w:val="00D10239"/>
    <w:rsid w:val="00D25C67"/>
    <w:rsid w:val="00D61703"/>
    <w:rsid w:val="00DB3A49"/>
    <w:rsid w:val="00DE1257"/>
    <w:rsid w:val="00DE77D9"/>
    <w:rsid w:val="00DF390E"/>
    <w:rsid w:val="00DF76FA"/>
    <w:rsid w:val="00E15E1C"/>
    <w:rsid w:val="00E23F9E"/>
    <w:rsid w:val="00E60574"/>
    <w:rsid w:val="00E620FD"/>
    <w:rsid w:val="00E67923"/>
    <w:rsid w:val="00EE0FF4"/>
    <w:rsid w:val="00F01216"/>
    <w:rsid w:val="00F95973"/>
    <w:rsid w:val="00FA2514"/>
    <w:rsid w:val="00FB0B4E"/>
    <w:rsid w:val="00F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Standard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Standard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Standard"/>
    <w:qFormat/>
  </w:style>
  <w:style w:type="paragraph" w:customStyle="1" w:styleId="HOAIUeberschrift1">
    <w:name w:val="HOAI_Ueberschrift1"/>
    <w:basedOn w:val="Standard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Standard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Standard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Standard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Sprechblasentext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styleId="Funotentext">
    <w:name w:val="footnote text"/>
    <w:basedOn w:val="Standard"/>
    <w:qFormat/>
    <w:rPr>
      <w:sz w:val="20"/>
      <w:szCs w:val="20"/>
    </w:rPr>
  </w:style>
  <w:style w:type="character" w:customStyle="1" w:styleId="FunotentextZchn">
    <w:name w:val="Fußnotentext Zchn"/>
    <w:basedOn w:val="Absatz-Standardschriftart"/>
    <w:qFormat/>
    <w:rPr>
      <w:rFonts w:ascii="Times New Roman" w:eastAsia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qFormat/>
    <w:rPr>
      <w:position w:val="6"/>
    </w:rPr>
  </w:style>
  <w:style w:type="paragraph" w:customStyle="1" w:styleId="Standard1">
    <w:name w:val="Standard1"/>
    <w:basedOn w:val="Normal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Fett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BCK.dotx</Template>
  <TotalTime>0</TotalTime>
  <Pages>2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31</cp:revision>
  <dcterms:created xsi:type="dcterms:W3CDTF">2024-08-06T16:20:00Z</dcterms:created>
  <dcterms:modified xsi:type="dcterms:W3CDTF">2024-10-31T15:38:00Z</dcterms:modified>
</cp:coreProperties>
</file>